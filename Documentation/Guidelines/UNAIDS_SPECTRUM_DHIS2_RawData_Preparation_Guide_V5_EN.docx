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3D01BD" w14:textId="062BFE73" w:rsidR="00805927" w:rsidRPr="00951D90" w:rsidRDefault="00097D2E" w:rsidP="009F3137">
      <w:pPr>
        <w:pStyle w:val="Title"/>
        <w:rPr>
          <w:lang w:val="en-GB"/>
        </w:rPr>
      </w:pPr>
      <w:r>
        <w:rPr>
          <w:lang w:val="en-GB"/>
        </w:rPr>
        <w:t>Introduction</w:t>
      </w:r>
      <w:bookmarkStart w:id="0" w:name="_GoBack"/>
      <w:bookmarkEnd w:id="0"/>
    </w:p>
    <w:p w14:paraId="3278562D" w14:textId="73438DA3" w:rsidR="009F3137" w:rsidRPr="00097D2E" w:rsidRDefault="00097D2E" w:rsidP="009F3137">
      <w:pPr>
        <w:pStyle w:val="ChapterSubtitle"/>
      </w:pPr>
      <w:r>
        <w:rPr>
          <w:lang w:val="en-GB"/>
        </w:rPr>
        <w:t xml:space="preserve">“Guide: to </w:t>
      </w:r>
      <w:r w:rsidRPr="00097D2E">
        <w:t>show or indicate the way</w:t>
      </w:r>
      <w:r>
        <w:t>”</w:t>
      </w:r>
    </w:p>
    <w:p w14:paraId="4D8EBDC2" w14:textId="290533EE" w:rsidR="00200DAA" w:rsidRPr="00951D90" w:rsidRDefault="00F15F0E" w:rsidP="00200DAA">
      <w:pPr>
        <w:pStyle w:val="Heading1"/>
        <w:rPr>
          <w:lang w:val="en-GB"/>
        </w:rPr>
      </w:pPr>
      <w:r>
        <w:rPr>
          <w:lang w:val="en-GB"/>
        </w:rPr>
        <w:t xml:space="preserve">The </w:t>
      </w:r>
      <w:r w:rsidR="005B7EBE">
        <w:rPr>
          <w:lang w:val="en-GB"/>
        </w:rPr>
        <w:t>p</w:t>
      </w:r>
      <w:r>
        <w:rPr>
          <w:lang w:val="en-GB"/>
        </w:rPr>
        <w:t>rerequisites</w:t>
      </w:r>
    </w:p>
    <w:p w14:paraId="56A08A4D" w14:textId="7B56218A" w:rsidR="0043670E" w:rsidRDefault="004056B2" w:rsidP="00200DAA">
      <w:pPr>
        <w:pStyle w:val="BodyText"/>
        <w:rPr>
          <w:lang w:val="en-GB"/>
        </w:rPr>
      </w:pPr>
      <w:r>
        <w:rPr>
          <w:noProof/>
        </w:rPr>
        <mc:AlternateContent>
          <mc:Choice Requires="wps">
            <w:drawing>
              <wp:anchor distT="0" distB="0" distL="114300" distR="114300" simplePos="0" relativeHeight="251658240" behindDoc="0" locked="0" layoutInCell="1" allowOverlap="1" wp14:anchorId="19439A32" wp14:editId="587DAB2E">
                <wp:simplePos x="0" y="0"/>
                <wp:positionH relativeFrom="column">
                  <wp:posOffset>2716530</wp:posOffset>
                </wp:positionH>
                <wp:positionV relativeFrom="paragraph">
                  <wp:posOffset>2559685</wp:posOffset>
                </wp:positionV>
                <wp:extent cx="1964690" cy="39497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964690" cy="394970"/>
                        </a:xfrm>
                        <a:prstGeom prst="rect">
                          <a:avLst/>
                        </a:prstGeom>
                        <a:solidFill>
                          <a:prstClr val="white"/>
                        </a:solidFill>
                        <a:ln>
                          <a:noFill/>
                        </a:ln>
                        <a:effectLst/>
                      </wps:spPr>
                      <wps:txbx>
                        <w:txbxContent>
                          <w:p w14:paraId="47C96D8B" w14:textId="2898022E" w:rsidR="00084593" w:rsidRPr="00D353FA" w:rsidRDefault="00084593" w:rsidP="004056B2">
                            <w:pPr>
                              <w:pStyle w:val="Caption"/>
                              <w:rPr>
                                <w:color w:val="434343"/>
                                <w:lang w:val="en-GB"/>
                              </w:rPr>
                            </w:pPr>
                            <w:r>
                              <w:t xml:space="preserve">Figure </w:t>
                            </w:r>
                            <w:r w:rsidR="00D774AE">
                              <w:fldChar w:fldCharType="begin"/>
                            </w:r>
                            <w:r w:rsidR="00D774AE">
                              <w:instrText xml:space="preserve"> SEQ Figure \* ARABIC </w:instrText>
                            </w:r>
                            <w:r w:rsidR="00D774AE">
                              <w:fldChar w:fldCharType="separate"/>
                            </w:r>
                            <w:r w:rsidR="002131FA">
                              <w:rPr>
                                <w:noProof/>
                              </w:rPr>
                              <w:t>1</w:t>
                            </w:r>
                            <w:r w:rsidR="00D774AE">
                              <w:rPr>
                                <w:noProof/>
                              </w:rPr>
                              <w:fldChar w:fldCharType="end"/>
                            </w:r>
                            <w:r>
                              <w:t>: Screen capture of the DHIS2 HIV-Spectrum Bootstrap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439A32" id="_x0000_t202" coordsize="21600,21600" o:spt="202" path="m0,0l0,21600,21600,21600,21600,0xe">
                <v:stroke joinstyle="miter"/>
                <v:path gradientshapeok="t" o:connecttype="rect"/>
              </v:shapetype>
              <v:shape id="Text_x0020_Box_x0020_14" o:spid="_x0000_s1026" type="#_x0000_t202" style="position:absolute;margin-left:213.9pt;margin-top:201.55pt;width:154.7pt;height:31.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" stroked="f">
                <v:textbox style="mso-fit-shape-to-text:t" inset="0,0,0,0">
                  <w:txbxContent>
                    <w:p w14:paraId="47C96D8B" w14:textId="2898022E" w:rsidR="00084593" w:rsidRPr="00D353FA" w:rsidRDefault="00084593" w:rsidP="004056B2">
                      <w:pPr>
                        <w:pStyle w:val="Caption"/>
                        <w:rPr>
                          <w:color w:val="434343"/>
                          <w:lang w:val="en-GB"/>
                        </w:rPr>
                      </w:pPr>
                      <w:r>
                        <w:t xml:space="preserve">Figure </w:t>
                      </w:r>
                      <w:fldSimple w:instr=" SEQ Figure \* ARABIC ">
                        <w:r w:rsidR="002131FA">
                          <w:rPr>
                            <w:noProof/>
                          </w:rPr>
                          <w:t>1</w:t>
                        </w:r>
                      </w:fldSimple>
                      <w:r>
                        <w:t>: Screen capture of the DHIS2 HIV-Spectrum Bootstrap Application</w:t>
                      </w:r>
                    </w:p>
                  </w:txbxContent>
                </v:textbox>
                <w10:wrap type="square"/>
              </v:shape>
            </w:pict>
          </mc:Fallback>
        </mc:AlternateContent>
      </w:r>
      <w:r w:rsidR="0043670E" w:rsidRPr="0043670E">
        <w:rPr>
          <w:noProof/>
        </w:rPr>
        <w:drawing>
          <wp:anchor distT="0" distB="0" distL="114300" distR="114300" simplePos="0" relativeHeight="251656192" behindDoc="0" locked="0" layoutInCell="1" allowOverlap="1" wp14:anchorId="115CAEC7" wp14:editId="681CDD19">
            <wp:simplePos x="0" y="0"/>
            <wp:positionH relativeFrom="margin">
              <wp:posOffset>2716530</wp:posOffset>
            </wp:positionH>
            <wp:positionV relativeFrom="margin">
              <wp:posOffset>2517140</wp:posOffset>
            </wp:positionV>
            <wp:extent cx="1964690" cy="24041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64690" cy="2404110"/>
                    </a:xfrm>
                    <a:prstGeom prst="rect">
                      <a:avLst/>
                    </a:prstGeom>
                  </pic:spPr>
                </pic:pic>
              </a:graphicData>
            </a:graphic>
            <wp14:sizeRelH relativeFrom="margin">
              <wp14:pctWidth>0</wp14:pctWidth>
            </wp14:sizeRelH>
            <wp14:sizeRelV relativeFrom="margin">
              <wp14:pctHeight>0</wp14:pctHeight>
            </wp14:sizeRelV>
          </wp:anchor>
        </w:drawing>
      </w:r>
      <w:r w:rsidR="00200DAA" w:rsidRPr="00951D90">
        <w:rPr>
          <w:lang w:val="en-GB"/>
        </w:rPr>
        <w:t>This guide i</w:t>
      </w:r>
      <w:r w:rsidR="0043670E">
        <w:rPr>
          <w:lang w:val="en-GB"/>
        </w:rPr>
        <w:t xml:space="preserve">s part of a support package for HIS Managers who want to import and utilise </w:t>
      </w:r>
      <w:r w:rsidR="00F15F0E">
        <w:rPr>
          <w:lang w:val="en-GB"/>
        </w:rPr>
        <w:t>Spectrum</w:t>
      </w:r>
      <w:r w:rsidR="0043670E">
        <w:rPr>
          <w:lang w:val="en-GB"/>
        </w:rPr>
        <w:t xml:space="preserve"> derived HIV</w:t>
      </w:r>
      <w:r w:rsidR="00F15F0E">
        <w:rPr>
          <w:lang w:val="en-GB"/>
        </w:rPr>
        <w:t>/ADIS</w:t>
      </w:r>
      <w:r w:rsidR="0043670E">
        <w:rPr>
          <w:lang w:val="en-GB"/>
        </w:rPr>
        <w:t xml:space="preserve"> estimates in DHIS2.</w:t>
      </w:r>
    </w:p>
    <w:p w14:paraId="624921EE" w14:textId="77777777" w:rsidR="0043670E" w:rsidRDefault="0043670E" w:rsidP="00200DAA">
      <w:pPr>
        <w:pStyle w:val="BodyText"/>
        <w:rPr>
          <w:lang w:val="en-GB"/>
        </w:rPr>
      </w:pPr>
      <w:r>
        <w:rPr>
          <w:lang w:val="en-GB"/>
        </w:rPr>
        <w:t>The guide assumes that:</w:t>
      </w:r>
    </w:p>
    <w:p w14:paraId="7812AB44" w14:textId="2AD668BD" w:rsidR="00200DAA" w:rsidRDefault="00F15F0E" w:rsidP="0043670E">
      <w:pPr>
        <w:pStyle w:val="BodyText"/>
        <w:numPr>
          <w:ilvl w:val="0"/>
          <w:numId w:val="24"/>
        </w:numPr>
        <w:rPr>
          <w:lang w:val="en-GB"/>
        </w:rPr>
      </w:pPr>
      <w:r>
        <w:rPr>
          <w:lang w:val="en-GB"/>
        </w:rPr>
        <w:t>T</w:t>
      </w:r>
      <w:r w:rsidR="0043670E">
        <w:rPr>
          <w:lang w:val="en-GB"/>
        </w:rPr>
        <w:t>he HIV-Spectrum Bootstrap Application, available in the DHIS2 Apps store, has been run; and</w:t>
      </w:r>
    </w:p>
    <w:p w14:paraId="5166DA6B" w14:textId="14555F59" w:rsidR="0043670E" w:rsidRPr="00951D90" w:rsidRDefault="0043670E" w:rsidP="0043670E">
      <w:pPr>
        <w:pStyle w:val="BodyText"/>
        <w:numPr>
          <w:ilvl w:val="0"/>
          <w:numId w:val="24"/>
        </w:numPr>
        <w:rPr>
          <w:lang w:val="en-GB"/>
        </w:rPr>
      </w:pPr>
      <w:r>
        <w:rPr>
          <w:lang w:val="en-GB"/>
        </w:rPr>
        <w:t>That the ‘post-initiation’ guide</w:t>
      </w:r>
      <w:r w:rsidR="004056B2">
        <w:rPr>
          <w:lang w:val="en-GB"/>
        </w:rPr>
        <w:t>line has been followed.</w:t>
      </w:r>
      <w:r w:rsidR="004056B2">
        <w:rPr>
          <w:rStyle w:val="FootnoteReference"/>
          <w:lang w:val="en-GB"/>
        </w:rPr>
        <w:footnoteReference w:id="1"/>
      </w:r>
    </w:p>
    <w:p w14:paraId="58D6BAEA" w14:textId="184FC01C" w:rsidR="008262FE" w:rsidRDefault="004056B2" w:rsidP="00200DAA">
      <w:pPr>
        <w:pStyle w:val="BodyText"/>
        <w:rPr>
          <w:lang w:val="en-GB"/>
        </w:rPr>
      </w:pPr>
      <w:r>
        <w:rPr>
          <w:lang w:val="en-GB"/>
        </w:rPr>
        <w:t>Without the above prerequisites, the instructions in t</w:t>
      </w:r>
      <w:r w:rsidR="00F15F0E">
        <w:rPr>
          <w:lang w:val="en-GB"/>
        </w:rPr>
        <w:t>his document are not applicable</w:t>
      </w:r>
      <w:r>
        <w:rPr>
          <w:lang w:val="en-GB"/>
        </w:rPr>
        <w:t>.</w:t>
      </w:r>
    </w:p>
    <w:p w14:paraId="21C6D7AC" w14:textId="6B3A592C" w:rsidR="005B7EBE" w:rsidRDefault="005B7EBE" w:rsidP="004B1C57">
      <w:pPr>
        <w:pStyle w:val="Heading1"/>
        <w:rPr>
          <w:lang w:val="en-GB"/>
        </w:rPr>
      </w:pPr>
      <w:r>
        <w:rPr>
          <w:lang w:val="en-GB"/>
        </w:rPr>
        <w:t>Who this guide is for</w:t>
      </w:r>
    </w:p>
    <w:p w14:paraId="2294C7CB" w14:textId="21F7E632" w:rsidR="00AA4480" w:rsidRDefault="00AA4480" w:rsidP="00AA4480">
      <w:pPr>
        <w:pStyle w:val="BodyText"/>
      </w:pPr>
      <w:r>
        <w:t xml:space="preserve">The configuration and administration of DHIS2 is a specialist topic that involves significant </w:t>
      </w:r>
      <w:r w:rsidR="00603349">
        <w:t>prior knowledge</w:t>
      </w:r>
      <w:r>
        <w:t xml:space="preserve">. This import guide is not intended for use by those unfamiliar with DHIS2 nor is it intended for the end-users of the HIV/AIDS estimates. </w:t>
      </w:r>
    </w:p>
    <w:p w14:paraId="5B91622B" w14:textId="3C47D56A" w:rsidR="005B7EBE" w:rsidRDefault="00AA4480" w:rsidP="00AA4480">
      <w:pPr>
        <w:pStyle w:val="BodyText"/>
      </w:pPr>
      <w:r>
        <w:t>It is</w:t>
      </w:r>
      <w:r w:rsidR="005B7EBE">
        <w:t xml:space="preserve"> </w:t>
      </w:r>
      <w:r>
        <w:t>intended</w:t>
      </w:r>
      <w:r w:rsidR="005B7EBE">
        <w:t xml:space="preserve"> for DHIS2 </w:t>
      </w:r>
      <w:r>
        <w:t xml:space="preserve">administrators </w:t>
      </w:r>
      <w:r w:rsidR="005B7EBE">
        <w:t>who are already familiar with:</w:t>
      </w:r>
    </w:p>
    <w:p w14:paraId="644CA3F2" w14:textId="280E0BBC" w:rsidR="005B7EBE" w:rsidRDefault="00AE2F5A" w:rsidP="00AE2F5A">
      <w:pPr>
        <w:pStyle w:val="ListParagraph"/>
        <w:numPr>
          <w:ilvl w:val="0"/>
          <w:numId w:val="25"/>
        </w:numPr>
      </w:pPr>
      <w:r>
        <w:t>T</w:t>
      </w:r>
      <w:r w:rsidR="005B7EBE">
        <w:t xml:space="preserve">he </w:t>
      </w:r>
      <w:r>
        <w:t xml:space="preserve">preparation and import </w:t>
      </w:r>
      <w:r w:rsidR="005B7EBE">
        <w:t>of data</w:t>
      </w:r>
      <w:r>
        <w:t xml:space="preserve"> into DHIS2;</w:t>
      </w:r>
    </w:p>
    <w:p w14:paraId="3DE4FD7E" w14:textId="4968F393" w:rsidR="00AE2F5A" w:rsidRDefault="00AE2F5A" w:rsidP="00AE2F5A">
      <w:pPr>
        <w:pStyle w:val="ListParagraph"/>
        <w:numPr>
          <w:ilvl w:val="0"/>
          <w:numId w:val="25"/>
        </w:numPr>
      </w:pPr>
      <w:r>
        <w:t xml:space="preserve">The </w:t>
      </w:r>
      <w:r w:rsidR="00AA4480">
        <w:t xml:space="preserve">configuration and </w:t>
      </w:r>
      <w:r>
        <w:t>use of DHIS2 Organizational Hiera</w:t>
      </w:r>
      <w:r w:rsidR="00AA4480">
        <w:t xml:space="preserve">rchies, </w:t>
      </w:r>
      <w:r>
        <w:t>Data Elements and Indicators; and</w:t>
      </w:r>
    </w:p>
    <w:p w14:paraId="55964B1B" w14:textId="686CA955" w:rsidR="00AE2F5A" w:rsidRDefault="00AE2F5A" w:rsidP="00AE2F5A">
      <w:pPr>
        <w:pStyle w:val="ListParagraph"/>
        <w:numPr>
          <w:ilvl w:val="0"/>
          <w:numId w:val="25"/>
        </w:numPr>
      </w:pPr>
      <w:r>
        <w:t>The identification and extraction of DHIS2 object UIDs.</w:t>
      </w:r>
      <w:r>
        <w:rPr>
          <w:rStyle w:val="FootnoteReference"/>
        </w:rPr>
        <w:footnoteReference w:id="2"/>
      </w:r>
    </w:p>
    <w:p w14:paraId="67119B32" w14:textId="2E13CB07" w:rsidR="00AE2F5A" w:rsidRPr="005B7EBE" w:rsidRDefault="00AE2F5A" w:rsidP="00AE2F5A"/>
    <w:p w14:paraId="033E7143" w14:textId="6FFEFF7A" w:rsidR="00D65D33" w:rsidRDefault="00D65D33" w:rsidP="004B1C57">
      <w:pPr>
        <w:pStyle w:val="Heading1"/>
        <w:rPr>
          <w:lang w:val="en-GB"/>
        </w:rPr>
      </w:pPr>
      <w:r>
        <w:rPr>
          <w:lang w:val="en-GB"/>
        </w:rPr>
        <w:lastRenderedPageBreak/>
        <w:t>What this guide is intended to achieve</w:t>
      </w:r>
    </w:p>
    <w:p w14:paraId="48A29212" w14:textId="29A36C4C" w:rsidR="00D65D33" w:rsidRDefault="00D65D33" w:rsidP="00B03544">
      <w:pPr>
        <w:pStyle w:val="BodyText"/>
      </w:pPr>
      <w:r>
        <w:t>This guide is designed to enable an appropriately trained individual to prepare an extract report (file) from a Spectrum system to a ‘DHIS2 ready’ status and then initiate the DHIS2 import.</w:t>
      </w:r>
    </w:p>
    <w:p w14:paraId="0C26953C" w14:textId="1DD4B268" w:rsidR="00B03544" w:rsidRPr="00D65D33" w:rsidRDefault="00B03544" w:rsidP="00B03544">
      <w:pPr>
        <w:pStyle w:val="BodyText"/>
      </w:pPr>
      <w:r>
        <w:t xml:space="preserve">It achieves this by outlining a detailed series of ‘steps’ supported by screenshots of an actual live import process. A video has also been produced and is part of the associated ‘support’ package </w:t>
      </w:r>
      <w:r w:rsidR="00097D2E">
        <w:t>accompanying this guide</w:t>
      </w:r>
      <w:r>
        <w:t>.</w:t>
      </w:r>
    </w:p>
    <w:p w14:paraId="22048184" w14:textId="39771D14" w:rsidR="00763E9F" w:rsidRPr="00951D90" w:rsidRDefault="005B7EBE" w:rsidP="004B1C57">
      <w:pPr>
        <w:pStyle w:val="Heading1"/>
        <w:rPr>
          <w:lang w:val="en-GB"/>
        </w:rPr>
      </w:pPr>
      <w:r>
        <w:rPr>
          <w:lang w:val="en-GB"/>
        </w:rPr>
        <w:t>Setting the c</w:t>
      </w:r>
      <w:r w:rsidR="00F15F0E">
        <w:rPr>
          <w:lang w:val="en-GB"/>
        </w:rPr>
        <w:t>ontext</w:t>
      </w:r>
    </w:p>
    <w:p w14:paraId="7F415034" w14:textId="33E816B8" w:rsidR="00200DAA" w:rsidRDefault="00F15F0E" w:rsidP="00200DAA">
      <w:pPr>
        <w:pStyle w:val="BodyText"/>
        <w:rPr>
          <w:lang w:val="en-GB"/>
        </w:rPr>
      </w:pPr>
      <w:r>
        <w:rPr>
          <w:lang w:val="en-GB"/>
        </w:rPr>
        <w:t>UNAIDS wishes to make its Spectrum</w:t>
      </w:r>
      <w:r>
        <w:rPr>
          <w:rStyle w:val="FootnoteReference"/>
          <w:lang w:val="en-GB"/>
        </w:rPr>
        <w:footnoteReference w:id="3"/>
      </w:r>
      <w:r>
        <w:rPr>
          <w:lang w:val="en-GB"/>
        </w:rPr>
        <w:t xml:space="preserve"> derived HIV/AIDS estimates </w:t>
      </w:r>
      <w:r w:rsidR="004B1C57">
        <w:rPr>
          <w:lang w:val="en-GB"/>
        </w:rPr>
        <w:t xml:space="preserve">more easily </w:t>
      </w:r>
      <w:r>
        <w:rPr>
          <w:lang w:val="en-GB"/>
        </w:rPr>
        <w:t xml:space="preserve">available </w:t>
      </w:r>
      <w:r w:rsidR="004B1C57">
        <w:rPr>
          <w:lang w:val="en-GB"/>
        </w:rPr>
        <w:t>in</w:t>
      </w:r>
      <w:r>
        <w:rPr>
          <w:lang w:val="en-GB"/>
        </w:rPr>
        <w:t xml:space="preserve"> DHIS2,</w:t>
      </w:r>
      <w:r>
        <w:rPr>
          <w:rStyle w:val="FootnoteReference"/>
          <w:lang w:val="en-GB"/>
        </w:rPr>
        <w:footnoteReference w:id="4"/>
      </w:r>
      <w:r>
        <w:rPr>
          <w:lang w:val="en-GB"/>
        </w:rPr>
        <w:t xml:space="preserve"> a</w:t>
      </w:r>
      <w:r w:rsidR="004B1C57">
        <w:rPr>
          <w:lang w:val="en-GB"/>
        </w:rPr>
        <w:t>n</w:t>
      </w:r>
      <w:r>
        <w:rPr>
          <w:lang w:val="en-GB"/>
        </w:rPr>
        <w:t xml:space="preserve"> open source </w:t>
      </w:r>
      <w:r w:rsidR="004B1C57">
        <w:rPr>
          <w:lang w:val="en-GB"/>
        </w:rPr>
        <w:t>analytics platform used widely by Ministries of Health in LIMCs.</w:t>
      </w:r>
      <w:r w:rsidR="004B1C57">
        <w:rPr>
          <w:rStyle w:val="FootnoteReference"/>
          <w:lang w:val="en-GB"/>
        </w:rPr>
        <w:footnoteReference w:id="5"/>
      </w:r>
      <w:r w:rsidR="004B1C57">
        <w:rPr>
          <w:lang w:val="en-GB"/>
        </w:rPr>
        <w:t xml:space="preserve"> </w:t>
      </w:r>
      <w:r w:rsidR="0024744E">
        <w:rPr>
          <w:lang w:val="en-GB"/>
        </w:rPr>
        <w:t xml:space="preserve"> Access to these estimates will enable</w:t>
      </w:r>
      <w:r w:rsidR="004B1C57">
        <w:rPr>
          <w:lang w:val="en-GB"/>
        </w:rPr>
        <w:t xml:space="preserve"> Ministries of Health and other interested parties to visualise them (e.g</w:t>
      </w:r>
      <w:r w:rsidR="00200DAA" w:rsidRPr="00951D90">
        <w:rPr>
          <w:lang w:val="en-GB"/>
        </w:rPr>
        <w:t>.</w:t>
      </w:r>
      <w:r w:rsidR="004B1C57">
        <w:rPr>
          <w:lang w:val="en-GB"/>
        </w:rPr>
        <w:t xml:space="preserve"> on maps, charts and graphs) and to combine them with local data already collected in DHIS2 to generate useful HIV/AIDS indicators.</w:t>
      </w:r>
    </w:p>
    <w:p w14:paraId="1C5A1D70" w14:textId="3FCC7938" w:rsidR="004B1C57" w:rsidRPr="00951D90" w:rsidRDefault="0024744E" w:rsidP="00200DAA">
      <w:pPr>
        <w:pStyle w:val="BodyText"/>
        <w:rPr>
          <w:lang w:val="en-GB"/>
        </w:rPr>
      </w:pPr>
      <w:r>
        <w:rPr>
          <w:lang w:val="en-GB"/>
        </w:rPr>
        <w:t xml:space="preserve">While the creation of indicators is a uniquely localised process in DHIS2, the fact that </w:t>
      </w:r>
      <w:r w:rsidR="00603349">
        <w:rPr>
          <w:lang w:val="en-GB"/>
        </w:rPr>
        <w:t>Spectrum derived</w:t>
      </w:r>
      <w:r>
        <w:rPr>
          <w:lang w:val="en-GB"/>
        </w:rPr>
        <w:t xml:space="preserve"> HIV/</w:t>
      </w:r>
      <w:r w:rsidR="00603349">
        <w:rPr>
          <w:lang w:val="en-GB"/>
        </w:rPr>
        <w:t>AIDS estimates are standardised</w:t>
      </w:r>
      <w:r>
        <w:rPr>
          <w:lang w:val="en-GB"/>
        </w:rPr>
        <w:t xml:space="preserve"> </w:t>
      </w:r>
      <w:r w:rsidR="00603349">
        <w:rPr>
          <w:lang w:val="en-GB"/>
        </w:rPr>
        <w:t>provides an opportunity to partially automate the setup and import of these estimates into DHIS2.</w:t>
      </w:r>
      <w:r>
        <w:rPr>
          <w:lang w:val="en-GB"/>
        </w:rPr>
        <w:t xml:space="preserve"> </w:t>
      </w:r>
      <w:r w:rsidR="004B1C57">
        <w:rPr>
          <w:lang w:val="en-GB"/>
        </w:rPr>
        <w:t xml:space="preserve"> </w:t>
      </w:r>
    </w:p>
    <w:p w14:paraId="22532C71" w14:textId="58956492" w:rsidR="00603349" w:rsidRDefault="00603349" w:rsidP="00200DAA">
      <w:pPr>
        <w:pStyle w:val="BodyText"/>
        <w:rPr>
          <w:lang w:val="en-GB"/>
        </w:rPr>
      </w:pPr>
      <w:r>
        <w:rPr>
          <w:lang w:val="en-GB"/>
        </w:rPr>
        <w:t xml:space="preserve">To support the HIV/AIDS estimates setup process, a Bootstrapping </w:t>
      </w:r>
      <w:r w:rsidR="000D70EB">
        <w:rPr>
          <w:lang w:val="en-GB"/>
        </w:rPr>
        <w:t>App</w:t>
      </w:r>
      <w:r>
        <w:rPr>
          <w:lang w:val="en-GB"/>
        </w:rPr>
        <w:t xml:space="preserve"> has been made available to the DHIS2 platform that:</w:t>
      </w:r>
    </w:p>
    <w:p w14:paraId="3CB2C158" w14:textId="563AD6DC" w:rsidR="00603349" w:rsidRPr="000D70EB" w:rsidRDefault="000D70EB" w:rsidP="000D70EB">
      <w:pPr>
        <w:pStyle w:val="ListParagraph"/>
        <w:numPr>
          <w:ilvl w:val="0"/>
          <w:numId w:val="28"/>
        </w:numPr>
        <w:rPr>
          <w:lang w:val="en-GB"/>
        </w:rPr>
      </w:pPr>
      <w:r w:rsidRPr="000D70EB">
        <w:rPr>
          <w:lang w:val="en-GB"/>
        </w:rPr>
        <w:t>Instantiates a</w:t>
      </w:r>
      <w:r w:rsidR="00603349" w:rsidRPr="000D70EB">
        <w:rPr>
          <w:lang w:val="en-GB"/>
        </w:rPr>
        <w:t xml:space="preserve"> set of standard Spectrum HIV/AIDS data elements</w:t>
      </w:r>
    </w:p>
    <w:p w14:paraId="2A5189B1" w14:textId="6F8222B1" w:rsidR="000D70EB" w:rsidRDefault="000D70EB" w:rsidP="000D70EB">
      <w:pPr>
        <w:pStyle w:val="ListParagraph"/>
        <w:numPr>
          <w:ilvl w:val="0"/>
          <w:numId w:val="28"/>
        </w:numPr>
        <w:rPr>
          <w:lang w:val="en-GB"/>
        </w:rPr>
      </w:pPr>
      <w:r w:rsidRPr="000D70EB">
        <w:rPr>
          <w:lang w:val="en-GB"/>
        </w:rPr>
        <w:t>Instan</w:t>
      </w:r>
      <w:r>
        <w:rPr>
          <w:lang w:val="en-GB"/>
        </w:rPr>
        <w:t>tiates a set of placeholder Indicators that use the Spectrum HIV/AIDS data elements (which need further localisation effort before they can be used)</w:t>
      </w:r>
    </w:p>
    <w:p w14:paraId="616B6157" w14:textId="42BAC6B5" w:rsidR="000D70EB" w:rsidRDefault="000D70EB" w:rsidP="000D70EB">
      <w:pPr>
        <w:pStyle w:val="ListParagraph"/>
        <w:numPr>
          <w:ilvl w:val="0"/>
          <w:numId w:val="28"/>
        </w:numPr>
        <w:rPr>
          <w:lang w:val="en-GB"/>
        </w:rPr>
      </w:pPr>
      <w:r>
        <w:rPr>
          <w:lang w:val="en-GB"/>
        </w:rPr>
        <w:t>Provides access to relevant documentation (including this guideline) from within the DHIS2 platform.</w:t>
      </w:r>
    </w:p>
    <w:p w14:paraId="6E24EC49" w14:textId="64465C71" w:rsidR="000C3232" w:rsidRDefault="000D70EB" w:rsidP="00200DAA">
      <w:pPr>
        <w:pStyle w:val="BodyText"/>
        <w:rPr>
          <w:lang w:val="en-GB"/>
        </w:rPr>
      </w:pPr>
      <w:r>
        <w:rPr>
          <w:lang w:val="en-GB"/>
        </w:rPr>
        <w:t>It should be noted that the UIDs of the data elements and indicators instantiated by the Bootstrapping App will be common to all DHIS2 instances where it has been run. This provides opportunities in the future to leverage thes</w:t>
      </w:r>
      <w:r w:rsidR="00FA3EA5">
        <w:rPr>
          <w:lang w:val="en-GB"/>
        </w:rPr>
        <w:t>e indicators due to them being</w:t>
      </w:r>
      <w:r>
        <w:rPr>
          <w:lang w:val="en-GB"/>
        </w:rPr>
        <w:t xml:space="preserve"> standardised and identifiable objects within any DHIS2 instance.</w:t>
      </w:r>
      <w:r w:rsidR="00097D2E">
        <w:rPr>
          <w:lang w:val="en-GB"/>
        </w:rPr>
        <w:t xml:space="preserve"> This guide </w:t>
      </w:r>
      <w:r>
        <w:rPr>
          <w:lang w:val="en-GB"/>
        </w:rPr>
        <w:t>take</w:t>
      </w:r>
      <w:r w:rsidR="00097D2E">
        <w:rPr>
          <w:lang w:val="en-GB"/>
        </w:rPr>
        <w:t>s</w:t>
      </w:r>
      <w:r>
        <w:rPr>
          <w:lang w:val="en-GB"/>
        </w:rPr>
        <w:t xml:space="preserve"> advantage of </w:t>
      </w:r>
      <w:proofErr w:type="gramStart"/>
      <w:r>
        <w:rPr>
          <w:lang w:val="en-GB"/>
        </w:rPr>
        <w:t>the</w:t>
      </w:r>
      <w:r w:rsidR="00097D2E">
        <w:rPr>
          <w:lang w:val="en-GB"/>
        </w:rPr>
        <w:t xml:space="preserve">se </w:t>
      </w:r>
      <w:r>
        <w:rPr>
          <w:lang w:val="en-GB"/>
        </w:rPr>
        <w:t xml:space="preserve"> ‘</w:t>
      </w:r>
      <w:proofErr w:type="gramEnd"/>
      <w:r>
        <w:rPr>
          <w:lang w:val="en-GB"/>
        </w:rPr>
        <w:t>known’ UIDs as part of the preparation process necessary for importing data into DHIS2</w:t>
      </w:r>
      <w:r w:rsidR="008262FE" w:rsidRPr="00951D90">
        <w:rPr>
          <w:lang w:val="en-GB"/>
        </w:rPr>
        <w:t>.</w:t>
      </w:r>
    </w:p>
    <w:p w14:paraId="019D993C" w14:textId="160C3F62" w:rsidR="00097D2E" w:rsidRDefault="00097D2E" w:rsidP="00097D2E">
      <w:pPr>
        <w:pStyle w:val="Heading1"/>
        <w:rPr>
          <w:lang w:val="en-GB"/>
        </w:rPr>
      </w:pPr>
      <w:r>
        <w:rPr>
          <w:lang w:val="en-GB"/>
        </w:rPr>
        <w:lastRenderedPageBreak/>
        <w:t>The data</w:t>
      </w:r>
    </w:p>
    <w:p w14:paraId="30E5E896" w14:textId="673A77DC" w:rsidR="00A12AA7" w:rsidRDefault="00097D2E" w:rsidP="00097D2E">
      <w:pPr>
        <w:pStyle w:val="BodyText"/>
        <w:rPr>
          <w:lang w:val="en-GB"/>
        </w:rPr>
      </w:pPr>
      <w:r>
        <w:rPr>
          <w:lang w:val="en-GB"/>
        </w:rPr>
        <w:t xml:space="preserve">The Spectrum HIV/AIDS Estimates consist of a number of </w:t>
      </w:r>
      <w:r w:rsidR="00936BF6">
        <w:rPr>
          <w:lang w:val="en-GB"/>
        </w:rPr>
        <w:t>‘</w:t>
      </w:r>
      <w:r>
        <w:rPr>
          <w:lang w:val="en-GB"/>
        </w:rPr>
        <w:t xml:space="preserve">data elements’ that are disaggregated </w:t>
      </w:r>
      <w:r w:rsidR="00A12AA7">
        <w:rPr>
          <w:lang w:val="en-GB"/>
        </w:rPr>
        <w:t>by standardised age-brackets, gender, and sub-national geographic breakdowns.</w:t>
      </w:r>
      <w:r w:rsidR="00936BF6">
        <w:rPr>
          <w:lang w:val="en-GB"/>
        </w:rPr>
        <w:t xml:space="preserve"> </w:t>
      </w:r>
      <w:r w:rsidR="00A12AA7">
        <w:rPr>
          <w:lang w:val="en-GB"/>
        </w:rPr>
        <w:t>To support the widest possible import potential, the ‘data elements’ instantiated during the Boot</w:t>
      </w:r>
      <w:r w:rsidR="00FA3EA5">
        <w:rPr>
          <w:lang w:val="en-GB"/>
        </w:rPr>
        <w:t xml:space="preserve">strapping (where </w:t>
      </w:r>
      <w:r w:rsidR="00936BF6">
        <w:rPr>
          <w:lang w:val="en-GB"/>
        </w:rPr>
        <w:t>a</w:t>
      </w:r>
      <w:r w:rsidR="00A12AA7">
        <w:rPr>
          <w:lang w:val="en-GB"/>
        </w:rPr>
        <w:t xml:space="preserve">ge brackets </w:t>
      </w:r>
      <w:r w:rsidR="00FA3EA5">
        <w:rPr>
          <w:lang w:val="en-GB"/>
        </w:rPr>
        <w:t xml:space="preserve">are applicable) </w:t>
      </w:r>
      <w:r w:rsidR="00A12AA7">
        <w:rPr>
          <w:lang w:val="en-GB"/>
        </w:rPr>
        <w:t xml:space="preserve">are handled as separate </w:t>
      </w:r>
      <w:r w:rsidR="00FA3EA5">
        <w:rPr>
          <w:lang w:val="en-GB"/>
        </w:rPr>
        <w:t>objects</w:t>
      </w:r>
      <w:r w:rsidR="00A12AA7">
        <w:rPr>
          <w:lang w:val="en-GB"/>
        </w:rPr>
        <w:t xml:space="preserve"> rather than </w:t>
      </w:r>
      <w:r w:rsidR="00FA3EA5">
        <w:rPr>
          <w:lang w:val="en-GB"/>
        </w:rPr>
        <w:t>as</w:t>
      </w:r>
      <w:r w:rsidR="00A12AA7">
        <w:rPr>
          <w:lang w:val="en-GB"/>
        </w:rPr>
        <w:t xml:space="preserve"> a single </w:t>
      </w:r>
      <w:r w:rsidR="00FA3EA5">
        <w:rPr>
          <w:lang w:val="en-GB"/>
        </w:rPr>
        <w:t xml:space="preserve">equivalent </w:t>
      </w:r>
      <w:r w:rsidR="00A12AA7">
        <w:rPr>
          <w:lang w:val="en-GB"/>
        </w:rPr>
        <w:t>data</w:t>
      </w:r>
      <w:r w:rsidR="00936BF6">
        <w:rPr>
          <w:lang w:val="en-GB"/>
        </w:rPr>
        <w:t xml:space="preserve"> element</w:t>
      </w:r>
      <w:r w:rsidR="00A12AA7">
        <w:rPr>
          <w:lang w:val="en-GB"/>
        </w:rPr>
        <w:t>.</w:t>
      </w:r>
    </w:p>
    <w:p w14:paraId="0D42CCC1" w14:textId="10E21BF4" w:rsidR="00A12AA7" w:rsidRDefault="00A12AA7" w:rsidP="00097D2E">
      <w:pPr>
        <w:pStyle w:val="BodyText"/>
        <w:rPr>
          <w:lang w:val="en-GB"/>
        </w:rPr>
      </w:pPr>
      <w:r>
        <w:rPr>
          <w:lang w:val="en-GB"/>
        </w:rPr>
        <w:t xml:space="preserve">Examples of the DHIS2 </w:t>
      </w:r>
      <w:r w:rsidR="00936BF6">
        <w:rPr>
          <w:lang w:val="en-GB"/>
        </w:rPr>
        <w:t xml:space="preserve">instantiated </w:t>
      </w:r>
      <w:r>
        <w:rPr>
          <w:lang w:val="en-GB"/>
        </w:rPr>
        <w:t xml:space="preserve">data elements </w:t>
      </w:r>
      <w:r w:rsidR="00936BF6">
        <w:rPr>
          <w:lang w:val="en-GB"/>
        </w:rPr>
        <w:t>include</w:t>
      </w:r>
      <w:r>
        <w:rPr>
          <w:lang w:val="en-GB"/>
        </w:rPr>
        <w:t>:</w:t>
      </w:r>
    </w:p>
    <w:p w14:paraId="6B0FA074" w14:textId="77777777" w:rsidR="00097D2E" w:rsidRPr="00532E17" w:rsidRDefault="00097D2E" w:rsidP="00A12AA7">
      <w:pPr>
        <w:pStyle w:val="ListParagraph"/>
        <w:numPr>
          <w:ilvl w:val="0"/>
          <w:numId w:val="29"/>
        </w:numPr>
        <w:rPr>
          <w:lang w:val="en-GB"/>
        </w:rPr>
      </w:pPr>
      <w:r w:rsidRPr="00532E17">
        <w:rPr>
          <w:lang w:val="en-GB"/>
        </w:rPr>
        <w:t>UNAIDS: Estimated number of HIV+ pregnant women</w:t>
      </w:r>
    </w:p>
    <w:p w14:paraId="518B71DC" w14:textId="77777777" w:rsidR="00097D2E" w:rsidRPr="00532E17" w:rsidRDefault="00097D2E" w:rsidP="00A12AA7">
      <w:pPr>
        <w:pStyle w:val="ListParagraph"/>
        <w:numPr>
          <w:ilvl w:val="0"/>
          <w:numId w:val="29"/>
        </w:numPr>
        <w:rPr>
          <w:lang w:val="en-GB"/>
        </w:rPr>
      </w:pPr>
      <w:r w:rsidRPr="00532E17">
        <w:rPr>
          <w:lang w:val="en-GB"/>
        </w:rPr>
        <w:t>UNAIDS: Estimated number of people (15+) eligible for ART according to national guidelines</w:t>
      </w:r>
    </w:p>
    <w:p w14:paraId="0EC0BBE5" w14:textId="77777777" w:rsidR="00097D2E" w:rsidRPr="00532E17" w:rsidRDefault="00097D2E" w:rsidP="00A12AA7">
      <w:pPr>
        <w:pStyle w:val="ListParagraph"/>
        <w:numPr>
          <w:ilvl w:val="0"/>
          <w:numId w:val="29"/>
        </w:numPr>
        <w:rPr>
          <w:lang w:val="en-GB"/>
        </w:rPr>
      </w:pPr>
      <w:r w:rsidRPr="00532E17">
        <w:rPr>
          <w:lang w:val="en-GB"/>
        </w:rPr>
        <w:t>UNAIDS: Estimated number of people (15-49) eligible for ART according to national guidelines</w:t>
      </w:r>
    </w:p>
    <w:p w14:paraId="5CC41B4E" w14:textId="77777777" w:rsidR="00097D2E" w:rsidRDefault="00097D2E" w:rsidP="00A12AA7">
      <w:pPr>
        <w:pStyle w:val="ListParagraph"/>
        <w:numPr>
          <w:ilvl w:val="0"/>
          <w:numId w:val="29"/>
        </w:numPr>
        <w:rPr>
          <w:lang w:val="en-GB"/>
        </w:rPr>
      </w:pPr>
      <w:r w:rsidRPr="00532E17">
        <w:rPr>
          <w:lang w:val="en-GB"/>
        </w:rPr>
        <w:t>UNAIDS: Estimated number of people (&lt;15) eligible for ART according to national guidelines</w:t>
      </w:r>
    </w:p>
    <w:p w14:paraId="5B5F9C57" w14:textId="77777777" w:rsidR="00A12AA7" w:rsidRPr="00532E17" w:rsidRDefault="00A12AA7" w:rsidP="00A12AA7">
      <w:pPr>
        <w:pStyle w:val="ListParagraph"/>
        <w:numPr>
          <w:ilvl w:val="0"/>
          <w:numId w:val="29"/>
        </w:numPr>
        <w:rPr>
          <w:lang w:val="en-GB"/>
        </w:rPr>
      </w:pPr>
      <w:r w:rsidRPr="00532E17">
        <w:rPr>
          <w:lang w:val="en-GB"/>
        </w:rPr>
        <w:t>UNAIDS: Estimated number of people (15+) living with HIV</w:t>
      </w:r>
    </w:p>
    <w:p w14:paraId="30FC5542" w14:textId="2148B1CB" w:rsidR="00A12AA7" w:rsidRPr="00A12AA7" w:rsidRDefault="00A12AA7" w:rsidP="00A12AA7">
      <w:pPr>
        <w:pStyle w:val="ListParagraph"/>
        <w:numPr>
          <w:ilvl w:val="0"/>
          <w:numId w:val="29"/>
        </w:numPr>
        <w:rPr>
          <w:lang w:val="en-GB"/>
        </w:rPr>
      </w:pPr>
      <w:r w:rsidRPr="00532E17">
        <w:rPr>
          <w:lang w:val="en-GB"/>
        </w:rPr>
        <w:t>UNAIDS: Estimated number of people (15-49) living with HIV</w:t>
      </w:r>
    </w:p>
    <w:p w14:paraId="03CD0398" w14:textId="6A586C34" w:rsidR="00097D2E" w:rsidRDefault="00097D2E" w:rsidP="00A12AA7">
      <w:pPr>
        <w:pStyle w:val="ListParagraph"/>
        <w:numPr>
          <w:ilvl w:val="0"/>
          <w:numId w:val="29"/>
        </w:numPr>
        <w:rPr>
          <w:lang w:val="en-GB"/>
        </w:rPr>
      </w:pPr>
      <w:r w:rsidRPr="00532E17">
        <w:rPr>
          <w:lang w:val="en-GB"/>
        </w:rPr>
        <w:t>UNAIDS: Estimated number of people (&lt;15) living with HIV</w:t>
      </w:r>
    </w:p>
    <w:p w14:paraId="5F303081" w14:textId="292FCCB2" w:rsidR="00DB51AB" w:rsidRDefault="00DB51AB" w:rsidP="00200DAA">
      <w:pPr>
        <w:pStyle w:val="BodyText"/>
        <w:rPr>
          <w:lang w:val="en-GB"/>
        </w:rPr>
      </w:pPr>
      <w:r>
        <w:rPr>
          <w:lang w:val="en-GB"/>
        </w:rPr>
        <w:t xml:space="preserve">The indicators that were instantiated during the Bootstrapping process utilise these data elements as part of their definition along with local data elements specific to </w:t>
      </w:r>
      <w:r w:rsidR="00936BF6">
        <w:rPr>
          <w:lang w:val="en-GB"/>
        </w:rPr>
        <w:t>a</w:t>
      </w:r>
      <w:r>
        <w:rPr>
          <w:lang w:val="en-GB"/>
        </w:rPr>
        <w:t xml:space="preserve"> country DHIS2 instance.</w:t>
      </w:r>
      <w:r w:rsidR="00936BF6">
        <w:rPr>
          <w:lang w:val="en-GB"/>
        </w:rPr>
        <w:t xml:space="preserve"> </w:t>
      </w:r>
      <w:r>
        <w:rPr>
          <w:lang w:val="en-GB"/>
        </w:rPr>
        <w:t>Example</w:t>
      </w:r>
      <w:r w:rsidR="00936BF6">
        <w:rPr>
          <w:lang w:val="en-GB"/>
        </w:rPr>
        <w:t>s include:</w:t>
      </w:r>
    </w:p>
    <w:p w14:paraId="23271BBB" w14:textId="77777777" w:rsidR="00DB51AB" w:rsidRPr="00DB51AB" w:rsidRDefault="00DB51AB" w:rsidP="00DB51AB">
      <w:pPr>
        <w:pStyle w:val="ListParagraph"/>
        <w:numPr>
          <w:ilvl w:val="0"/>
          <w:numId w:val="30"/>
        </w:numPr>
        <w:rPr>
          <w:lang w:val="en-GB"/>
        </w:rPr>
      </w:pPr>
      <w:r w:rsidRPr="00DB51AB">
        <w:rPr>
          <w:lang w:val="en-GB"/>
        </w:rPr>
        <w:t>UNAIDS: Percentage of all people (15+) living with HIV who are receiving ART</w:t>
      </w:r>
    </w:p>
    <w:p w14:paraId="2E5F8E54" w14:textId="77777777" w:rsidR="00DB51AB" w:rsidRPr="00DB51AB" w:rsidRDefault="00DB51AB" w:rsidP="00DB51AB">
      <w:pPr>
        <w:pStyle w:val="ListParagraph"/>
        <w:numPr>
          <w:ilvl w:val="0"/>
          <w:numId w:val="30"/>
        </w:numPr>
        <w:rPr>
          <w:lang w:val="en-GB"/>
        </w:rPr>
      </w:pPr>
      <w:r w:rsidRPr="00DB51AB">
        <w:rPr>
          <w:lang w:val="en-GB"/>
        </w:rPr>
        <w:t>UNAIDS: Percentage of all people (15-49) living with HIV who are receiving ART</w:t>
      </w:r>
    </w:p>
    <w:p w14:paraId="22E40B9A" w14:textId="77777777" w:rsidR="00DB51AB" w:rsidRPr="00DB51AB" w:rsidRDefault="00DB51AB" w:rsidP="00DB51AB">
      <w:pPr>
        <w:pStyle w:val="ListParagraph"/>
        <w:numPr>
          <w:ilvl w:val="0"/>
          <w:numId w:val="30"/>
        </w:numPr>
        <w:rPr>
          <w:lang w:val="en-GB"/>
        </w:rPr>
      </w:pPr>
      <w:r w:rsidRPr="00DB51AB">
        <w:rPr>
          <w:lang w:val="en-GB"/>
        </w:rPr>
        <w:t>UNAIDS: Percentage of all people (&lt;15) living with HIV who are receiving ART</w:t>
      </w:r>
    </w:p>
    <w:p w14:paraId="219DD9AE" w14:textId="77777777" w:rsidR="00DB51AB" w:rsidRPr="00DB51AB" w:rsidRDefault="00DB51AB" w:rsidP="00DB51AB">
      <w:pPr>
        <w:pStyle w:val="ListParagraph"/>
        <w:numPr>
          <w:ilvl w:val="0"/>
          <w:numId w:val="30"/>
        </w:numPr>
        <w:rPr>
          <w:lang w:val="en-GB"/>
        </w:rPr>
      </w:pPr>
      <w:r w:rsidRPr="00DB51AB">
        <w:rPr>
          <w:lang w:val="en-GB"/>
        </w:rPr>
        <w:t xml:space="preserve">UNAIDS: Percentage of HIV+ pregnant women who receive </w:t>
      </w:r>
      <w:proofErr w:type="spellStart"/>
      <w:r w:rsidRPr="00DB51AB">
        <w:rPr>
          <w:lang w:val="en-GB"/>
        </w:rPr>
        <w:t>antiretrovirals</w:t>
      </w:r>
      <w:proofErr w:type="spellEnd"/>
      <w:r w:rsidRPr="00DB51AB">
        <w:rPr>
          <w:lang w:val="en-GB"/>
        </w:rPr>
        <w:t xml:space="preserve"> to reduce the risk of MTCT</w:t>
      </w:r>
    </w:p>
    <w:p w14:paraId="3FB4ADAB" w14:textId="77777777" w:rsidR="00DB51AB" w:rsidRPr="00DB51AB" w:rsidRDefault="00DB51AB" w:rsidP="00DB51AB">
      <w:pPr>
        <w:pStyle w:val="ListParagraph"/>
        <w:numPr>
          <w:ilvl w:val="0"/>
          <w:numId w:val="30"/>
        </w:numPr>
        <w:rPr>
          <w:lang w:val="en-GB"/>
        </w:rPr>
      </w:pPr>
      <w:r w:rsidRPr="00DB51AB">
        <w:rPr>
          <w:lang w:val="en-GB"/>
        </w:rPr>
        <w:t>UNAIDS: Percentage of HIV-exposed infants who received an HIV test</w:t>
      </w:r>
    </w:p>
    <w:p w14:paraId="11776193" w14:textId="77777777" w:rsidR="00DB51AB" w:rsidRPr="00DB51AB" w:rsidRDefault="00DB51AB" w:rsidP="00DB51AB">
      <w:pPr>
        <w:pStyle w:val="ListParagraph"/>
        <w:numPr>
          <w:ilvl w:val="0"/>
          <w:numId w:val="30"/>
        </w:numPr>
        <w:rPr>
          <w:lang w:val="en-GB"/>
        </w:rPr>
      </w:pPr>
      <w:r w:rsidRPr="00DB51AB">
        <w:rPr>
          <w:lang w:val="en-GB"/>
        </w:rPr>
        <w:t>UNAIDS: Percentage of people (15+) eligible for HIV treatment according to national criteria that are receiving ART</w:t>
      </w:r>
    </w:p>
    <w:p w14:paraId="2BE6FFD2" w14:textId="77777777" w:rsidR="00DB51AB" w:rsidRPr="00DB51AB" w:rsidRDefault="00DB51AB" w:rsidP="00DB51AB">
      <w:pPr>
        <w:pStyle w:val="ListParagraph"/>
        <w:numPr>
          <w:ilvl w:val="0"/>
          <w:numId w:val="30"/>
        </w:numPr>
        <w:rPr>
          <w:lang w:val="en-GB"/>
        </w:rPr>
      </w:pPr>
      <w:r w:rsidRPr="00DB51AB">
        <w:rPr>
          <w:lang w:val="en-GB"/>
        </w:rPr>
        <w:t>UNAIDS: Percentage of people (15+) living with HIV who are enrolled in HIV care</w:t>
      </w:r>
    </w:p>
    <w:p w14:paraId="57F0F6B3" w14:textId="77777777" w:rsidR="00DB51AB" w:rsidRPr="00DB51AB" w:rsidRDefault="00DB51AB" w:rsidP="00DB51AB">
      <w:pPr>
        <w:pStyle w:val="ListParagraph"/>
        <w:numPr>
          <w:ilvl w:val="0"/>
          <w:numId w:val="30"/>
        </w:numPr>
        <w:rPr>
          <w:lang w:val="en-GB"/>
        </w:rPr>
      </w:pPr>
      <w:r w:rsidRPr="00DB51AB">
        <w:rPr>
          <w:lang w:val="en-GB"/>
        </w:rPr>
        <w:t>UNAIDS: Percentage of people (15-49) eligible for HIV treatment according to national criteria that are receiving ART</w:t>
      </w:r>
    </w:p>
    <w:p w14:paraId="523521F2" w14:textId="77777777" w:rsidR="00DB51AB" w:rsidRPr="00DB51AB" w:rsidRDefault="00DB51AB" w:rsidP="00DB51AB">
      <w:pPr>
        <w:pStyle w:val="ListParagraph"/>
        <w:numPr>
          <w:ilvl w:val="0"/>
          <w:numId w:val="30"/>
        </w:numPr>
        <w:rPr>
          <w:lang w:val="en-GB"/>
        </w:rPr>
      </w:pPr>
      <w:r w:rsidRPr="00DB51AB">
        <w:rPr>
          <w:lang w:val="en-GB"/>
        </w:rPr>
        <w:t>UNAIDS: Percentage of people (15-49) living with HIV who are enrolled in HIV care</w:t>
      </w:r>
    </w:p>
    <w:p w14:paraId="5B64107D" w14:textId="77777777" w:rsidR="00DB51AB" w:rsidRPr="00DB51AB" w:rsidRDefault="00DB51AB" w:rsidP="00DB51AB">
      <w:pPr>
        <w:pStyle w:val="ListParagraph"/>
        <w:numPr>
          <w:ilvl w:val="0"/>
          <w:numId w:val="30"/>
        </w:numPr>
        <w:rPr>
          <w:lang w:val="en-GB"/>
        </w:rPr>
      </w:pPr>
      <w:r w:rsidRPr="00DB51AB">
        <w:rPr>
          <w:lang w:val="en-GB"/>
        </w:rPr>
        <w:t>UNAIDS: Percentage of people (&lt;15) eligible for HIV treatment according to national criteria that are receiving ART</w:t>
      </w:r>
    </w:p>
    <w:p w14:paraId="07AEC884" w14:textId="28D96181" w:rsidR="00200DAA" w:rsidRPr="00951D90" w:rsidRDefault="00DB51AB" w:rsidP="00DB51AB">
      <w:pPr>
        <w:pStyle w:val="ListParagraph"/>
        <w:numPr>
          <w:ilvl w:val="0"/>
          <w:numId w:val="30"/>
        </w:numPr>
        <w:rPr>
          <w:lang w:val="en-GB"/>
        </w:rPr>
      </w:pPr>
      <w:r w:rsidRPr="00DB51AB">
        <w:rPr>
          <w:lang w:val="en-GB"/>
        </w:rPr>
        <w:t>UNAIDS: Percentage of people (&lt;15) living with HIV who are enrolled in HIV care</w:t>
      </w:r>
      <w:r w:rsidR="00BA1F6D">
        <w:rPr>
          <w:lang w:val="en-GB"/>
        </w:rPr>
        <w:t xml:space="preserve"> </w:t>
      </w:r>
    </w:p>
    <w:p w14:paraId="109395B5" w14:textId="65380936" w:rsidR="00200DAA" w:rsidRDefault="00F878D2" w:rsidP="00200DAA">
      <w:pPr>
        <w:pStyle w:val="Heading1"/>
        <w:rPr>
          <w:lang w:val="en-GB"/>
        </w:rPr>
      </w:pPr>
      <w:r>
        <w:rPr>
          <w:lang w:val="en-GB"/>
        </w:rPr>
        <w:lastRenderedPageBreak/>
        <w:t>Using the guide</w:t>
      </w:r>
    </w:p>
    <w:p w14:paraId="651156B3" w14:textId="7E77FA4C" w:rsidR="00F878D2" w:rsidRDefault="00947963" w:rsidP="00F878D2">
      <w:pPr>
        <w:pStyle w:val="BodyText"/>
      </w:pPr>
      <w:r>
        <w:t>The steps outlined in the next section ‘follow’ a real-life data preparation session based on a Spectrum HIV/AIDS estimates extract. The data used in the guide is real data, but has been anonymized by replacing the country label in the extract file with the fictional label of the training country used by DHIS2 trainers.</w:t>
      </w:r>
    </w:p>
    <w:p w14:paraId="5BCA441F" w14:textId="67E19C3B" w:rsidR="00947963" w:rsidRDefault="00947963" w:rsidP="00F878D2">
      <w:pPr>
        <w:pStyle w:val="BodyText"/>
      </w:pPr>
      <w:r>
        <w:t>The DHIS2 training country, called ‘</w:t>
      </w:r>
      <w:proofErr w:type="spellStart"/>
      <w:r>
        <w:t>TrainingLand</w:t>
      </w:r>
      <w:proofErr w:type="spellEnd"/>
      <w:r>
        <w:t>’ is a fully articulated country with sub-national regions, districts and facilities and a serious of standardized WHO recommended routine indicators.</w:t>
      </w:r>
    </w:p>
    <w:p w14:paraId="1600BB41" w14:textId="6AB7C0C9" w:rsidR="00947963" w:rsidRDefault="00947963" w:rsidP="00F878D2">
      <w:pPr>
        <w:pStyle w:val="BodyText"/>
      </w:pPr>
      <w:r>
        <w:t xml:space="preserve">All screenshots and data in this and the accompanying documents use </w:t>
      </w:r>
      <w:proofErr w:type="spellStart"/>
      <w:r>
        <w:t>TrainingLand</w:t>
      </w:r>
      <w:proofErr w:type="spellEnd"/>
      <w:r>
        <w:t xml:space="preserve"> as the nominal country for </w:t>
      </w:r>
      <w:r w:rsidR="0044189E">
        <w:t>demonstration purposes.</w:t>
      </w:r>
      <w:r>
        <w:t xml:space="preserve"> </w:t>
      </w:r>
    </w:p>
    <w:p w14:paraId="55248B1E" w14:textId="77777777" w:rsidR="002527D0" w:rsidRDefault="00FA3EA5" w:rsidP="00F878D2">
      <w:pPr>
        <w:pStyle w:val="BodyText"/>
      </w:pPr>
      <w:r>
        <w:t>This</w:t>
      </w:r>
      <w:r w:rsidR="002527D0">
        <w:t xml:space="preserve"> Guide is equally applicable to:</w:t>
      </w:r>
    </w:p>
    <w:p w14:paraId="0B92DFF8" w14:textId="387A84C2" w:rsidR="00947963" w:rsidRDefault="002527D0" w:rsidP="002527D0">
      <w:pPr>
        <w:pStyle w:val="BodyText"/>
        <w:numPr>
          <w:ilvl w:val="0"/>
          <w:numId w:val="36"/>
        </w:numPr>
      </w:pPr>
      <w:r>
        <w:t>List extracts from versions of the Spectrum application up to and including September 2015</w:t>
      </w:r>
      <w:r>
        <w:rPr>
          <w:rStyle w:val="FootnoteReference"/>
        </w:rPr>
        <w:footnoteReference w:id="6"/>
      </w:r>
      <w:r>
        <w:t>; and</w:t>
      </w:r>
    </w:p>
    <w:p w14:paraId="66327334" w14:textId="67E9E454" w:rsidR="002527D0" w:rsidRDefault="002527D0" w:rsidP="002527D0">
      <w:pPr>
        <w:pStyle w:val="BodyText"/>
        <w:numPr>
          <w:ilvl w:val="0"/>
          <w:numId w:val="36"/>
        </w:numPr>
      </w:pPr>
      <w:r>
        <w:t>DHIS2 compatible Spectrum extracts that implement the newer DHIS2 export functionality.</w:t>
      </w:r>
    </w:p>
    <w:p w14:paraId="405DC20B" w14:textId="25037527" w:rsidR="002527D0" w:rsidRDefault="002527D0" w:rsidP="002527D0">
      <w:pPr>
        <w:pStyle w:val="BodyText"/>
      </w:pPr>
      <w:r>
        <w:t xml:space="preserve">For extracts of type 1, the reader should start at Step 1 of the Guide, while for extracts of type 2, the reader can start at Step </w:t>
      </w:r>
      <w:commentRangeStart w:id="1"/>
      <w:r w:rsidRPr="002527D0">
        <w:rPr>
          <w:highlight w:val="yellow"/>
        </w:rPr>
        <w:t>5d</w:t>
      </w:r>
      <w:commentRangeEnd w:id="1"/>
      <w:r>
        <w:rPr>
          <w:rStyle w:val="CommentReference"/>
        </w:rPr>
        <w:commentReference w:id="1"/>
      </w:r>
      <w:r w:rsidR="006C06EE">
        <w:t xml:space="preserve"> (since this new extract function sets up common UIDs and correctly </w:t>
      </w:r>
      <w:r w:rsidR="00F60B2B">
        <w:t>specifies</w:t>
      </w:r>
      <w:r w:rsidR="00637800">
        <w:t xml:space="preserve"> DHIS2 compatible</w:t>
      </w:r>
      <w:r w:rsidR="006C06EE">
        <w:t xml:space="preserve"> column names and </w:t>
      </w:r>
      <w:r w:rsidR="00637800">
        <w:t xml:space="preserve">column </w:t>
      </w:r>
      <w:r w:rsidR="006C06EE">
        <w:t>orders).</w:t>
      </w:r>
    </w:p>
    <w:p w14:paraId="3DC9BE62" w14:textId="77777777" w:rsidR="004766BC" w:rsidRDefault="004766BC" w:rsidP="00F878D2">
      <w:pPr>
        <w:pStyle w:val="BodyText"/>
      </w:pPr>
    </w:p>
    <w:p w14:paraId="3390F527" w14:textId="77777777" w:rsidR="004766BC" w:rsidRDefault="004766BC" w:rsidP="00F878D2">
      <w:pPr>
        <w:pStyle w:val="BodyText"/>
        <w:sectPr w:rsidR="004766BC" w:rsidSect="000059CF">
          <w:headerReference w:type="even" r:id="rId11"/>
          <w:headerReference w:type="default" r:id="rId12"/>
          <w:footerReference w:type="even" r:id="rId13"/>
          <w:footerReference w:type="default" r:id="rId14"/>
          <w:headerReference w:type="first" r:id="rId15"/>
          <w:footerReference w:type="first" r:id="rId16"/>
          <w:type w:val="oddPage"/>
          <w:pgSz w:w="11900" w:h="16840"/>
          <w:pgMar w:top="1797" w:right="1202" w:bottom="1797" w:left="3362" w:header="708" w:footer="708" w:gutter="0"/>
          <w:cols w:space="708"/>
          <w:titlePg/>
          <w:docGrid w:linePitch="360"/>
        </w:sectPr>
      </w:pPr>
    </w:p>
    <w:p w14:paraId="298A01F7" w14:textId="141974BF" w:rsidR="004766BC" w:rsidRPr="00951D90" w:rsidRDefault="004766BC" w:rsidP="004766BC">
      <w:pPr>
        <w:pStyle w:val="Title"/>
        <w:rPr>
          <w:lang w:val="en-GB"/>
        </w:rPr>
      </w:pPr>
      <w:r>
        <w:rPr>
          <w:lang w:val="en-GB"/>
        </w:rPr>
        <w:lastRenderedPageBreak/>
        <w:t>The Guide</w:t>
      </w:r>
    </w:p>
    <w:p w14:paraId="2FD86521" w14:textId="47DA6513" w:rsidR="00A234B2" w:rsidRDefault="00BF7D34" w:rsidP="00200DAA">
      <w:pPr>
        <w:pStyle w:val="Heading1"/>
        <w:rPr>
          <w:lang w:val="en-GB"/>
        </w:rPr>
      </w:pPr>
      <w:r>
        <w:rPr>
          <w:lang w:val="en-GB"/>
        </w:rPr>
        <w:t xml:space="preserve">Protocol for </w:t>
      </w:r>
      <w:r w:rsidR="00E61EF7">
        <w:rPr>
          <w:lang w:val="en-GB"/>
        </w:rPr>
        <w:t>making a DHIS2 import-ready file</w:t>
      </w:r>
    </w:p>
    <w:p w14:paraId="35870AD1" w14:textId="44333273" w:rsidR="00A234B2" w:rsidRDefault="00200DAA" w:rsidP="00A234B2">
      <w:pPr>
        <w:pStyle w:val="Heading2"/>
      </w:pPr>
      <w:r w:rsidRPr="00951D90">
        <w:rPr>
          <w:lang w:val="en-GB"/>
        </w:rPr>
        <w:t xml:space="preserve"> </w:t>
      </w:r>
      <w:r w:rsidR="00A234B2" w:rsidRPr="00E61EF7">
        <w:t xml:space="preserve">Step 1 </w:t>
      </w:r>
      <w:r w:rsidR="00A234B2">
        <w:t>–</w:t>
      </w:r>
      <w:r w:rsidR="00A234B2" w:rsidRPr="00E61EF7">
        <w:t xml:space="preserve"> </w:t>
      </w:r>
      <w:r w:rsidR="00A234B2">
        <w:t>Open the extract file</w:t>
      </w:r>
    </w:p>
    <w:p w14:paraId="2BEE4EE5" w14:textId="57E9A9A3" w:rsidR="00383C89" w:rsidRDefault="008B050A" w:rsidP="00383C89">
      <w:pPr>
        <w:pStyle w:val="BodyText"/>
      </w:pPr>
      <w:r>
        <w:t>The</w:t>
      </w:r>
      <w:r w:rsidR="00EF45EB">
        <w:t xml:space="preserve">re are a number of Spectrum extract file formats. The one most closely resembling the format the DHIS2 needs for import is known as the list format. The filename will normally have </w:t>
      </w:r>
      <w:proofErr w:type="spellStart"/>
      <w:r w:rsidR="00EF45EB" w:rsidRPr="00EF45EB">
        <w:rPr>
          <w:i/>
        </w:rPr>
        <w:t>DataList</w:t>
      </w:r>
      <w:proofErr w:type="spellEnd"/>
      <w:r w:rsidR="00EF45EB">
        <w:t xml:space="preserve"> appended to it.</w:t>
      </w:r>
    </w:p>
    <w:p w14:paraId="49A6A60D" w14:textId="564AB41A" w:rsidR="00EF45EB" w:rsidRDefault="00EF45EB" w:rsidP="00383C89">
      <w:pPr>
        <w:pStyle w:val="BodyText"/>
      </w:pPr>
      <w:r>
        <w:t xml:space="preserve">The file will have the Spectrum Version Number in the first cell (A1), and consist of six columns of data. Each row is a single estimate for a specific location, gender and age-bracket </w:t>
      </w:r>
      <w:r w:rsidR="00E66C44">
        <w:t xml:space="preserve">combo </w:t>
      </w:r>
      <w:r>
        <w:t>(where appropriate).</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145"/>
      </w:tblGrid>
      <w:tr w:rsidR="00E66C44" w14:paraId="048E71AA" w14:textId="77777777" w:rsidTr="00E66C44">
        <w:trPr>
          <w:cantSplit/>
        </w:trPr>
        <w:tc>
          <w:tcPr>
            <w:tcW w:w="9145" w:type="dxa"/>
          </w:tcPr>
          <w:p w14:paraId="1529EDA4" w14:textId="5CD74581" w:rsidR="00E66C44" w:rsidRDefault="00E66C44" w:rsidP="00383C89">
            <w:pPr>
              <w:pStyle w:val="BodyText"/>
            </w:pPr>
            <w:r>
              <w:rPr>
                <w:noProof/>
              </w:rPr>
              <mc:AlternateContent>
                <mc:Choice Requires="wpg">
                  <w:drawing>
                    <wp:inline distT="0" distB="0" distL="0" distR="0" wp14:anchorId="49925894" wp14:editId="69317AFC">
                      <wp:extent cx="5767200" cy="4320000"/>
                      <wp:effectExtent l="0" t="0" r="0" b="0"/>
                      <wp:docPr id="32" name="Group 32"/>
                      <wp:cNvGraphicFramePr/>
                      <a:graphic xmlns:a="http://schemas.openxmlformats.org/drawingml/2006/main">
                        <a:graphicData uri="http://schemas.microsoft.com/office/word/2010/wordprocessingGroup">
                          <wpg:wgp>
                            <wpg:cNvGrpSpPr/>
                            <wpg:grpSpPr>
                              <a:xfrm>
                                <a:off x="0" y="0"/>
                                <a:ext cx="5767200" cy="4320000"/>
                                <a:chOff x="0" y="0"/>
                                <a:chExt cx="5767070" cy="4591776"/>
                              </a:xfrm>
                              <a:extLst>
                                <a:ext uri="{0CCBE362-F206-4b92-989A-16890622DB6E}">
                                  <ma14:wrappingTextBoxFlag xmlns:ma14="http://schemas.microsoft.com/office/mac/drawingml/2011/main"/>
                                </a:ext>
                              </a:extLst>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67070" cy="4319905"/>
                                </a:xfrm>
                                <a:prstGeom prst="rect">
                                  <a:avLst/>
                                </a:prstGeom>
                              </pic:spPr>
                            </pic:pic>
                            <wps:wsp>
                              <wps:cNvPr id="30" name="Text Box 30"/>
                              <wps:cNvSpPr txBox="1"/>
                              <wps:spPr>
                                <a:xfrm>
                                  <a:off x="0" y="4317053"/>
                                  <a:ext cx="5766940" cy="274723"/>
                                </a:xfrm>
                                <a:prstGeom prst="rect">
                                  <a:avLst/>
                                </a:prstGeom>
                                <a:solidFill>
                                  <a:prstClr val="white"/>
                                </a:solidFill>
                                <a:ln>
                                  <a:noFill/>
                                </a:ln>
                                <a:effectLst/>
                              </wps:spPr>
                              <wps:txbx>
                                <w:txbxContent>
                                  <w:p w14:paraId="0754D760" w14:textId="12497F09" w:rsidR="00084593" w:rsidRPr="00872176" w:rsidRDefault="00084593" w:rsidP="00E66C44">
                                    <w:pPr>
                                      <w:pStyle w:val="Caption"/>
                                      <w:rPr>
                                        <w:noProof/>
                                        <w:color w:val="434343"/>
                                      </w:rPr>
                                    </w:pPr>
                                    <w:r>
                                      <w:t xml:space="preserve">Figure </w:t>
                                    </w:r>
                                    <w:r w:rsidR="00D774AE">
                                      <w:fldChar w:fldCharType="begin"/>
                                    </w:r>
                                    <w:r w:rsidR="00D774AE">
                                      <w:instrText xml:space="preserve"> SEQ Figure \* ARABIC </w:instrText>
                                    </w:r>
                                    <w:r w:rsidR="00D774AE">
                                      <w:fldChar w:fldCharType="separate"/>
                                    </w:r>
                                    <w:r w:rsidR="002131FA">
                                      <w:rPr>
                                        <w:noProof/>
                                      </w:rPr>
                                      <w:t>2</w:t>
                                    </w:r>
                                    <w:r w:rsidR="00D774AE">
                                      <w:rPr>
                                        <w:noProof/>
                                      </w:rPr>
                                      <w:fldChar w:fldCharType="end"/>
                                    </w:r>
                                    <w:r>
                                      <w:t xml:space="preserve"> – Initial opening of a Spectrum HIV/AIDS Estimate extract file (list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9925894" id="Group_x0020_32" o:spid="_x0000_s1027" style="width:454.1pt;height:340.15pt;mso-position-horizontal-relative:char;mso-position-vertical-relative:line" coordsize="5767070,45917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 o:spid="_x0000_s1028" type="#_x0000_t75" style="position:absolute;width:5767070;height:4319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c&#10;ZxzBAAAA2gAAAA8AAABkcnMvZG93bnJldi54bWxET0trwkAQvhf8D8sI3uqmPUgbs5FSFdTSgw/o&#10;dchOssHsbMhuY/LvXaHQ0/DxPSdbDbYRPXW+dqzgZZ6AIC6crrlScDlvn99A+ICssXFMCkbysMon&#10;Txmm2t34SP0pVCKGsE9RgQmhTaX0hSGLfu5a4siVrrMYIuwqqTu8xXDbyNckWUiLNccGgy19Giqu&#10;p1+rYL0tN9/7w+DfLyN/mWYsr/qnV2o2HT6WIAIN4V/8597pOB8erzyuzO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DcZxzBAAAA2gAAAA8AAAAAAAAAAAAAAAAAnAIAAGRy&#10;cy9kb3ducmV2LnhtbFBLBQYAAAAABAAEAPcAAACKAwAAAAA=&#10;">
                        <v:imagedata r:id="rId18" o:title=""/>
                        <v:path arrowok="t"/>
                      </v:shape>
                      <v:shape id="Text_x0020_Box_x0020_30" o:spid="_x0000_s1029" type="#_x0000_t202" style="position:absolute;top:4317053;width:5766940;height:2747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xMemwgAA&#10;ANsAAAAPAAAAZHJzL2Rvd25yZXYueG1sRE/Pa8IwFL4L/g/hCV5kplOR0RlFZILzIlYvuz2aZ9Ot&#10;eSlJqt1/bw6DHT++36tNbxtxJx9qxwpepxkI4tLpmisF18v+5Q1EiMgaG8ek4JcCbNbDwQpz7R58&#10;pnsRK5FCOOSowMTY5lKG0pDFMHUtceJuzluMCfpKao+PFG4bOcuypbRYc2ow2NLOUPlTdFbBafF1&#10;MpPu9nHcLub+89rtlt9VodR41G/fQUTq47/4z33QCuZpff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3Ex6bCAAAA2wAAAA8AAAAAAAAAAAAAAAAAlwIAAGRycy9kb3du&#10;cmV2LnhtbFBLBQYAAAAABAAEAPUAAACGAwAAAAA=&#10;" stroked="f">
                        <v:textbox style="mso-fit-shape-to-text:t" inset="0,0,0,0">
                          <w:txbxContent>
                            <w:p w14:paraId="0754D760" w14:textId="12497F09" w:rsidR="00084593" w:rsidRPr="00872176" w:rsidRDefault="00084593" w:rsidP="00E66C44">
                              <w:pPr>
                                <w:pStyle w:val="Caption"/>
                                <w:rPr>
                                  <w:noProof/>
                                  <w:color w:val="434343"/>
                                </w:rPr>
                              </w:pPr>
                              <w:r>
                                <w:t xml:space="preserve">Figure </w:t>
                              </w:r>
                              <w:fldSimple w:instr=" SEQ Figure \* ARABIC ">
                                <w:r w:rsidR="002131FA">
                                  <w:rPr>
                                    <w:noProof/>
                                  </w:rPr>
                                  <w:t>2</w:t>
                                </w:r>
                              </w:fldSimple>
                              <w:r>
                                <w:t xml:space="preserve"> – Initial opening of a Spectrum HIV/AIDS Estimate extract file (list format)</w:t>
                              </w:r>
                            </w:p>
                          </w:txbxContent>
                        </v:textbox>
                      </v:shape>
                      <w10:anchorlock/>
                    </v:group>
                  </w:pict>
                </mc:Fallback>
              </mc:AlternateContent>
            </w:r>
          </w:p>
        </w:tc>
      </w:tr>
    </w:tbl>
    <w:p w14:paraId="5994CC9D" w14:textId="187C3E0C" w:rsidR="00E61EF7" w:rsidRPr="00E61EF7" w:rsidRDefault="00E61EF7" w:rsidP="00E61EF7">
      <w:pPr>
        <w:pStyle w:val="Heading2"/>
      </w:pPr>
      <w:r w:rsidRPr="00E61EF7">
        <w:lastRenderedPageBreak/>
        <w:t>Step</w:t>
      </w:r>
      <w:r>
        <w:t xml:space="preserve"> 2</w:t>
      </w:r>
      <w:r w:rsidRPr="00E61EF7">
        <w:t xml:space="preserve"> </w:t>
      </w:r>
      <w:r w:rsidR="00342633">
        <w:t>–</w:t>
      </w:r>
      <w:r w:rsidRPr="00E61EF7">
        <w:t xml:space="preserve"> </w:t>
      </w:r>
      <w:r w:rsidR="00342633">
        <w:t>Copy the original sheet</w:t>
      </w:r>
    </w:p>
    <w:p w14:paraId="31E1DD51" w14:textId="28179313" w:rsidR="00342633" w:rsidRDefault="00342633" w:rsidP="00E61EF7">
      <w:pPr>
        <w:pStyle w:val="BodyText"/>
      </w:pPr>
      <w:r>
        <w:t>It is important to be able to refer to the original import data. To assist in the ‘preparation’ process, create a copy of the original sheet. Call the sheets:</w:t>
      </w:r>
    </w:p>
    <w:p w14:paraId="3624427D" w14:textId="2BE64D60" w:rsidR="00342633" w:rsidRDefault="00342633" w:rsidP="00342633">
      <w:pPr>
        <w:pStyle w:val="BodyText"/>
        <w:numPr>
          <w:ilvl w:val="0"/>
          <w:numId w:val="31"/>
        </w:numPr>
      </w:pPr>
      <w:r>
        <w:t>Raw Data (for the original sheet);</w:t>
      </w:r>
    </w:p>
    <w:p w14:paraId="523DE77B" w14:textId="6B073A8A" w:rsidR="00342633" w:rsidRDefault="00C55DBF" w:rsidP="00342633">
      <w:pPr>
        <w:pStyle w:val="BodyText"/>
        <w:numPr>
          <w:ilvl w:val="0"/>
          <w:numId w:val="31"/>
        </w:numPr>
      </w:pPr>
      <w:r>
        <w:t>‘</w:t>
      </w:r>
      <w:r w:rsidR="00342633">
        <w:t>Data Elimination</w:t>
      </w:r>
      <w:r>
        <w:t xml:space="preserve">’ </w:t>
      </w:r>
      <w:r w:rsidR="00342633">
        <w:t>(for the copied sheet);</w:t>
      </w:r>
    </w:p>
    <w:p w14:paraId="3D3320BC" w14:textId="7FC1AD2B" w:rsidR="00342633" w:rsidRDefault="00342633" w:rsidP="00342633">
      <w:pPr>
        <w:pStyle w:val="BodyText"/>
      </w:pPr>
      <w:r>
        <w:t>Expand the columns of the copied sheet so the values are readable. Note that the ‘</w:t>
      </w:r>
      <w:r w:rsidR="00514C5D">
        <w:t>I</w:t>
      </w:r>
      <w:r>
        <w:t xml:space="preserve">ndicator’ </w:t>
      </w:r>
      <w:r w:rsidR="00514C5D">
        <w:t>column includes the details of the age-bracket and gender, while the ‘population’ is represented by two columns – ‘Country’ and ‘Subnational region’.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342633" w14:paraId="6ACB7B75" w14:textId="77777777" w:rsidTr="00342633">
        <w:tc>
          <w:tcPr>
            <w:tcW w:w="7552" w:type="dxa"/>
          </w:tcPr>
          <w:p w14:paraId="7338F2E7" w14:textId="4E88C4AF" w:rsidR="00342633" w:rsidRDefault="00342633" w:rsidP="00342633">
            <w:pPr>
              <w:pStyle w:val="BodyText"/>
            </w:pPr>
            <w:r>
              <w:rPr>
                <w:noProof/>
              </w:rPr>
              <mc:AlternateContent>
                <mc:Choice Requires="wpg">
                  <w:drawing>
                    <wp:inline distT="0" distB="0" distL="0" distR="0" wp14:anchorId="5AAC92B7" wp14:editId="6F971690">
                      <wp:extent cx="5601600" cy="4320000"/>
                      <wp:effectExtent l="0" t="0" r="12065" b="0"/>
                      <wp:docPr id="47" name="Group 47"/>
                      <wp:cNvGraphicFramePr/>
                      <a:graphic xmlns:a="http://schemas.openxmlformats.org/drawingml/2006/main">
                        <a:graphicData uri="http://schemas.microsoft.com/office/word/2010/wordprocessingGroup">
                          <wpg:wgp>
                            <wpg:cNvGrpSpPr/>
                            <wpg:grpSpPr>
                              <a:xfrm>
                                <a:off x="0" y="0"/>
                                <a:ext cx="5601600" cy="4320000"/>
                                <a:chOff x="0" y="0"/>
                                <a:chExt cx="5763260" cy="4632752"/>
                              </a:xfrm>
                              <a:extLst>
                                <a:ext uri="{0CCBE362-F206-4b92-989A-16890622DB6E}">
                                  <ma14:wrappingTextBoxFlag xmlns:ma14="http://schemas.microsoft.com/office/mac/drawingml/2011/main"/>
                                </a:ext>
                              </a:extLst>
                            </wpg:grpSpPr>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3260" cy="4319905"/>
                                </a:xfrm>
                                <a:prstGeom prst="rect">
                                  <a:avLst/>
                                </a:prstGeom>
                              </pic:spPr>
                            </pic:pic>
                            <wps:wsp>
                              <wps:cNvPr id="44" name="Text Box 44"/>
                              <wps:cNvSpPr txBox="1"/>
                              <wps:spPr>
                                <a:xfrm>
                                  <a:off x="0" y="4371767"/>
                                  <a:ext cx="5763260" cy="260985"/>
                                </a:xfrm>
                                <a:prstGeom prst="rect">
                                  <a:avLst/>
                                </a:prstGeom>
                                <a:solidFill>
                                  <a:prstClr val="white"/>
                                </a:solidFill>
                                <a:ln>
                                  <a:noFill/>
                                </a:ln>
                                <a:effectLst/>
                              </wps:spPr>
                              <wps:txbx>
                                <w:txbxContent>
                                  <w:p w14:paraId="2C478367" w14:textId="00609A55" w:rsidR="00084593" w:rsidRPr="00D90C5A" w:rsidRDefault="00084593" w:rsidP="00342633">
                                    <w:pPr>
                                      <w:pStyle w:val="Caption"/>
                                      <w:rPr>
                                        <w:noProof/>
                                        <w:color w:val="434343"/>
                                      </w:rPr>
                                    </w:pPr>
                                    <w:r>
                                      <w:t xml:space="preserve">Figure </w:t>
                                    </w:r>
                                    <w:r w:rsidR="00D774AE">
                                      <w:fldChar w:fldCharType="begin"/>
                                    </w:r>
                                    <w:r w:rsidR="00D774AE">
                                      <w:instrText xml:space="preserve"> SEQ Figure \* ARABIC </w:instrText>
                                    </w:r>
                                    <w:r w:rsidR="00D774AE">
                                      <w:fldChar w:fldCharType="separate"/>
                                    </w:r>
                                    <w:r w:rsidR="002131FA">
                                      <w:rPr>
                                        <w:noProof/>
                                      </w:rPr>
                                      <w:t>3</w:t>
                                    </w:r>
                                    <w:r w:rsidR="00D774AE">
                                      <w:rPr>
                                        <w:noProof/>
                                      </w:rPr>
                                      <w:fldChar w:fldCharType="end"/>
                                    </w:r>
                                    <w:r>
                                      <w:t xml:space="preserve"> – Create a copy of the original sheet</w:t>
                                    </w:r>
                                    <w:r>
                                      <w:rPr>
                                        <w:noProof/>
                                        <w:color w:val="434343"/>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AC92B7" id="Group_x0020_47" o:spid="_x0000_s1030" style="width:441.05pt;height:340.15pt;mso-position-horizontal-relative:char;mso-position-vertical-relative:line" coordsize="5763260,46327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">
                      <v:shape id="Picture_x0020_5" o:spid="_x0000_s1031" type="#_x0000_t75" style="position:absolute;width:5763260;height:4319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T&#10;WoLCAAAA2gAAAA8AAABkcnMvZG93bnJldi54bWxEj0FrwkAUhO+F/oflCb3VTYqKRFeRVqEHRbQF&#10;r8/sM1nMvg3ZjcZ/7wqCx2FmvmGm885W4kKNN44VpP0EBHHutOFCwf/f6nMMwgdkjZVjUnAjD/PZ&#10;+9sUM+2uvKPLPhQiQthnqKAMoc6k9HlJFn3f1cTRO7nGYoiyKaRu8BrhtpJfSTKSFg3HhRJr+i4p&#10;P+9bq4CW6doMFqtjm663P601vBm7g1IfvW4xARGoC6/ws/2rFQzhcSXeADm7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Ek1qCwgAAANoAAAAPAAAAAAAAAAAAAAAAAJwCAABk&#10;cnMvZG93bnJldi54bWxQSwUGAAAAAAQABAD3AAAAiwMAAAAA&#10;">
                        <v:imagedata r:id="rId20" o:title=""/>
                        <v:path arrowok="t"/>
                      </v:shape>
                      <v:shape id="Text_x0020_Box_x0020_44" o:spid="_x0000_s1032" type="#_x0000_t202" style="position:absolute;top:4371767;width:576326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qv1AxQAA&#10;ANsAAAAPAAAAZHJzL2Rvd25yZXYueG1sRI/NasMwEITvhbyD2EAvJZETTAhOlNDELfTQHvJDzou1&#10;sU2tlZHk2H77qlDocZiZb5jtfjCNeJDztWUFi3kCgriwuuZSwfXyPluD8AFZY2OZFIzkYb+bPG0x&#10;07bnEz3OoRQRwj5DBVUIbSalLyoy6Oe2JY7e3TqDIUpXSu2wj3DTyGWSrKTBmuNChS0dKyq+z51R&#10;sMpd15/4+JJf3z7xqy2Xt8N4U+p5OrxuQAQawn/4r/2hFaQp/H6JP0D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Wq/UDFAAAA2wAAAA8AAAAAAAAAAAAAAAAAlwIAAGRycy9k&#10;b3ducmV2LnhtbFBLBQYAAAAABAAEAPUAAACJAwAAAAA=&#10;" stroked="f">
                        <v:textbox inset="0,0,0,0">
                          <w:txbxContent>
                            <w:p w14:paraId="2C478367" w14:textId="00609A55" w:rsidR="00084593" w:rsidRPr="00D90C5A" w:rsidRDefault="00084593" w:rsidP="00342633">
                              <w:pPr>
                                <w:pStyle w:val="Caption"/>
                                <w:rPr>
                                  <w:noProof/>
                                  <w:color w:val="434343"/>
                                </w:rPr>
                              </w:pPr>
                              <w:r>
                                <w:t xml:space="preserve">Figure </w:t>
                              </w:r>
                              <w:fldSimple w:instr=" SEQ Figure \* ARABIC ">
                                <w:r w:rsidR="002131FA">
                                  <w:rPr>
                                    <w:noProof/>
                                  </w:rPr>
                                  <w:t>3</w:t>
                                </w:r>
                              </w:fldSimple>
                              <w:r>
                                <w:t xml:space="preserve"> – Create a copy of the original sheet</w:t>
                              </w:r>
                              <w:r>
                                <w:rPr>
                                  <w:noProof/>
                                  <w:color w:val="434343"/>
                                </w:rPr>
                                <w:t xml:space="preserve"> </w:t>
                              </w:r>
                            </w:p>
                          </w:txbxContent>
                        </v:textbox>
                      </v:shape>
                      <w10:anchorlock/>
                    </v:group>
                  </w:pict>
                </mc:Fallback>
              </mc:AlternateContent>
            </w:r>
          </w:p>
        </w:tc>
      </w:tr>
    </w:tbl>
    <w:p w14:paraId="556FF352" w14:textId="7F52F32A" w:rsidR="00E61EF7" w:rsidRDefault="00E61EF7" w:rsidP="00E61EF7">
      <w:pPr>
        <w:pStyle w:val="BodyText"/>
      </w:pPr>
    </w:p>
    <w:p w14:paraId="32B20B00" w14:textId="56885608" w:rsidR="007D3457" w:rsidRDefault="007D3457" w:rsidP="00E61EF7">
      <w:pPr>
        <w:pStyle w:val="BodyText"/>
      </w:pPr>
    </w:p>
    <w:p w14:paraId="30E0C871" w14:textId="77777777" w:rsidR="00514C5D" w:rsidRDefault="00514C5D">
      <w:pPr>
        <w:rPr>
          <w:rFonts w:asciiTheme="majorHAnsi" w:eastAsiaTheme="majorEastAsia" w:hAnsiTheme="majorHAnsi" w:cstheme="majorBidi"/>
          <w:b/>
          <w:bCs/>
          <w:color w:val="7A4E30"/>
          <w:sz w:val="26"/>
          <w:szCs w:val="26"/>
        </w:rPr>
      </w:pPr>
      <w:r>
        <w:br w:type="page"/>
      </w:r>
    </w:p>
    <w:p w14:paraId="55EECE13" w14:textId="65997E29" w:rsidR="00E61EF7" w:rsidRPr="00E61EF7" w:rsidRDefault="00E61EF7" w:rsidP="00E61EF7">
      <w:pPr>
        <w:pStyle w:val="Heading2"/>
      </w:pPr>
      <w:r w:rsidRPr="00E61EF7">
        <w:lastRenderedPageBreak/>
        <w:t>Step</w:t>
      </w:r>
      <w:r>
        <w:t xml:space="preserve"> 3</w:t>
      </w:r>
      <w:r w:rsidRPr="00E61EF7">
        <w:t xml:space="preserve"> </w:t>
      </w:r>
      <w:r w:rsidR="00514C5D">
        <w:t>–</w:t>
      </w:r>
      <w:r w:rsidRPr="00E61EF7">
        <w:t xml:space="preserve"> </w:t>
      </w:r>
      <w:r w:rsidR="00514C5D">
        <w:t>Eliminate Totals</w:t>
      </w:r>
    </w:p>
    <w:p w14:paraId="5EE6ACE5" w14:textId="535BB871" w:rsidR="00C55DBF" w:rsidRDefault="00514C5D" w:rsidP="00E61EF7">
      <w:pPr>
        <w:pStyle w:val="BodyText"/>
      </w:pPr>
      <w:r>
        <w:t xml:space="preserve">The standard Spectrum extract format format includes Population Totals, as well as Totals for each combination of disaggregation’s (e.g. the totals for male + female for all age-brackets for a give </w:t>
      </w:r>
      <w:r w:rsidR="00C55DBF">
        <w:t>indicator)</w:t>
      </w:r>
      <w:r>
        <w:t>.</w:t>
      </w:r>
      <w:r w:rsidR="00702349">
        <w:t xml:space="preserve"> Totals are also included for each </w:t>
      </w:r>
      <w:r w:rsidR="00C55DBF">
        <w:t xml:space="preserve">sub-region </w:t>
      </w:r>
      <w:r w:rsidR="00702349">
        <w:t>as well as a national total</w:t>
      </w:r>
      <w:r w:rsidR="00C55DBF">
        <w:t xml:space="preserve">. </w:t>
      </w:r>
    </w:p>
    <w:p w14:paraId="13414E2D" w14:textId="3FE82906" w:rsidR="00C55DBF" w:rsidRDefault="00702349" w:rsidP="00E61EF7">
      <w:pPr>
        <w:pStyle w:val="BodyText"/>
      </w:pPr>
      <w:r>
        <w:t xml:space="preserve">Since </w:t>
      </w:r>
      <w:r w:rsidR="00C55DBF">
        <w:t xml:space="preserve">DHIS2 only requires data at the lowest level of granularity </w:t>
      </w:r>
      <w:r>
        <w:t>(i.e. the disaggregated values), it is not necessary to import indicator totals.</w:t>
      </w:r>
      <w:r w:rsidR="00C55DBF">
        <w:t xml:space="preserve"> </w:t>
      </w:r>
      <w:r>
        <w:t>DHIS2</w:t>
      </w:r>
      <w:r w:rsidR="00C55DBF">
        <w:t xml:space="preserve"> will automatically generate aggregates as part of its </w:t>
      </w:r>
      <w:r>
        <w:t xml:space="preserve">standard </w:t>
      </w:r>
      <w:r w:rsidR="00C55DBF">
        <w:t>data warehouse capability.</w:t>
      </w:r>
    </w:p>
    <w:p w14:paraId="13BD6164" w14:textId="77777777" w:rsidR="00C55DBF" w:rsidRDefault="00C55DBF" w:rsidP="00C55DBF">
      <w:pPr>
        <w:pStyle w:val="Heading3"/>
      </w:pPr>
      <w:r>
        <w:t>Step 3a – Delete all population rows</w:t>
      </w:r>
    </w:p>
    <w:p w14:paraId="3466E7E4" w14:textId="77777777" w:rsidR="00702349" w:rsidRDefault="00702349" w:rsidP="00C55DBF">
      <w:pPr>
        <w:pStyle w:val="BodyText"/>
      </w:pPr>
      <w:r>
        <w:t xml:space="preserve">Population data placeholders are not initiated in the initial release of the bootstrapping </w:t>
      </w:r>
      <w:proofErr w:type="gramStart"/>
      <w:r>
        <w:t>application,</w:t>
      </w:r>
      <w:proofErr w:type="gramEnd"/>
      <w:r>
        <w:t xml:space="preserve"> therefore these population estimates can be eliminated.</w:t>
      </w:r>
    </w:p>
    <w:p w14:paraId="0673643E" w14:textId="21453126" w:rsidR="00AB7A67" w:rsidRDefault="00702349" w:rsidP="00C55DBF">
      <w:pPr>
        <w:pStyle w:val="BodyText"/>
      </w:pPr>
      <w:r>
        <w:t>Delete</w:t>
      </w:r>
      <w:r w:rsidR="00C55DBF">
        <w:t xml:space="preserve"> all Total Population rows</w:t>
      </w:r>
      <w:r>
        <w:t xml:space="preserve"> (subnational and national)</w:t>
      </w:r>
      <w:r w:rsidR="00C55DBF">
        <w:t>.</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554BCD8B" w14:textId="77777777" w:rsidTr="008B0960">
        <w:tc>
          <w:tcPr>
            <w:tcW w:w="7552" w:type="dxa"/>
          </w:tcPr>
          <w:p w14:paraId="4DE9A4EF" w14:textId="77777777" w:rsidR="00C55DBF" w:rsidRDefault="00514C5D" w:rsidP="00C55DBF">
            <w:pPr>
              <w:pStyle w:val="BodyText"/>
              <w:keepNext/>
            </w:pPr>
            <w:r w:rsidRPr="00AB7A67">
              <w:rPr>
                <w:noProof/>
              </w:rPr>
              <w:drawing>
                <wp:inline distT="0" distB="0" distL="0" distR="0" wp14:anchorId="75EC73E1" wp14:editId="6E033A0C">
                  <wp:extent cx="5763600" cy="4320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3600" cy="4320000"/>
                          </a:xfrm>
                          <a:prstGeom prst="rect">
                            <a:avLst/>
                          </a:prstGeom>
                        </pic:spPr>
                      </pic:pic>
                    </a:graphicData>
                  </a:graphic>
                </wp:inline>
              </w:drawing>
            </w:r>
          </w:p>
          <w:p w14:paraId="7C549E5A" w14:textId="69022B3A" w:rsidR="00342633" w:rsidRDefault="00C55DBF" w:rsidP="00C55DBF">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4</w:t>
            </w:r>
            <w:r w:rsidR="00D774AE">
              <w:rPr>
                <w:noProof/>
              </w:rPr>
              <w:fldChar w:fldCharType="end"/>
            </w:r>
            <w:r>
              <w:t xml:space="preserve"> – Search for and delete all rows containing Total Population data</w:t>
            </w:r>
          </w:p>
        </w:tc>
      </w:tr>
    </w:tbl>
    <w:p w14:paraId="13D94A82" w14:textId="6C3D6C70" w:rsidR="00AB7A67" w:rsidRDefault="00AB7A67" w:rsidP="00E61EF7">
      <w:pPr>
        <w:pStyle w:val="BodyText"/>
      </w:pPr>
    </w:p>
    <w:p w14:paraId="6224B310" w14:textId="0BACAD99" w:rsidR="00342633" w:rsidRDefault="000F7F22" w:rsidP="00342633">
      <w:pPr>
        <w:pStyle w:val="BodyText"/>
      </w:pPr>
      <w:r>
        <w:lastRenderedPageBreak/>
        <w:t>Make sure to identify and delete the disaggregated Totals as well!</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674C02FA" w14:textId="77777777" w:rsidTr="008B0960">
        <w:tc>
          <w:tcPr>
            <w:tcW w:w="7552" w:type="dxa"/>
          </w:tcPr>
          <w:p w14:paraId="423CADF8" w14:textId="77777777" w:rsidR="000F7F22" w:rsidRDefault="000C579D" w:rsidP="000F7F22">
            <w:pPr>
              <w:pStyle w:val="BodyText"/>
              <w:keepNext/>
            </w:pPr>
            <w:r w:rsidRPr="00932A01">
              <w:rPr>
                <w:noProof/>
              </w:rPr>
              <w:drawing>
                <wp:inline distT="0" distB="0" distL="0" distR="0" wp14:anchorId="790665ED" wp14:editId="03B16CBD">
                  <wp:extent cx="5763600" cy="4320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3600" cy="4320000"/>
                          </a:xfrm>
                          <a:prstGeom prst="rect">
                            <a:avLst/>
                          </a:prstGeom>
                        </pic:spPr>
                      </pic:pic>
                    </a:graphicData>
                  </a:graphic>
                </wp:inline>
              </w:drawing>
            </w:r>
          </w:p>
          <w:p w14:paraId="34F6489A" w14:textId="71175D1F" w:rsidR="00342633" w:rsidRDefault="000F7F22" w:rsidP="000F7F22">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5</w:t>
            </w:r>
            <w:r w:rsidR="00D774AE">
              <w:rPr>
                <w:noProof/>
              </w:rPr>
              <w:fldChar w:fldCharType="end"/>
            </w:r>
            <w:r>
              <w:t xml:space="preserve"> – Delete all disaggregated ‘Total’ population data as well, e.g. Male, Female totals.</w:t>
            </w:r>
          </w:p>
        </w:tc>
      </w:tr>
    </w:tbl>
    <w:p w14:paraId="6A1B1226" w14:textId="5B436BC8" w:rsidR="00342633" w:rsidRDefault="000F7F22" w:rsidP="00342633">
      <w:pPr>
        <w:pStyle w:val="BodyText"/>
      </w:pPr>
      <w:r>
        <w:t>In the sample file used for this Guide, the following Population rows were also identified and eliminated:</w:t>
      </w:r>
    </w:p>
    <w:p w14:paraId="640CF921" w14:textId="77777777" w:rsidR="000F7F22" w:rsidRPr="000F7F22" w:rsidRDefault="000F7F22" w:rsidP="000F7F22">
      <w:pPr>
        <w:pStyle w:val="ListParagraph"/>
        <w:numPr>
          <w:ilvl w:val="0"/>
          <w:numId w:val="32"/>
        </w:numPr>
        <w:rPr>
          <w:lang w:val="en-GB"/>
        </w:rPr>
      </w:pPr>
      <w:r w:rsidRPr="000F7F22">
        <w:rPr>
          <w:lang w:val="en-GB"/>
        </w:rPr>
        <w:t>Population aged 0-4 Total Region; Male</w:t>
      </w:r>
    </w:p>
    <w:p w14:paraId="60BE5AFA" w14:textId="77777777" w:rsidR="000F7F22" w:rsidRPr="000F7F22" w:rsidRDefault="000F7F22" w:rsidP="000F7F22">
      <w:pPr>
        <w:pStyle w:val="ListParagraph"/>
        <w:numPr>
          <w:ilvl w:val="0"/>
          <w:numId w:val="32"/>
        </w:numPr>
        <w:rPr>
          <w:lang w:val="en-GB"/>
        </w:rPr>
      </w:pPr>
      <w:r w:rsidRPr="000F7F22">
        <w:rPr>
          <w:lang w:val="en-GB"/>
        </w:rPr>
        <w:t>Population aged 0-4 Total Region; Female</w:t>
      </w:r>
    </w:p>
    <w:p w14:paraId="01B5098F" w14:textId="77777777" w:rsidR="000F7F22" w:rsidRPr="000F7F22" w:rsidRDefault="000F7F22" w:rsidP="000F7F22">
      <w:pPr>
        <w:pStyle w:val="ListParagraph"/>
        <w:numPr>
          <w:ilvl w:val="0"/>
          <w:numId w:val="32"/>
        </w:numPr>
        <w:rPr>
          <w:lang w:val="en-GB"/>
        </w:rPr>
      </w:pPr>
      <w:r w:rsidRPr="000F7F22">
        <w:rPr>
          <w:lang w:val="en-GB"/>
        </w:rPr>
        <w:t>Population aged 5-14 Total Region; Male</w:t>
      </w:r>
    </w:p>
    <w:p w14:paraId="193C532C" w14:textId="77777777" w:rsidR="000F7F22" w:rsidRPr="000F7F22" w:rsidRDefault="000F7F22" w:rsidP="000F7F22">
      <w:pPr>
        <w:pStyle w:val="ListParagraph"/>
        <w:numPr>
          <w:ilvl w:val="0"/>
          <w:numId w:val="32"/>
        </w:numPr>
        <w:rPr>
          <w:lang w:val="en-GB"/>
        </w:rPr>
      </w:pPr>
      <w:r w:rsidRPr="000F7F22">
        <w:rPr>
          <w:lang w:val="en-GB"/>
        </w:rPr>
        <w:t>Population aged 5-14 Total Region; Female</w:t>
      </w:r>
    </w:p>
    <w:p w14:paraId="3A4F7682" w14:textId="77777777" w:rsidR="000F7F22" w:rsidRPr="000F7F22" w:rsidRDefault="000F7F22" w:rsidP="000F7F22">
      <w:pPr>
        <w:pStyle w:val="ListParagraph"/>
        <w:numPr>
          <w:ilvl w:val="0"/>
          <w:numId w:val="32"/>
        </w:numPr>
        <w:rPr>
          <w:lang w:val="en-GB"/>
        </w:rPr>
      </w:pPr>
      <w:r w:rsidRPr="000F7F22">
        <w:rPr>
          <w:lang w:val="en-GB"/>
        </w:rPr>
        <w:t>Population aged 15-24 Total Region; Male</w:t>
      </w:r>
    </w:p>
    <w:p w14:paraId="15823A90" w14:textId="77777777" w:rsidR="000F7F22" w:rsidRPr="000F7F22" w:rsidRDefault="000F7F22" w:rsidP="000F7F22">
      <w:pPr>
        <w:pStyle w:val="ListParagraph"/>
        <w:numPr>
          <w:ilvl w:val="0"/>
          <w:numId w:val="32"/>
        </w:numPr>
        <w:rPr>
          <w:lang w:val="en-GB"/>
        </w:rPr>
      </w:pPr>
      <w:r w:rsidRPr="000F7F22">
        <w:rPr>
          <w:lang w:val="en-GB"/>
        </w:rPr>
        <w:t>Population aged 15-24 Total Region; Female</w:t>
      </w:r>
    </w:p>
    <w:p w14:paraId="400D57EA" w14:textId="77777777" w:rsidR="000F7F22" w:rsidRPr="000F7F22" w:rsidRDefault="000F7F22" w:rsidP="000F7F22">
      <w:pPr>
        <w:pStyle w:val="ListParagraph"/>
        <w:numPr>
          <w:ilvl w:val="0"/>
          <w:numId w:val="32"/>
        </w:numPr>
        <w:rPr>
          <w:lang w:val="en-GB"/>
        </w:rPr>
      </w:pPr>
      <w:r w:rsidRPr="000F7F22">
        <w:rPr>
          <w:lang w:val="en-GB"/>
        </w:rPr>
        <w:t>Population aged 15-64 Total Region; Male</w:t>
      </w:r>
    </w:p>
    <w:p w14:paraId="5AF28F49" w14:textId="77777777" w:rsidR="000F7F22" w:rsidRPr="000F7F22" w:rsidRDefault="000F7F22" w:rsidP="000F7F22">
      <w:pPr>
        <w:pStyle w:val="ListParagraph"/>
        <w:numPr>
          <w:ilvl w:val="0"/>
          <w:numId w:val="32"/>
        </w:numPr>
        <w:rPr>
          <w:lang w:val="en-GB"/>
        </w:rPr>
      </w:pPr>
      <w:r w:rsidRPr="000F7F22">
        <w:rPr>
          <w:lang w:val="en-GB"/>
        </w:rPr>
        <w:t>Population aged 15-64 Total Region; Female</w:t>
      </w:r>
    </w:p>
    <w:p w14:paraId="266FD736" w14:textId="77777777" w:rsidR="000F7F22" w:rsidRPr="000F7F22" w:rsidRDefault="000F7F22" w:rsidP="000F7F22">
      <w:pPr>
        <w:pStyle w:val="ListParagraph"/>
        <w:numPr>
          <w:ilvl w:val="0"/>
          <w:numId w:val="32"/>
        </w:numPr>
        <w:rPr>
          <w:lang w:val="en-GB"/>
        </w:rPr>
      </w:pPr>
      <w:r w:rsidRPr="000F7F22">
        <w:rPr>
          <w:lang w:val="en-GB"/>
        </w:rPr>
        <w:t>Population aged 65+ Total Region; Male</w:t>
      </w:r>
    </w:p>
    <w:p w14:paraId="2B9FF77A" w14:textId="77777777" w:rsidR="000F7F22" w:rsidRPr="000F7F22" w:rsidRDefault="000F7F22" w:rsidP="000F7F22">
      <w:pPr>
        <w:pStyle w:val="ListParagraph"/>
        <w:numPr>
          <w:ilvl w:val="0"/>
          <w:numId w:val="32"/>
        </w:numPr>
        <w:rPr>
          <w:lang w:val="en-GB"/>
        </w:rPr>
      </w:pPr>
      <w:r w:rsidRPr="000F7F22">
        <w:rPr>
          <w:lang w:val="en-GB"/>
        </w:rPr>
        <w:t>Population aged 65+ Total Region; Female</w:t>
      </w:r>
    </w:p>
    <w:p w14:paraId="0F2C6FA8" w14:textId="2E620D30" w:rsidR="00845490" w:rsidRDefault="000F7F22" w:rsidP="00E61EF7">
      <w:pPr>
        <w:pStyle w:val="BodyText"/>
        <w:rPr>
          <w:lang w:val="en-GB"/>
        </w:rPr>
      </w:pPr>
      <w:r>
        <w:rPr>
          <w:lang w:val="en-GB"/>
        </w:rPr>
        <w:t>Leaving</w:t>
      </w:r>
    </w:p>
    <w:p w14:paraId="10561014" w14:textId="77777777" w:rsidR="00DE3F6D" w:rsidRPr="00DE3F6D" w:rsidRDefault="00DE3F6D" w:rsidP="000F7F22">
      <w:pPr>
        <w:pStyle w:val="ListParagraph"/>
        <w:numPr>
          <w:ilvl w:val="0"/>
          <w:numId w:val="33"/>
        </w:numPr>
      </w:pPr>
      <w:r w:rsidRPr="00DE3F6D">
        <w:t>HIV population (15-49) Total Region; Female</w:t>
      </w:r>
    </w:p>
    <w:p w14:paraId="63B3EE76" w14:textId="77777777" w:rsidR="00DE3F6D" w:rsidRPr="00DE3F6D" w:rsidRDefault="00DE3F6D" w:rsidP="000F7F22">
      <w:pPr>
        <w:pStyle w:val="ListParagraph"/>
        <w:numPr>
          <w:ilvl w:val="0"/>
          <w:numId w:val="33"/>
        </w:numPr>
      </w:pPr>
      <w:r w:rsidRPr="00DE3F6D">
        <w:t>HIV population (15-49) Total Region; Male</w:t>
      </w:r>
    </w:p>
    <w:p w14:paraId="0B69B5AA" w14:textId="77777777" w:rsidR="00DE3F6D" w:rsidRPr="00DE3F6D" w:rsidRDefault="00DE3F6D" w:rsidP="000F7F22">
      <w:pPr>
        <w:pStyle w:val="ListParagraph"/>
        <w:numPr>
          <w:ilvl w:val="0"/>
          <w:numId w:val="33"/>
        </w:numPr>
      </w:pPr>
      <w:r w:rsidRPr="00DE3F6D">
        <w:lastRenderedPageBreak/>
        <w:t>HIV population (15+) Total Region; Female</w:t>
      </w:r>
    </w:p>
    <w:p w14:paraId="5E818C62" w14:textId="77777777" w:rsidR="00DE3F6D" w:rsidRPr="00DE3F6D" w:rsidRDefault="00DE3F6D" w:rsidP="000F7F22">
      <w:pPr>
        <w:pStyle w:val="ListParagraph"/>
        <w:numPr>
          <w:ilvl w:val="0"/>
          <w:numId w:val="33"/>
        </w:numPr>
      </w:pPr>
      <w:r w:rsidRPr="00DE3F6D">
        <w:t>HIV population (15+) Total Region; Male</w:t>
      </w:r>
    </w:p>
    <w:p w14:paraId="488E789C" w14:textId="77777777" w:rsidR="00DE3F6D" w:rsidRPr="00DE3F6D" w:rsidRDefault="00DE3F6D" w:rsidP="000F7F22">
      <w:pPr>
        <w:pStyle w:val="ListParagraph"/>
        <w:numPr>
          <w:ilvl w:val="0"/>
          <w:numId w:val="33"/>
        </w:numPr>
      </w:pPr>
      <w:r w:rsidRPr="00DE3F6D">
        <w:t>Mothers needing PMTCT Total Region; Female</w:t>
      </w:r>
    </w:p>
    <w:p w14:paraId="2CD9979F" w14:textId="77777777" w:rsidR="000F7F22" w:rsidRPr="000F7F22" w:rsidRDefault="000F7F22" w:rsidP="000F7F22">
      <w:pPr>
        <w:pStyle w:val="ListParagraph"/>
        <w:numPr>
          <w:ilvl w:val="0"/>
          <w:numId w:val="33"/>
        </w:numPr>
        <w:rPr>
          <w:lang w:val="en-GB"/>
        </w:rPr>
      </w:pPr>
      <w:r w:rsidRPr="000F7F22">
        <w:rPr>
          <w:lang w:val="en-GB"/>
        </w:rPr>
        <w:t>Calculated number needing adult ART (Dec 31) Female</w:t>
      </w:r>
    </w:p>
    <w:p w14:paraId="329A678F" w14:textId="77777777" w:rsidR="000F7F22" w:rsidRPr="000F7F22" w:rsidRDefault="000F7F22" w:rsidP="000F7F22">
      <w:pPr>
        <w:pStyle w:val="ListParagraph"/>
        <w:numPr>
          <w:ilvl w:val="0"/>
          <w:numId w:val="33"/>
        </w:numPr>
        <w:rPr>
          <w:lang w:val="en-GB"/>
        </w:rPr>
      </w:pPr>
      <w:r w:rsidRPr="000F7F22">
        <w:rPr>
          <w:lang w:val="en-GB"/>
        </w:rPr>
        <w:t>Calculated number needing adult ART (Dec 31) Male</w:t>
      </w:r>
    </w:p>
    <w:p w14:paraId="23DFD69C" w14:textId="19FD36D1" w:rsidR="00DE3F6D" w:rsidRDefault="000F7F22" w:rsidP="00842203">
      <w:pPr>
        <w:pStyle w:val="BodyText"/>
        <w:rPr>
          <w:lang w:val="en-GB"/>
        </w:rPr>
      </w:pPr>
      <w:r>
        <w:rPr>
          <w:lang w:val="en-GB"/>
        </w:rPr>
        <w:t>Note that while the word ‘Total’ is still in the label for the indicator, these are in fact disaggregated estimates (by age-bracket, gender and subnational grouping).</w:t>
      </w:r>
    </w:p>
    <w:p w14:paraId="7F98B109" w14:textId="62148A08" w:rsidR="00E61EF7" w:rsidRDefault="00E61EF7" w:rsidP="00E61EF7">
      <w:pPr>
        <w:pStyle w:val="Heading2"/>
      </w:pPr>
      <w:r w:rsidRPr="00E61EF7">
        <w:t>Step</w:t>
      </w:r>
      <w:r>
        <w:t xml:space="preserve"> </w:t>
      </w:r>
      <w:r w:rsidR="004528F6">
        <w:t>4</w:t>
      </w:r>
      <w:r w:rsidRPr="00E61EF7">
        <w:t xml:space="preserve"> </w:t>
      </w:r>
      <w:r w:rsidR="004528F6">
        <w:t>–</w:t>
      </w:r>
      <w:r w:rsidRPr="00E61EF7">
        <w:t xml:space="preserve"> </w:t>
      </w:r>
      <w:r w:rsidR="004528F6">
        <w:t>Copy the Data Elimination Sheet</w:t>
      </w:r>
    </w:p>
    <w:p w14:paraId="31081688" w14:textId="33575EE9" w:rsidR="004528F6" w:rsidRDefault="004528F6" w:rsidP="00342633">
      <w:pPr>
        <w:pStyle w:val="BodyText"/>
      </w:pPr>
      <w:r>
        <w:t>As a precursor to the next step, copy the Data Elimination Sheet (after elimination of Totals rows in the previous Step) to a new sheet called Data UIDs.</w:t>
      </w:r>
    </w:p>
    <w:p w14:paraId="5540D5D0" w14:textId="77777777" w:rsidR="004528F6" w:rsidRDefault="004528F6" w:rsidP="00342633">
      <w:pPr>
        <w:pStyle w:val="BodyText"/>
      </w:pP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6409121B" w14:textId="77777777" w:rsidTr="008B0960">
        <w:tc>
          <w:tcPr>
            <w:tcW w:w="7552" w:type="dxa"/>
          </w:tcPr>
          <w:p w14:paraId="3F0A27E9" w14:textId="77777777" w:rsidR="004528F6" w:rsidRDefault="004528F6" w:rsidP="004528F6">
            <w:pPr>
              <w:pStyle w:val="BodyText"/>
              <w:keepNext/>
            </w:pPr>
            <w:r w:rsidRPr="004528F6">
              <w:rPr>
                <w:noProof/>
              </w:rPr>
              <w:drawing>
                <wp:inline distT="0" distB="0" distL="0" distR="0" wp14:anchorId="6DC53766" wp14:editId="01C4E14F">
                  <wp:extent cx="5763600" cy="4318772"/>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3600" cy="4318772"/>
                          </a:xfrm>
                          <a:prstGeom prst="rect">
                            <a:avLst/>
                          </a:prstGeom>
                        </pic:spPr>
                      </pic:pic>
                    </a:graphicData>
                  </a:graphic>
                </wp:inline>
              </w:drawing>
            </w:r>
          </w:p>
          <w:p w14:paraId="3A262292" w14:textId="0EB64924" w:rsidR="00342633" w:rsidRDefault="004528F6" w:rsidP="004528F6">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6</w:t>
            </w:r>
            <w:r w:rsidR="00D774AE">
              <w:rPr>
                <w:noProof/>
              </w:rPr>
              <w:fldChar w:fldCharType="end"/>
            </w:r>
            <w:r>
              <w:t xml:space="preserve"> – Copy Data Elimination sheet (after removal of total rows) to a new sheet labelled Data UIDs.</w:t>
            </w:r>
          </w:p>
        </w:tc>
      </w:tr>
    </w:tbl>
    <w:p w14:paraId="4B087232" w14:textId="119DE2DC" w:rsidR="00342633" w:rsidRDefault="00342633" w:rsidP="00342633">
      <w:pPr>
        <w:pStyle w:val="BodyText"/>
      </w:pPr>
    </w:p>
    <w:p w14:paraId="03FB7428" w14:textId="4FE864E6" w:rsidR="00CF6B6A" w:rsidRDefault="00CF6B6A" w:rsidP="00842203">
      <w:pPr>
        <w:pStyle w:val="BodyText"/>
        <w:rPr>
          <w:lang w:val="en-GB"/>
        </w:rPr>
      </w:pPr>
    </w:p>
    <w:p w14:paraId="2386C2E8" w14:textId="7337C701" w:rsidR="00E61EF7" w:rsidRPr="00E61EF7" w:rsidRDefault="00E61EF7" w:rsidP="00E61EF7">
      <w:pPr>
        <w:pStyle w:val="Heading2"/>
      </w:pPr>
      <w:r w:rsidRPr="00E61EF7">
        <w:lastRenderedPageBreak/>
        <w:t xml:space="preserve">Step </w:t>
      </w:r>
      <w:r w:rsidR="004528F6">
        <w:t>5 –</w:t>
      </w:r>
      <w:r w:rsidRPr="00E61EF7">
        <w:t xml:space="preserve"> </w:t>
      </w:r>
      <w:r w:rsidR="004528F6">
        <w:t xml:space="preserve">Replace </w:t>
      </w:r>
      <w:r w:rsidR="00E20EA5">
        <w:t xml:space="preserve">Indicator </w:t>
      </w:r>
      <w:r w:rsidR="004528F6">
        <w:t>labels with UIDs</w:t>
      </w:r>
    </w:p>
    <w:p w14:paraId="2285C0BD" w14:textId="3062560F" w:rsidR="00342633" w:rsidRDefault="004528F6" w:rsidP="00342633">
      <w:pPr>
        <w:pStyle w:val="BodyText"/>
      </w:pPr>
      <w:r>
        <w:t>Each ‘indicator’ in the Spectrum file should match with one of the DHIS2 ‘data elements’ that were setup during the Bootstrapping initiation process. Each of the DHIS2 data elements has a unique UID. The preferred import process for DHIS2 is to identify each item in the import file with a UID to ensure data is properly linked to the right data element.</w:t>
      </w:r>
    </w:p>
    <w:p w14:paraId="135148CB" w14:textId="35814011" w:rsidR="004528F6" w:rsidRDefault="004528F6" w:rsidP="004528F6">
      <w:pPr>
        <w:pStyle w:val="Heading3"/>
      </w:pPr>
      <w:r>
        <w:t>Step 5a – Identify the data element UIDs.</w:t>
      </w:r>
    </w:p>
    <w:p w14:paraId="273EF672" w14:textId="55FDCEC4" w:rsidR="004528F6" w:rsidRDefault="004528F6" w:rsidP="004528F6">
      <w:pPr>
        <w:pStyle w:val="BodyText"/>
      </w:pPr>
      <w:r>
        <w:t xml:space="preserve">The process below </w:t>
      </w:r>
      <w:r w:rsidR="008B0960">
        <w:t>shows</w:t>
      </w:r>
      <w:r>
        <w:t xml:space="preserve"> the </w:t>
      </w:r>
      <w:r w:rsidR="008B0960">
        <w:t xml:space="preserve">manual </w:t>
      </w:r>
      <w:r>
        <w:t>proces</w:t>
      </w:r>
      <w:r w:rsidR="008B0960">
        <w:t>s of identifying the data element UIDs. While some of the UIDs are already known (since they were standardized as part of the bootstrapping process), other UIDs are unique to the DHIS2 instance and must be identified manually.</w:t>
      </w:r>
    </w:p>
    <w:p w14:paraId="40671292" w14:textId="77777777" w:rsidR="008B0960" w:rsidRPr="004528F6" w:rsidRDefault="008B0960" w:rsidP="004528F6">
      <w:pPr>
        <w:pStyle w:val="BodyText"/>
      </w:pP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2C921C81" w14:textId="77777777" w:rsidTr="008B0960">
        <w:tc>
          <w:tcPr>
            <w:tcW w:w="9145" w:type="dxa"/>
          </w:tcPr>
          <w:p w14:paraId="2FA4516F" w14:textId="77777777" w:rsidR="008B0960" w:rsidRDefault="004528F6" w:rsidP="008B0960">
            <w:pPr>
              <w:pStyle w:val="BodyText"/>
              <w:keepNext/>
            </w:pPr>
            <w:r w:rsidRPr="00CF6B6A">
              <w:rPr>
                <w:noProof/>
              </w:rPr>
              <w:drawing>
                <wp:inline distT="0" distB="0" distL="0" distR="0" wp14:anchorId="2FA14970" wp14:editId="4B15B46E">
                  <wp:extent cx="5762851" cy="236275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 b="45299"/>
                          <a:stretch/>
                        </pic:blipFill>
                        <pic:spPr bwMode="auto">
                          <a:xfrm>
                            <a:off x="0" y="0"/>
                            <a:ext cx="5763600" cy="236306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003FD9C5" w14:textId="02D8B0ED" w:rsidR="00342633" w:rsidRDefault="008B0960" w:rsidP="008B0960">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7</w:t>
            </w:r>
            <w:r w:rsidR="00D774AE">
              <w:rPr>
                <w:noProof/>
              </w:rPr>
              <w:fldChar w:fldCharType="end"/>
            </w:r>
            <w:r>
              <w:t xml:space="preserve"> - Select the Data-Element/Indicators DHIS2 App</w:t>
            </w:r>
          </w:p>
        </w:tc>
      </w:tr>
      <w:tr w:rsidR="008B0960" w14:paraId="595CBB78" w14:textId="77777777" w:rsidTr="008B0960">
        <w:tc>
          <w:tcPr>
            <w:tcW w:w="9145" w:type="dxa"/>
          </w:tcPr>
          <w:p w14:paraId="4E14F549" w14:textId="77777777" w:rsidR="008B0960" w:rsidRDefault="008B0960" w:rsidP="008B0960">
            <w:pPr>
              <w:pStyle w:val="BodyText"/>
              <w:keepNext/>
            </w:pPr>
            <w:r w:rsidRPr="00DD1A89">
              <w:rPr>
                <w:noProof/>
              </w:rPr>
              <w:drawing>
                <wp:inline distT="0" distB="0" distL="0" distR="0" wp14:anchorId="2002C563" wp14:editId="0729DCBF">
                  <wp:extent cx="5762351" cy="1468380"/>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66003"/>
                          <a:stretch/>
                        </pic:blipFill>
                        <pic:spPr bwMode="auto">
                          <a:xfrm>
                            <a:off x="0" y="0"/>
                            <a:ext cx="5763600" cy="1468698"/>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512D5DA" w14:textId="57CED130" w:rsidR="008B0960" w:rsidRDefault="008B0960" w:rsidP="008B0960">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8</w:t>
            </w:r>
            <w:r w:rsidR="00D774AE">
              <w:rPr>
                <w:noProof/>
              </w:rPr>
              <w:fldChar w:fldCharType="end"/>
            </w:r>
            <w:r>
              <w:t xml:space="preserve"> - Select the Data Element option</w:t>
            </w:r>
          </w:p>
          <w:p w14:paraId="3DE3706C" w14:textId="7C47159C" w:rsidR="008B0960" w:rsidRDefault="008B0960" w:rsidP="008B0960">
            <w:pPr>
              <w:pStyle w:val="BodyText"/>
            </w:pPr>
          </w:p>
        </w:tc>
      </w:tr>
    </w:tbl>
    <w:p w14:paraId="5590DB6F" w14:textId="77777777" w:rsidR="008B0960" w:rsidRDefault="008B0960" w:rsidP="008B0960">
      <w:pPr>
        <w:pStyle w:val="BodyText"/>
      </w:pP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795BC645" w14:textId="77777777" w:rsidTr="000546E8">
        <w:tc>
          <w:tcPr>
            <w:tcW w:w="9145" w:type="dxa"/>
          </w:tcPr>
          <w:p w14:paraId="301B0FE9" w14:textId="5F025201" w:rsidR="000546E8" w:rsidRDefault="0002089E" w:rsidP="000546E8">
            <w:pPr>
              <w:pStyle w:val="BodyText"/>
              <w:keepNext/>
            </w:pPr>
            <w:r w:rsidRPr="0002089E">
              <w:rPr>
                <w:noProof/>
              </w:rPr>
              <w:lastRenderedPageBreak/>
              <w:drawing>
                <wp:inline distT="0" distB="0" distL="0" distR="0" wp14:anchorId="7710D703" wp14:editId="57D0E456">
                  <wp:extent cx="5673595" cy="315034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5105"/>
                          <a:stretch/>
                        </pic:blipFill>
                        <pic:spPr bwMode="auto">
                          <a:xfrm>
                            <a:off x="0" y="0"/>
                            <a:ext cx="5679709" cy="3153737"/>
                          </a:xfrm>
                          <a:prstGeom prst="rect">
                            <a:avLst/>
                          </a:prstGeom>
                          <a:ln>
                            <a:noFill/>
                          </a:ln>
                          <a:extLst>
                            <a:ext uri="{53640926-AAD7-44D8-BBD7-CCE9431645EC}">
                              <a14:shadowObscured xmlns:a14="http://schemas.microsoft.com/office/drawing/2010/main"/>
                            </a:ext>
                          </a:extLst>
                        </pic:spPr>
                      </pic:pic>
                    </a:graphicData>
                  </a:graphic>
                </wp:inline>
              </w:drawing>
            </w:r>
          </w:p>
          <w:p w14:paraId="244154B7" w14:textId="006C5803" w:rsidR="00342633" w:rsidRDefault="000546E8" w:rsidP="000546E8">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9</w:t>
            </w:r>
            <w:r w:rsidR="00D774AE">
              <w:rPr>
                <w:noProof/>
              </w:rPr>
              <w:fldChar w:fldCharType="end"/>
            </w:r>
            <w:r>
              <w:t xml:space="preserve"> - Find in the list of data elements those beginning with 'UNAIDS: ...' and click on the appropriate data-element. From the displayed dropdown menu, select 'Show details'</w:t>
            </w:r>
          </w:p>
        </w:tc>
      </w:tr>
      <w:tr w:rsidR="00342633" w14:paraId="1865E1EA" w14:textId="77777777" w:rsidTr="0002089E">
        <w:tc>
          <w:tcPr>
            <w:tcW w:w="8176" w:type="dxa"/>
          </w:tcPr>
          <w:p w14:paraId="428AEBAB" w14:textId="77777777" w:rsidR="0002089E" w:rsidRDefault="000546E8" w:rsidP="0002089E">
            <w:pPr>
              <w:pStyle w:val="BodyText"/>
              <w:keepNext/>
            </w:pPr>
            <w:r w:rsidRPr="000546E8">
              <w:rPr>
                <w:noProof/>
              </w:rPr>
              <w:drawing>
                <wp:inline distT="0" distB="0" distL="0" distR="0" wp14:anchorId="2E79DD9D" wp14:editId="624942C1">
                  <wp:extent cx="5786722" cy="3457367"/>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7092" b="3082"/>
                          <a:stretch/>
                        </pic:blipFill>
                        <pic:spPr bwMode="auto">
                          <a:xfrm>
                            <a:off x="0" y="0"/>
                            <a:ext cx="5795147" cy="3462401"/>
                          </a:xfrm>
                          <a:prstGeom prst="rect">
                            <a:avLst/>
                          </a:prstGeom>
                          <a:ln>
                            <a:noFill/>
                          </a:ln>
                          <a:extLst>
                            <a:ext uri="{53640926-AAD7-44D8-BBD7-CCE9431645EC}">
                              <a14:shadowObscured xmlns:a14="http://schemas.microsoft.com/office/drawing/2010/main"/>
                            </a:ext>
                          </a:extLst>
                        </pic:spPr>
                      </pic:pic>
                    </a:graphicData>
                  </a:graphic>
                </wp:inline>
              </w:drawing>
            </w:r>
          </w:p>
          <w:p w14:paraId="30145DF9" w14:textId="625591A5" w:rsidR="00342633" w:rsidRDefault="0002089E" w:rsidP="0002089E">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10</w:t>
            </w:r>
            <w:r w:rsidR="00D774AE">
              <w:rPr>
                <w:noProof/>
              </w:rPr>
              <w:fldChar w:fldCharType="end"/>
            </w:r>
            <w:r>
              <w:t xml:space="preserve"> - Note down the Id for the specific data element. It will be used in the import spreadsheet.</w:t>
            </w:r>
          </w:p>
        </w:tc>
      </w:tr>
    </w:tbl>
    <w:p w14:paraId="17989A4A" w14:textId="092108E4" w:rsidR="00342633" w:rsidRDefault="00DA1C2F" w:rsidP="00342633">
      <w:pPr>
        <w:pStyle w:val="BodyText"/>
      </w:pPr>
      <w:r>
        <w:t xml:space="preserve">Note: The known Spectrum Data Element UIDs are available in the appendix. It will be necessary to still use </w:t>
      </w:r>
      <w:r w:rsidR="00637800">
        <w:t>the above</w:t>
      </w:r>
      <w:r>
        <w:t xml:space="preserve"> method to identify local </w:t>
      </w:r>
      <w:r w:rsidR="00637800">
        <w:t xml:space="preserve">country </w:t>
      </w:r>
      <w:r>
        <w:t xml:space="preserve">instance gender </w:t>
      </w:r>
      <w:r w:rsidR="00637800">
        <w:t xml:space="preserve">and </w:t>
      </w:r>
      <w:r>
        <w:t>subnational region UIDs.</w:t>
      </w:r>
    </w:p>
    <w:p w14:paraId="5AE1425E" w14:textId="50D807F3" w:rsidR="00E61EF7" w:rsidRPr="00E61EF7" w:rsidRDefault="00E61EF7" w:rsidP="0002089E">
      <w:pPr>
        <w:pStyle w:val="Heading3"/>
      </w:pPr>
      <w:r w:rsidRPr="00E61EF7">
        <w:lastRenderedPageBreak/>
        <w:t xml:space="preserve">Step </w:t>
      </w:r>
      <w:r w:rsidR="0002089E">
        <w:t>5b –</w:t>
      </w:r>
      <w:r w:rsidRPr="00E61EF7">
        <w:t xml:space="preserve"> </w:t>
      </w:r>
      <w:r w:rsidR="0002089E">
        <w:t>Insert 2 new columns</w:t>
      </w:r>
    </w:p>
    <w:p w14:paraId="3E305623" w14:textId="5BFEA359" w:rsidR="00342633" w:rsidRDefault="0002089E" w:rsidP="00342633">
      <w:pPr>
        <w:pStyle w:val="BodyText"/>
      </w:pPr>
      <w:r>
        <w:t>Each Indicator in the spreadsheet is represented in DHIS2 by at least 1 and sometime</w:t>
      </w:r>
      <w:r w:rsidR="00637800">
        <w:t>s</w:t>
      </w:r>
      <w:r>
        <w:t xml:space="preserve"> more UIDS in DHIS2. One UID must always be present (the one representing the indicator) </w:t>
      </w:r>
      <w:r w:rsidR="00637800">
        <w:t xml:space="preserve">while </w:t>
      </w:r>
      <w:r>
        <w:t xml:space="preserve">the other </w:t>
      </w:r>
      <w:r w:rsidR="00637800">
        <w:t>UID</w:t>
      </w:r>
      <w:r>
        <w:t xml:space="preserve"> </w:t>
      </w:r>
      <w:r w:rsidR="00637800">
        <w:t>will represent</w:t>
      </w:r>
      <w:r>
        <w:t xml:space="preserve"> disaggregation (e.g. gender).</w:t>
      </w:r>
    </w:p>
    <w:p w14:paraId="7E6C2675" w14:textId="08012AF4" w:rsidR="0002089E" w:rsidRDefault="0002089E" w:rsidP="00342633">
      <w:pPr>
        <w:pStyle w:val="BodyText"/>
      </w:pPr>
      <w:r>
        <w:t>To support these UIDS, insert two new columns into the ‘Data UIDs’ sheet:</w:t>
      </w:r>
    </w:p>
    <w:p w14:paraId="34C5169C" w14:textId="5B979ECC" w:rsidR="0002089E" w:rsidRDefault="0002089E" w:rsidP="0002089E">
      <w:pPr>
        <w:pStyle w:val="BodyText"/>
        <w:numPr>
          <w:ilvl w:val="0"/>
          <w:numId w:val="34"/>
        </w:numPr>
      </w:pPr>
      <w:r>
        <w:t>‘</w:t>
      </w:r>
      <w:proofErr w:type="spellStart"/>
      <w:r>
        <w:t>dataelement</w:t>
      </w:r>
      <w:proofErr w:type="spellEnd"/>
      <w:r>
        <w:t>’; and</w:t>
      </w:r>
    </w:p>
    <w:p w14:paraId="27BA2C38" w14:textId="7B97AEC8" w:rsidR="0002089E" w:rsidRDefault="0002089E" w:rsidP="0002089E">
      <w:pPr>
        <w:pStyle w:val="BodyText"/>
        <w:numPr>
          <w:ilvl w:val="0"/>
          <w:numId w:val="34"/>
        </w:numPr>
      </w:pPr>
      <w:r>
        <w:t>‘</w:t>
      </w:r>
      <w:proofErr w:type="spellStart"/>
      <w:r>
        <w:t>categoryoptioncombo</w:t>
      </w:r>
      <w:proofErr w:type="spellEnd"/>
      <w:r>
        <w:t>’</w:t>
      </w:r>
    </w:p>
    <w:p w14:paraId="05192E43" w14:textId="78EFB8F0" w:rsidR="0002089E" w:rsidRDefault="0002089E" w:rsidP="0002089E">
      <w:pPr>
        <w:pStyle w:val="BodyText"/>
      </w:pPr>
      <w:r>
        <w:t xml:space="preserve">These labels are important as they </w:t>
      </w:r>
      <w:r w:rsidR="00DA1C2F">
        <w:t>are used as placeholders to identify which columns hold the data needed by DHIS2, and the meaning of the columns.</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4F2366D5" w14:textId="77777777" w:rsidTr="008B0960">
        <w:tc>
          <w:tcPr>
            <w:tcW w:w="7552" w:type="dxa"/>
          </w:tcPr>
          <w:p w14:paraId="5F656011" w14:textId="2EC4BB99" w:rsidR="00342633" w:rsidRDefault="0002089E" w:rsidP="008B0960">
            <w:pPr>
              <w:pStyle w:val="BodyText"/>
            </w:pPr>
            <w:r w:rsidRPr="00281403">
              <w:rPr>
                <w:noProof/>
              </w:rPr>
              <w:drawing>
                <wp:inline distT="0" distB="0" distL="0" distR="0" wp14:anchorId="4C5DB3A6" wp14:editId="41C1C3B1">
                  <wp:extent cx="5763600" cy="4320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3600" cy="4320000"/>
                          </a:xfrm>
                          <a:prstGeom prst="rect">
                            <a:avLst/>
                          </a:prstGeom>
                        </pic:spPr>
                      </pic:pic>
                    </a:graphicData>
                  </a:graphic>
                </wp:inline>
              </w:drawing>
            </w:r>
          </w:p>
        </w:tc>
      </w:tr>
    </w:tbl>
    <w:p w14:paraId="1C2CE07C" w14:textId="299643ED" w:rsidR="00342633" w:rsidRDefault="00342633" w:rsidP="00342633">
      <w:pPr>
        <w:pStyle w:val="BodyText"/>
      </w:pPr>
    </w:p>
    <w:p w14:paraId="0ECAC5AF" w14:textId="77777777" w:rsidR="00DE3F6D" w:rsidRDefault="00DE3F6D" w:rsidP="00842203">
      <w:pPr>
        <w:pStyle w:val="BodyText"/>
        <w:rPr>
          <w:lang w:val="en-GB"/>
        </w:rPr>
      </w:pPr>
    </w:p>
    <w:p w14:paraId="44772505" w14:textId="522D4BE0" w:rsidR="003101CA" w:rsidRDefault="003101CA" w:rsidP="00842203">
      <w:pPr>
        <w:pStyle w:val="BodyText"/>
        <w:rPr>
          <w:lang w:val="en-GB"/>
        </w:rPr>
      </w:pPr>
    </w:p>
    <w:p w14:paraId="0EBC01AB" w14:textId="634859F3" w:rsidR="00E61EF7" w:rsidRPr="00E61EF7" w:rsidRDefault="00E61EF7" w:rsidP="00DA1C2F">
      <w:pPr>
        <w:pStyle w:val="Heading3"/>
      </w:pPr>
      <w:r w:rsidRPr="00E61EF7">
        <w:lastRenderedPageBreak/>
        <w:t xml:space="preserve">Step </w:t>
      </w:r>
      <w:r w:rsidR="00DA1C2F">
        <w:t>5c –</w:t>
      </w:r>
      <w:r w:rsidRPr="00E61EF7">
        <w:t xml:space="preserve"> </w:t>
      </w:r>
      <w:r w:rsidR="00DA1C2F">
        <w:t>Insert the matching ‘</w:t>
      </w:r>
      <w:proofErr w:type="spellStart"/>
      <w:r w:rsidR="00DA1C2F">
        <w:t>dataelement</w:t>
      </w:r>
      <w:proofErr w:type="spellEnd"/>
      <w:r w:rsidR="00DA1C2F">
        <w:t>’ UIDs for all Indicators</w:t>
      </w:r>
    </w:p>
    <w:p w14:paraId="66FC8F95" w14:textId="25E88298" w:rsidR="00342633" w:rsidRDefault="00DA1C2F" w:rsidP="00342633">
      <w:pPr>
        <w:pStyle w:val="BodyText"/>
      </w:pPr>
      <w:r>
        <w:t xml:space="preserve">Note that the same UID will be used across various combinations of disaggregation (e.g. in the example below, the same UID has been used </w:t>
      </w:r>
      <w:r w:rsidR="00637800">
        <w:t>across</w:t>
      </w:r>
      <w:r>
        <w:t xml:space="preserve"> </w:t>
      </w:r>
      <w:r w:rsidR="00637800">
        <w:t>the</w:t>
      </w:r>
      <w:r>
        <w:t xml:space="preserve"> subnational regions and for </w:t>
      </w:r>
      <w:r w:rsidR="00637800">
        <w:t>the male/female gender</w:t>
      </w:r>
      <w:r w:rsidR="004A54F6">
        <w:t>)</w:t>
      </w:r>
      <w:r>
        <w:t>, as the same conceptual ‘indicator’ is being referred to in all rows.</w:t>
      </w:r>
    </w:p>
    <w:p w14:paraId="11F0DB02" w14:textId="63E6D2E4" w:rsidR="00DA1C2F" w:rsidRDefault="003573E6" w:rsidP="00342633">
      <w:pPr>
        <w:pStyle w:val="BodyText"/>
      </w:pPr>
      <w:r>
        <w:t xml:space="preserve">Other columns (e.g. the </w:t>
      </w:r>
      <w:proofErr w:type="spellStart"/>
      <w:r>
        <w:t>categoryoptioncombo</w:t>
      </w:r>
      <w:proofErr w:type="spellEnd"/>
      <w:r>
        <w:t xml:space="preserve">) will be used to further identify the specific </w:t>
      </w:r>
      <w:r w:rsidR="00637800">
        <w:t xml:space="preserve">gender </w:t>
      </w:r>
      <w:r>
        <w:t>disaggregation being referred to.</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367A6E3E" w14:textId="77777777" w:rsidTr="008B0960">
        <w:tc>
          <w:tcPr>
            <w:tcW w:w="7552" w:type="dxa"/>
          </w:tcPr>
          <w:p w14:paraId="778089F3" w14:textId="77777777" w:rsidR="003573E6" w:rsidRDefault="00DA1C2F" w:rsidP="003573E6">
            <w:pPr>
              <w:pStyle w:val="BodyText"/>
              <w:keepNext/>
            </w:pPr>
            <w:r w:rsidRPr="006E4805">
              <w:rPr>
                <w:noProof/>
              </w:rPr>
              <w:drawing>
                <wp:inline distT="0" distB="0" distL="0" distR="0" wp14:anchorId="765BFFCF" wp14:editId="4271AD32">
                  <wp:extent cx="5763600" cy="4320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3600" cy="4320000"/>
                          </a:xfrm>
                          <a:prstGeom prst="rect">
                            <a:avLst/>
                          </a:prstGeom>
                        </pic:spPr>
                      </pic:pic>
                    </a:graphicData>
                  </a:graphic>
                </wp:inline>
              </w:drawing>
            </w:r>
          </w:p>
          <w:p w14:paraId="021D3B59" w14:textId="68CC1B85" w:rsidR="00342633" w:rsidRDefault="003573E6" w:rsidP="003573E6">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11</w:t>
            </w:r>
            <w:r w:rsidR="00D774AE">
              <w:rPr>
                <w:noProof/>
              </w:rPr>
              <w:fldChar w:fldCharType="end"/>
            </w:r>
            <w:r>
              <w:t xml:space="preserve"> - Insert into the ‘</w:t>
            </w:r>
            <w:proofErr w:type="spellStart"/>
            <w:r>
              <w:t>dataelement</w:t>
            </w:r>
            <w:proofErr w:type="spellEnd"/>
            <w:r>
              <w:t>’ column the relevant UID representing the specified Indicator</w:t>
            </w:r>
          </w:p>
        </w:tc>
      </w:tr>
    </w:tbl>
    <w:p w14:paraId="5D98B7B7" w14:textId="3FC38842" w:rsidR="00E61EF7" w:rsidRPr="00E61EF7" w:rsidRDefault="00E61EF7" w:rsidP="003573E6">
      <w:pPr>
        <w:pStyle w:val="Heading3"/>
      </w:pPr>
      <w:r w:rsidRPr="00E61EF7">
        <w:t xml:space="preserve">Step </w:t>
      </w:r>
      <w:r w:rsidR="003573E6">
        <w:t>5d – Insert the local gender UIDs</w:t>
      </w:r>
      <w:r w:rsidRPr="00E61EF7">
        <w:t xml:space="preserve"> </w:t>
      </w:r>
      <w:r w:rsidR="003573E6">
        <w:t>(specific to the local instance)</w:t>
      </w:r>
    </w:p>
    <w:p w14:paraId="6226963F" w14:textId="043DECD7" w:rsidR="00342633" w:rsidRDefault="003573E6" w:rsidP="00342633">
      <w:pPr>
        <w:pStyle w:val="BodyText"/>
      </w:pPr>
      <w:r>
        <w:t xml:space="preserve">Several of the Spectrum data elements </w:t>
      </w:r>
      <w:r w:rsidR="00E45BBD">
        <w:t xml:space="preserve">in the import file are disaggregated by gender. It is necessary to identify the UID for the Male and Female Combinations in DHIS2 and insert them into the </w:t>
      </w:r>
      <w:proofErr w:type="spellStart"/>
      <w:r w:rsidR="00E45BBD">
        <w:t>categoryoptioncombo</w:t>
      </w:r>
      <w:proofErr w:type="spellEnd"/>
      <w:r w:rsidR="00E45BBD">
        <w:t xml:space="preserve"> column as appropriate (using the indicator ‘label’ as the guide to which UID goes in which row).</w:t>
      </w:r>
    </w:p>
    <w:p w14:paraId="3B92DDFB" w14:textId="77777777" w:rsidR="00E45BBD" w:rsidRDefault="00E45BBD" w:rsidP="00E45BBD">
      <w:pPr>
        <w:pStyle w:val="BodyText"/>
      </w:pP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E45BBD" w14:paraId="02C201E4" w14:textId="77777777" w:rsidTr="001D49D2">
        <w:tc>
          <w:tcPr>
            <w:tcW w:w="9145" w:type="dxa"/>
          </w:tcPr>
          <w:p w14:paraId="0C5AC80B" w14:textId="14CD0F1B" w:rsidR="00E45BBD" w:rsidRDefault="00E45BBD" w:rsidP="00E15A64">
            <w:pPr>
              <w:pStyle w:val="BodyText"/>
              <w:keepNext/>
            </w:pPr>
            <w:r w:rsidRPr="00E45BBD">
              <w:rPr>
                <w:noProof/>
              </w:rPr>
              <w:lastRenderedPageBreak/>
              <w:drawing>
                <wp:inline distT="0" distB="0" distL="0" distR="0" wp14:anchorId="19C93C7A" wp14:editId="099DB95C">
                  <wp:extent cx="5760030" cy="3834000"/>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30" cy="3834000"/>
                          </a:xfrm>
                          <a:prstGeom prst="rect">
                            <a:avLst/>
                          </a:prstGeom>
                        </pic:spPr>
                      </pic:pic>
                    </a:graphicData>
                  </a:graphic>
                </wp:inline>
              </w:drawing>
            </w:r>
          </w:p>
          <w:p w14:paraId="11B90A04" w14:textId="0866F91A" w:rsidR="00E45BBD" w:rsidRDefault="00E45BBD" w:rsidP="001D49D2">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12</w:t>
            </w:r>
            <w:r w:rsidR="00D774AE">
              <w:rPr>
                <w:noProof/>
              </w:rPr>
              <w:fldChar w:fldCharType="end"/>
            </w:r>
            <w:r>
              <w:t xml:space="preserve"> </w:t>
            </w:r>
            <w:r w:rsidR="001D49D2">
              <w:t>–</w:t>
            </w:r>
            <w:r>
              <w:t xml:space="preserve"> </w:t>
            </w:r>
            <w:r w:rsidR="001D49D2">
              <w:t>Select the Category Option Combination menu item under ‘Data Elements’ in DHIS2</w:t>
            </w:r>
          </w:p>
        </w:tc>
      </w:tr>
      <w:tr w:rsidR="001D49D2" w14:paraId="3B1F9C95" w14:textId="77777777" w:rsidTr="001D49D2">
        <w:tc>
          <w:tcPr>
            <w:tcW w:w="9145" w:type="dxa"/>
          </w:tcPr>
          <w:p w14:paraId="6D494821" w14:textId="1F6EB899" w:rsidR="001D49D2" w:rsidRDefault="001D49D2" w:rsidP="00E15A64">
            <w:pPr>
              <w:pStyle w:val="BodyText"/>
              <w:keepNext/>
            </w:pPr>
            <w:r w:rsidRPr="001D49D2">
              <w:rPr>
                <w:noProof/>
              </w:rPr>
              <w:drawing>
                <wp:inline distT="0" distB="0" distL="0" distR="0" wp14:anchorId="75AC905C" wp14:editId="2803EA26">
                  <wp:extent cx="5756989" cy="35424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89" cy="3542400"/>
                          </a:xfrm>
                          <a:prstGeom prst="rect">
                            <a:avLst/>
                          </a:prstGeom>
                        </pic:spPr>
                      </pic:pic>
                    </a:graphicData>
                  </a:graphic>
                </wp:inline>
              </w:drawing>
            </w:r>
          </w:p>
          <w:p w14:paraId="2F611998" w14:textId="1E2E204D" w:rsidR="001D49D2" w:rsidRDefault="001D49D2" w:rsidP="001D49D2">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13</w:t>
            </w:r>
            <w:r w:rsidR="00D774AE">
              <w:rPr>
                <w:noProof/>
              </w:rPr>
              <w:fldChar w:fldCharType="end"/>
            </w:r>
            <w:r>
              <w:t xml:space="preserve"> – 1. ‘Show Details’ of the Male/Female Category Option Combination; and 2. Copy the IDs</w:t>
            </w:r>
          </w:p>
        </w:tc>
      </w:tr>
      <w:tr w:rsidR="001D49D2" w14:paraId="05427ED1" w14:textId="77777777" w:rsidTr="00F64525">
        <w:tc>
          <w:tcPr>
            <w:tcW w:w="9145" w:type="dxa"/>
          </w:tcPr>
          <w:p w14:paraId="590A2A3F" w14:textId="7F31E717" w:rsidR="001D49D2" w:rsidRDefault="001D49D2" w:rsidP="00E15A64">
            <w:pPr>
              <w:pStyle w:val="BodyText"/>
              <w:keepNext/>
            </w:pPr>
            <w:r w:rsidRPr="00523398">
              <w:rPr>
                <w:noProof/>
              </w:rPr>
              <w:lastRenderedPageBreak/>
              <w:drawing>
                <wp:inline distT="0" distB="0" distL="0" distR="0" wp14:anchorId="387B4821" wp14:editId="6C8AEDAE">
                  <wp:extent cx="5763600" cy="4320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3600" cy="4320000"/>
                          </a:xfrm>
                          <a:prstGeom prst="rect">
                            <a:avLst/>
                          </a:prstGeom>
                        </pic:spPr>
                      </pic:pic>
                    </a:graphicData>
                  </a:graphic>
                </wp:inline>
              </w:drawing>
            </w:r>
          </w:p>
          <w:p w14:paraId="7603A79F" w14:textId="75992084" w:rsidR="001D49D2" w:rsidRDefault="001D49D2" w:rsidP="00F64525">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14</w:t>
            </w:r>
            <w:r w:rsidR="00D774AE">
              <w:rPr>
                <w:noProof/>
              </w:rPr>
              <w:fldChar w:fldCharType="end"/>
            </w:r>
            <w:r w:rsidR="00F64525">
              <w:t xml:space="preserve"> - Insert into the ‘</w:t>
            </w:r>
            <w:proofErr w:type="spellStart"/>
            <w:r w:rsidR="00F64525">
              <w:t>categoryoptioncombo</w:t>
            </w:r>
            <w:proofErr w:type="spellEnd"/>
            <w:r>
              <w:t xml:space="preserve">’ column the relevant UID representing the specified </w:t>
            </w:r>
            <w:r w:rsidR="00F64525">
              <w:t>gender</w:t>
            </w:r>
          </w:p>
        </w:tc>
      </w:tr>
    </w:tbl>
    <w:p w14:paraId="46CCC2F8" w14:textId="481124CE" w:rsidR="00E61EF7" w:rsidRPr="00E61EF7" w:rsidRDefault="00E61EF7" w:rsidP="00E61EF7">
      <w:pPr>
        <w:pStyle w:val="Heading2"/>
      </w:pPr>
      <w:r w:rsidRPr="00E61EF7">
        <w:t xml:space="preserve">Step </w:t>
      </w:r>
      <w:r w:rsidR="00E20EA5">
        <w:t>6 –</w:t>
      </w:r>
      <w:r w:rsidRPr="00E61EF7">
        <w:t xml:space="preserve"> </w:t>
      </w:r>
      <w:r w:rsidR="00E20EA5">
        <w:t>Insert an Organizational Unit Column, identify and insert the appropriate UID for the given Country/Sub-national Level</w:t>
      </w:r>
    </w:p>
    <w:p w14:paraId="4DC5806C" w14:textId="1801823C" w:rsidR="00E20EA5" w:rsidRDefault="00E20EA5" w:rsidP="00342633">
      <w:pPr>
        <w:pStyle w:val="BodyText"/>
      </w:pPr>
      <w:r>
        <w:t xml:space="preserve">The Spectrum extract files represents location for the given estimate by Country and Subnational Region columns. In DHIS2, a single object (UID) represents a location, and they are arranged into what is called an organizational hierarchy. It should be noted that in most DHIS2 country instances, the breakdown of the geographical hierarchies </w:t>
      </w:r>
      <w:r w:rsidR="00384715">
        <w:t>mirrors</w:t>
      </w:r>
      <w:r>
        <w:t xml:space="preserve"> the typical geopolitical hierarchies of the country (e.g. national, regional, district etc.).</w:t>
      </w:r>
    </w:p>
    <w:p w14:paraId="4308B351" w14:textId="33683D2A" w:rsidR="00342633" w:rsidRDefault="00E20EA5" w:rsidP="00342633">
      <w:pPr>
        <w:pStyle w:val="BodyText"/>
      </w:pPr>
      <w:r>
        <w:t>It is assumed that the Spectrum extract will also use an identical breakdown</w:t>
      </w:r>
      <w:r w:rsidR="00384715">
        <w:t>, though the ‘labels’ between the two systems are likely to have different spellings. The task at this stage is to ‘match’ the Subnational Region in the Spectrum file with the equivalent organizational unit in the DHIS2 hierarchy, and extract the UIDs to ensure correct ‘linking’ of estimates during import.</w:t>
      </w:r>
    </w:p>
    <w:p w14:paraId="135EB591" w14:textId="75EEFFCF" w:rsidR="00384715" w:rsidRDefault="00384715" w:rsidP="00342633">
      <w:pPr>
        <w:pStyle w:val="BodyText"/>
      </w:pPr>
      <w:r>
        <w:t>The task is similar to previous steps (</w:t>
      </w:r>
      <w:r w:rsidR="00543172">
        <w:t xml:space="preserve">i.e. </w:t>
      </w:r>
      <w:r>
        <w:t xml:space="preserve">find UIDs and insert as appropriate in the </w:t>
      </w:r>
      <w:r w:rsidR="00543172">
        <w:t xml:space="preserve">Spectrum </w:t>
      </w:r>
      <w:r>
        <w:t>extract file).</w:t>
      </w:r>
    </w:p>
    <w:p w14:paraId="53E00BA0" w14:textId="458A8F46" w:rsidR="00543172" w:rsidRDefault="00E15A64" w:rsidP="00E15A64">
      <w:pPr>
        <w:pStyle w:val="Heading3"/>
      </w:pPr>
      <w:r>
        <w:lastRenderedPageBreak/>
        <w:t>Step 6a – Insert an ‘</w:t>
      </w:r>
      <w:proofErr w:type="spellStart"/>
      <w:r>
        <w:t>orgunit</w:t>
      </w:r>
      <w:proofErr w:type="spellEnd"/>
      <w:r>
        <w:t>’ column.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198876E6" w14:textId="77777777" w:rsidTr="001E733B">
        <w:tc>
          <w:tcPr>
            <w:tcW w:w="9145" w:type="dxa"/>
          </w:tcPr>
          <w:p w14:paraId="552AC89F" w14:textId="0553378C" w:rsidR="00543172" w:rsidRDefault="00E15A64" w:rsidP="00E15A64">
            <w:pPr>
              <w:pStyle w:val="BodyText"/>
              <w:keepNext/>
            </w:pPr>
            <w:r w:rsidRPr="00CD77B5">
              <w:rPr>
                <w:noProof/>
              </w:rPr>
              <w:drawing>
                <wp:inline distT="0" distB="0" distL="0" distR="0" wp14:anchorId="6486AA28" wp14:editId="1D3AB87E">
                  <wp:extent cx="5763600" cy="4320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3600" cy="4320000"/>
                          </a:xfrm>
                          <a:prstGeom prst="rect">
                            <a:avLst/>
                          </a:prstGeom>
                        </pic:spPr>
                      </pic:pic>
                    </a:graphicData>
                  </a:graphic>
                </wp:inline>
              </w:drawing>
            </w:r>
          </w:p>
          <w:p w14:paraId="655F713F" w14:textId="67D8C08C" w:rsidR="00543172" w:rsidRDefault="00543172" w:rsidP="00543172">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15</w:t>
            </w:r>
            <w:r w:rsidR="00D774AE">
              <w:rPr>
                <w:noProof/>
              </w:rPr>
              <w:fldChar w:fldCharType="end"/>
            </w:r>
            <w:r>
              <w:t xml:space="preserve"> </w:t>
            </w:r>
            <w:r w:rsidR="00E15A64">
              <w:t>–</w:t>
            </w:r>
            <w:r>
              <w:t xml:space="preserve"> </w:t>
            </w:r>
            <w:r w:rsidR="00E15A64">
              <w:t>Insert an ‘</w:t>
            </w:r>
            <w:proofErr w:type="spellStart"/>
            <w:r w:rsidR="00E15A64">
              <w:t>orgunit</w:t>
            </w:r>
            <w:proofErr w:type="spellEnd"/>
            <w:r w:rsidR="00E15A64">
              <w:t xml:space="preserve">’ column between </w:t>
            </w:r>
            <w:r w:rsidR="001E733B">
              <w:t>‘</w:t>
            </w:r>
            <w:r w:rsidR="00E15A64">
              <w:t>Sub</w:t>
            </w:r>
            <w:r w:rsidR="001E733B">
              <w:t>national Region’ and ‘Country’</w:t>
            </w:r>
          </w:p>
        </w:tc>
      </w:tr>
    </w:tbl>
    <w:p w14:paraId="220AE099" w14:textId="5D00D723" w:rsidR="001E733B" w:rsidRDefault="00E37399" w:rsidP="001E733B">
      <w:pPr>
        <w:pStyle w:val="Heading3"/>
      </w:pPr>
      <w:r>
        <w:t>Step 6b</w:t>
      </w:r>
      <w:r w:rsidR="001E733B">
        <w:t xml:space="preserve"> – Select the ‘</w:t>
      </w:r>
      <w:proofErr w:type="spellStart"/>
      <w:r w:rsidR="001E733B">
        <w:t>Organisational</w:t>
      </w:r>
      <w:proofErr w:type="spellEnd"/>
      <w:r w:rsidR="001E733B">
        <w:t xml:space="preserve"> Units’ App</w:t>
      </w:r>
      <w:r w:rsidR="00B73C00">
        <w:t xml:space="preserve"> and Menu Item</w:t>
      </w:r>
      <w:r w:rsidR="001E733B">
        <w:t>.</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5131D54C" w14:textId="77777777" w:rsidTr="00B73C00">
        <w:tc>
          <w:tcPr>
            <w:tcW w:w="9145" w:type="dxa"/>
          </w:tcPr>
          <w:p w14:paraId="00B576AF" w14:textId="3855367E" w:rsidR="00543172" w:rsidRDefault="001E733B" w:rsidP="00E15A64">
            <w:pPr>
              <w:pStyle w:val="BodyText"/>
              <w:keepNext/>
            </w:pPr>
            <w:r w:rsidRPr="00CD3419">
              <w:rPr>
                <w:noProof/>
              </w:rPr>
              <w:drawing>
                <wp:inline distT="0" distB="0" distL="0" distR="0" wp14:anchorId="38184801" wp14:editId="0258C45B">
                  <wp:extent cx="5757171" cy="1141067"/>
                  <wp:effectExtent l="0" t="0" r="889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9429" b="64127"/>
                          <a:stretch/>
                        </pic:blipFill>
                        <pic:spPr bwMode="auto">
                          <a:xfrm>
                            <a:off x="0" y="0"/>
                            <a:ext cx="5763260" cy="1142274"/>
                          </a:xfrm>
                          <a:prstGeom prst="rect">
                            <a:avLst/>
                          </a:prstGeom>
                          <a:ln>
                            <a:noFill/>
                          </a:ln>
                          <a:extLst>
                            <a:ext uri="{53640926-AAD7-44D8-BBD7-CCE9431645EC}">
                              <a14:shadowObscured xmlns:a14="http://schemas.microsoft.com/office/drawing/2010/main"/>
                            </a:ext>
                          </a:extLst>
                        </pic:spPr>
                      </pic:pic>
                    </a:graphicData>
                  </a:graphic>
                </wp:inline>
              </w:drawing>
            </w:r>
          </w:p>
          <w:p w14:paraId="4C96D337" w14:textId="0F13E73A"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16</w:t>
            </w:r>
            <w:r w:rsidR="00D774AE">
              <w:rPr>
                <w:noProof/>
              </w:rPr>
              <w:fldChar w:fldCharType="end"/>
            </w:r>
            <w:r>
              <w:t xml:space="preserve"> </w:t>
            </w:r>
            <w:r w:rsidR="001E733B">
              <w:t>–</w:t>
            </w:r>
            <w:r>
              <w:t xml:space="preserve"> </w:t>
            </w:r>
            <w:r w:rsidR="001E733B">
              <w:t>Select the ‘</w:t>
            </w:r>
            <w:proofErr w:type="spellStart"/>
            <w:r w:rsidR="001E733B">
              <w:t>Organisation</w:t>
            </w:r>
            <w:proofErr w:type="spellEnd"/>
            <w:r w:rsidR="001E733B">
              <w:t xml:space="preserve"> Units’ app from the Apps menu in DHIS2</w:t>
            </w:r>
          </w:p>
        </w:tc>
      </w:tr>
      <w:tr w:rsidR="00543172" w14:paraId="3FCBC897" w14:textId="77777777" w:rsidTr="00B73C00">
        <w:tc>
          <w:tcPr>
            <w:tcW w:w="9145" w:type="dxa"/>
          </w:tcPr>
          <w:p w14:paraId="2DD34BF4" w14:textId="29C56C68" w:rsidR="00543172" w:rsidRDefault="00B73C00" w:rsidP="00E15A64">
            <w:pPr>
              <w:pStyle w:val="BodyText"/>
              <w:keepNext/>
            </w:pPr>
            <w:r w:rsidRPr="00CD3419">
              <w:rPr>
                <w:noProof/>
              </w:rPr>
              <w:drawing>
                <wp:inline distT="0" distB="0" distL="0" distR="0" wp14:anchorId="15DC9572" wp14:editId="14A36F1B">
                  <wp:extent cx="5760941" cy="1054059"/>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9582" b="66008"/>
                          <a:stretch/>
                        </pic:blipFill>
                        <pic:spPr bwMode="auto">
                          <a:xfrm>
                            <a:off x="0" y="0"/>
                            <a:ext cx="5763600" cy="1054546"/>
                          </a:xfrm>
                          <a:prstGeom prst="rect">
                            <a:avLst/>
                          </a:prstGeom>
                          <a:ln>
                            <a:noFill/>
                          </a:ln>
                          <a:extLst>
                            <a:ext uri="{53640926-AAD7-44D8-BBD7-CCE9431645EC}">
                              <a14:shadowObscured xmlns:a14="http://schemas.microsoft.com/office/drawing/2010/main"/>
                            </a:ext>
                          </a:extLst>
                        </pic:spPr>
                      </pic:pic>
                    </a:graphicData>
                  </a:graphic>
                </wp:inline>
              </w:drawing>
            </w:r>
          </w:p>
          <w:p w14:paraId="1E15A79C" w14:textId="190D652D"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17</w:t>
            </w:r>
            <w:r w:rsidR="00D774AE">
              <w:rPr>
                <w:noProof/>
              </w:rPr>
              <w:fldChar w:fldCharType="end"/>
            </w:r>
            <w:r>
              <w:t xml:space="preserve"> </w:t>
            </w:r>
            <w:r w:rsidR="00B73C00">
              <w:t>–</w:t>
            </w:r>
            <w:r>
              <w:t xml:space="preserve"> </w:t>
            </w:r>
            <w:r w:rsidR="00B73C00">
              <w:t xml:space="preserve">Select the </w:t>
            </w:r>
            <w:proofErr w:type="spellStart"/>
            <w:r w:rsidR="00B73C00">
              <w:t>Organisational</w:t>
            </w:r>
            <w:proofErr w:type="spellEnd"/>
            <w:r w:rsidR="00B73C00">
              <w:t xml:space="preserve"> Unit menu item to display the </w:t>
            </w:r>
            <w:proofErr w:type="spellStart"/>
            <w:r w:rsidR="00B73C00">
              <w:t>Organisational</w:t>
            </w:r>
            <w:proofErr w:type="spellEnd"/>
            <w:r w:rsidR="00B73C00">
              <w:t xml:space="preserve"> Hierarchy</w:t>
            </w:r>
          </w:p>
        </w:tc>
      </w:tr>
    </w:tbl>
    <w:p w14:paraId="044A50C8" w14:textId="59A35EB5" w:rsidR="00E37399" w:rsidRDefault="00E37399" w:rsidP="00E37399">
      <w:pPr>
        <w:pStyle w:val="Heading3"/>
      </w:pPr>
      <w:r>
        <w:lastRenderedPageBreak/>
        <w:t>Step 6c – Identify UIDs for each Subnational Region listed in the Extract</w:t>
      </w:r>
    </w:p>
    <w:p w14:paraId="7AEECDEE" w14:textId="7181CC19" w:rsidR="00543172" w:rsidRDefault="00E37399" w:rsidP="00543172">
      <w:pPr>
        <w:pStyle w:val="BodyText"/>
      </w:pPr>
      <w:r>
        <w:t>In our example, we’ve used the ‘</w:t>
      </w:r>
      <w:proofErr w:type="spellStart"/>
      <w:r>
        <w:t>TrainingLand</w:t>
      </w:r>
      <w:proofErr w:type="spellEnd"/>
      <w:r>
        <w:t>’ demo country. On the left-hand side of the screen highlight the ‘top’ item in the geographical tree (normally the country name). When you do this, the item you clicked on will turn orange and list he ‘children’ in the main working area. When you click on one of these ‘children’, the ‘show details’ menu item will allow you to obtain the UID for that specific child (region).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418A8123" w14:textId="77777777" w:rsidTr="00E37399">
        <w:tc>
          <w:tcPr>
            <w:tcW w:w="9145" w:type="dxa"/>
          </w:tcPr>
          <w:p w14:paraId="365F20E4" w14:textId="72153781" w:rsidR="00543172" w:rsidRDefault="00E37399" w:rsidP="00E15A64">
            <w:pPr>
              <w:pStyle w:val="BodyText"/>
              <w:keepNext/>
            </w:pPr>
            <w:r w:rsidRPr="00B37D48">
              <w:rPr>
                <w:noProof/>
              </w:rPr>
              <w:drawing>
                <wp:inline distT="0" distB="0" distL="0" distR="0" wp14:anchorId="32FF426E" wp14:editId="735A25F2">
                  <wp:extent cx="5758180" cy="1862046"/>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9891" b="46966"/>
                          <a:stretch/>
                        </pic:blipFill>
                        <pic:spPr bwMode="auto">
                          <a:xfrm>
                            <a:off x="0" y="0"/>
                            <a:ext cx="5763600" cy="1863799"/>
                          </a:xfrm>
                          <a:prstGeom prst="rect">
                            <a:avLst/>
                          </a:prstGeom>
                          <a:ln>
                            <a:noFill/>
                          </a:ln>
                          <a:extLst>
                            <a:ext uri="{53640926-AAD7-44D8-BBD7-CCE9431645EC}">
                              <a14:shadowObscured xmlns:a14="http://schemas.microsoft.com/office/drawing/2010/main"/>
                            </a:ext>
                          </a:extLst>
                        </pic:spPr>
                      </pic:pic>
                    </a:graphicData>
                  </a:graphic>
                </wp:inline>
              </w:drawing>
            </w:r>
          </w:p>
          <w:p w14:paraId="7A7DA75C" w14:textId="104DEEFC"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18</w:t>
            </w:r>
            <w:r w:rsidR="00D774AE">
              <w:rPr>
                <w:noProof/>
              </w:rPr>
              <w:fldChar w:fldCharType="end"/>
            </w:r>
            <w:r>
              <w:t xml:space="preserve"> </w:t>
            </w:r>
            <w:r w:rsidR="00E37399">
              <w:t>–</w:t>
            </w:r>
            <w:r>
              <w:t xml:space="preserve"> </w:t>
            </w:r>
            <w:r w:rsidR="00E37399">
              <w:t>Highlight the ‘country’ item at the left (turns orange), then ‘Show details’ of the subnational region of interest in the main area of the screen.</w:t>
            </w:r>
          </w:p>
        </w:tc>
      </w:tr>
      <w:tr w:rsidR="00543172" w14:paraId="4173952D" w14:textId="77777777" w:rsidTr="00E37399">
        <w:tc>
          <w:tcPr>
            <w:tcW w:w="9145" w:type="dxa"/>
          </w:tcPr>
          <w:p w14:paraId="6C33A884" w14:textId="28169BD1" w:rsidR="00543172" w:rsidRDefault="00E37399" w:rsidP="00E15A64">
            <w:pPr>
              <w:pStyle w:val="BodyText"/>
              <w:keepNext/>
            </w:pPr>
            <w:r w:rsidRPr="00F36F88">
              <w:rPr>
                <w:noProof/>
              </w:rPr>
              <w:drawing>
                <wp:inline distT="0" distB="0" distL="0" distR="0" wp14:anchorId="066468DC" wp14:editId="67603EC3">
                  <wp:extent cx="5760085" cy="3543759"/>
                  <wp:effectExtent l="0" t="0" r="571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2359" b="5559"/>
                          <a:stretch/>
                        </pic:blipFill>
                        <pic:spPr bwMode="auto">
                          <a:xfrm>
                            <a:off x="0" y="0"/>
                            <a:ext cx="5763600" cy="3545922"/>
                          </a:xfrm>
                          <a:prstGeom prst="rect">
                            <a:avLst/>
                          </a:prstGeom>
                          <a:ln>
                            <a:noFill/>
                          </a:ln>
                          <a:extLst>
                            <a:ext uri="{53640926-AAD7-44D8-BBD7-CCE9431645EC}">
                              <a14:shadowObscured xmlns:a14="http://schemas.microsoft.com/office/drawing/2010/main"/>
                            </a:ext>
                          </a:extLst>
                        </pic:spPr>
                      </pic:pic>
                    </a:graphicData>
                  </a:graphic>
                </wp:inline>
              </w:drawing>
            </w:r>
          </w:p>
          <w:p w14:paraId="14D4C418" w14:textId="43E2DE95"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19</w:t>
            </w:r>
            <w:r w:rsidR="00D774AE">
              <w:rPr>
                <w:noProof/>
              </w:rPr>
              <w:fldChar w:fldCharType="end"/>
            </w:r>
            <w:r>
              <w:t xml:space="preserve"> </w:t>
            </w:r>
            <w:r w:rsidR="000C03B6">
              <w:t>–</w:t>
            </w:r>
            <w:r>
              <w:t xml:space="preserve"> </w:t>
            </w:r>
            <w:r w:rsidR="000C03B6">
              <w:t>Copy the desired ID</w:t>
            </w:r>
          </w:p>
        </w:tc>
      </w:tr>
    </w:tbl>
    <w:p w14:paraId="3B7AEF85" w14:textId="77777777" w:rsidR="00543172" w:rsidRDefault="00543172" w:rsidP="00543172">
      <w:pPr>
        <w:pStyle w:val="BodyText"/>
      </w:pP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4B43892C" w14:textId="77777777" w:rsidTr="00E15A64">
        <w:tc>
          <w:tcPr>
            <w:tcW w:w="7552" w:type="dxa"/>
          </w:tcPr>
          <w:p w14:paraId="76438559" w14:textId="765E4554" w:rsidR="00543172" w:rsidRDefault="000C03B6" w:rsidP="00E15A64">
            <w:pPr>
              <w:pStyle w:val="BodyText"/>
              <w:keepNext/>
            </w:pPr>
            <w:r w:rsidRPr="009129A4">
              <w:rPr>
                <w:noProof/>
              </w:rPr>
              <w:lastRenderedPageBreak/>
              <w:drawing>
                <wp:inline distT="0" distB="0" distL="0" distR="0" wp14:anchorId="1996A0AD" wp14:editId="429EDBBF">
                  <wp:extent cx="5763600" cy="4320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3600" cy="4320000"/>
                          </a:xfrm>
                          <a:prstGeom prst="rect">
                            <a:avLst/>
                          </a:prstGeom>
                        </pic:spPr>
                      </pic:pic>
                    </a:graphicData>
                  </a:graphic>
                </wp:inline>
              </w:drawing>
            </w:r>
          </w:p>
          <w:p w14:paraId="175FA4D7" w14:textId="65FA5A32"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20</w:t>
            </w:r>
            <w:r w:rsidR="00D774AE">
              <w:rPr>
                <w:noProof/>
              </w:rPr>
              <w:fldChar w:fldCharType="end"/>
            </w:r>
            <w:r>
              <w:t xml:space="preserve"> </w:t>
            </w:r>
            <w:r w:rsidR="000C03B6">
              <w:t>–</w:t>
            </w:r>
            <w:r>
              <w:t xml:space="preserve"> </w:t>
            </w:r>
            <w:r w:rsidR="000C03B6">
              <w:t>Insert the appropriate UIDs into the ‘</w:t>
            </w:r>
            <w:proofErr w:type="spellStart"/>
            <w:r w:rsidR="000C03B6">
              <w:t>Orgunit</w:t>
            </w:r>
            <w:proofErr w:type="spellEnd"/>
            <w:r w:rsidR="000C03B6">
              <w:t>’ Column, using the ‘Subnational Region’ labels as a guide.</w:t>
            </w:r>
          </w:p>
        </w:tc>
      </w:tr>
    </w:tbl>
    <w:p w14:paraId="16BD3372" w14:textId="0F8D3701" w:rsidR="00E61EF7" w:rsidRPr="00E61EF7" w:rsidRDefault="00E61EF7" w:rsidP="00E61EF7">
      <w:pPr>
        <w:pStyle w:val="Heading2"/>
      </w:pPr>
      <w:r w:rsidRPr="00E61EF7">
        <w:t xml:space="preserve">Step </w:t>
      </w:r>
      <w:r w:rsidR="000C03B6">
        <w:t>7 –</w:t>
      </w:r>
      <w:r w:rsidRPr="00E61EF7">
        <w:t xml:space="preserve"> </w:t>
      </w:r>
      <w:r w:rsidR="000C03B6">
        <w:t>Sort columns into the appropriate order ready for import.</w:t>
      </w:r>
    </w:p>
    <w:p w14:paraId="579A39AD" w14:textId="4D62ED28" w:rsidR="009129A4" w:rsidRDefault="000C03B6" w:rsidP="00842203">
      <w:pPr>
        <w:pStyle w:val="BodyText"/>
        <w:rPr>
          <w:lang w:val="en-GB"/>
        </w:rPr>
      </w:pPr>
      <w:r>
        <w:rPr>
          <w:lang w:val="en-GB"/>
        </w:rPr>
        <w:t>The following sub-steps should be executed resulting in a final</w:t>
      </w:r>
      <w:r w:rsidR="00073F1C">
        <w:rPr>
          <w:lang w:val="en-GB"/>
        </w:rPr>
        <w:t xml:space="preserve"> DHIS2</w:t>
      </w:r>
      <w:r>
        <w:rPr>
          <w:lang w:val="en-GB"/>
        </w:rPr>
        <w:t xml:space="preserve"> import-ready extract file.</w:t>
      </w:r>
    </w:p>
    <w:p w14:paraId="723F9C97" w14:textId="384C48FE" w:rsidR="00073F1C" w:rsidRDefault="00073F1C" w:rsidP="00073F1C">
      <w:pPr>
        <w:pStyle w:val="Heading3"/>
        <w:rPr>
          <w:lang w:val="en-GB"/>
        </w:rPr>
      </w:pPr>
      <w:r>
        <w:rPr>
          <w:lang w:val="en-GB"/>
        </w:rPr>
        <w:t xml:space="preserve">Step 7a – Do a final check then copy to new sheet </w:t>
      </w:r>
    </w:p>
    <w:p w14:paraId="311CC830" w14:textId="2F0B8A08" w:rsidR="00073F1C" w:rsidRDefault="00073F1C" w:rsidP="00842203">
      <w:pPr>
        <w:pStyle w:val="BodyText"/>
        <w:rPr>
          <w:lang w:val="en-GB"/>
        </w:rPr>
      </w:pPr>
      <w:r>
        <w:t>After a final check that all ‘Indicator’ labels have an equivalent ‘data element’ ID, that ‘Indicator’ labels that have gender have an equivalent ‘</w:t>
      </w:r>
      <w:proofErr w:type="spellStart"/>
      <w:r>
        <w:t>categoryoptioncombo</w:t>
      </w:r>
      <w:proofErr w:type="spellEnd"/>
      <w:r>
        <w:t>’ ID, and that every ‘Subnational region’ label has an equivalent ‘</w:t>
      </w:r>
      <w:proofErr w:type="spellStart"/>
      <w:r>
        <w:t>Orgunit</w:t>
      </w:r>
      <w:proofErr w:type="spellEnd"/>
      <w:r>
        <w:t>’ ID, copy the worksheet you’ve been working on to a new sheet and call it ‘4. Data Order’.</w:t>
      </w:r>
    </w:p>
    <w:p w14:paraId="4054DB8D" w14:textId="4F90E3C9" w:rsidR="00073F1C" w:rsidRDefault="00073F1C" w:rsidP="000C03B6">
      <w:pPr>
        <w:pStyle w:val="Heading3"/>
        <w:rPr>
          <w:lang w:val="en-GB"/>
        </w:rPr>
      </w:pPr>
      <w:r>
        <w:rPr>
          <w:lang w:val="en-GB"/>
        </w:rPr>
        <w:t>Step 7b</w:t>
      </w:r>
      <w:r w:rsidR="000C03B6">
        <w:rPr>
          <w:lang w:val="en-GB"/>
        </w:rPr>
        <w:t xml:space="preserve"> </w:t>
      </w:r>
      <w:r>
        <w:rPr>
          <w:lang w:val="en-GB"/>
        </w:rPr>
        <w:t>–</w:t>
      </w:r>
      <w:r w:rsidR="000C03B6">
        <w:rPr>
          <w:lang w:val="en-GB"/>
        </w:rPr>
        <w:t xml:space="preserve"> </w:t>
      </w:r>
      <w:r>
        <w:rPr>
          <w:lang w:val="en-GB"/>
        </w:rPr>
        <w:t xml:space="preserve">Change the following </w:t>
      </w:r>
      <w:r w:rsidR="009129A4">
        <w:rPr>
          <w:lang w:val="en-GB"/>
        </w:rPr>
        <w:t>column name</w:t>
      </w:r>
      <w:r>
        <w:rPr>
          <w:lang w:val="en-GB"/>
        </w:rPr>
        <w:t>s</w:t>
      </w:r>
    </w:p>
    <w:p w14:paraId="02FF11CC" w14:textId="77777777" w:rsidR="00073F1C" w:rsidRDefault="00073F1C" w:rsidP="00073F1C">
      <w:pPr>
        <w:pStyle w:val="ListParagraph"/>
        <w:numPr>
          <w:ilvl w:val="0"/>
          <w:numId w:val="39"/>
        </w:numPr>
        <w:rPr>
          <w:lang w:val="en-GB"/>
        </w:rPr>
      </w:pPr>
      <w:r>
        <w:rPr>
          <w:lang w:val="en-GB"/>
        </w:rPr>
        <w:t>‘</w:t>
      </w:r>
      <w:r w:rsidR="009129A4">
        <w:rPr>
          <w:lang w:val="en-GB"/>
        </w:rPr>
        <w:t>Year</w:t>
      </w:r>
      <w:r>
        <w:rPr>
          <w:lang w:val="en-GB"/>
        </w:rPr>
        <w:t>’</w:t>
      </w:r>
      <w:r w:rsidR="009129A4">
        <w:rPr>
          <w:lang w:val="en-GB"/>
        </w:rPr>
        <w:t xml:space="preserve"> becomes </w:t>
      </w:r>
      <w:r>
        <w:rPr>
          <w:lang w:val="en-GB"/>
        </w:rPr>
        <w:t>‘</w:t>
      </w:r>
      <w:r w:rsidR="000C03B6">
        <w:rPr>
          <w:lang w:val="en-GB"/>
        </w:rPr>
        <w:t>period</w:t>
      </w:r>
      <w:r>
        <w:rPr>
          <w:lang w:val="en-GB"/>
        </w:rPr>
        <w:t>’</w:t>
      </w:r>
    </w:p>
    <w:p w14:paraId="4C731FAD" w14:textId="77777777" w:rsidR="00073F1C" w:rsidRDefault="00073F1C" w:rsidP="00073F1C">
      <w:pPr>
        <w:pStyle w:val="ListParagraph"/>
        <w:numPr>
          <w:ilvl w:val="0"/>
          <w:numId w:val="39"/>
        </w:numPr>
        <w:rPr>
          <w:lang w:val="en-GB"/>
        </w:rPr>
      </w:pPr>
      <w:r>
        <w:rPr>
          <w:lang w:val="en-GB"/>
        </w:rPr>
        <w:t>‘</w:t>
      </w:r>
      <w:r w:rsidR="000C03B6">
        <w:rPr>
          <w:lang w:val="en-GB"/>
        </w:rPr>
        <w:t>Estimate</w:t>
      </w:r>
      <w:r>
        <w:rPr>
          <w:lang w:val="en-GB"/>
        </w:rPr>
        <w:t>’</w:t>
      </w:r>
      <w:r w:rsidR="000C03B6">
        <w:rPr>
          <w:lang w:val="en-GB"/>
        </w:rPr>
        <w:t xml:space="preserve"> becomes </w:t>
      </w:r>
      <w:r>
        <w:rPr>
          <w:lang w:val="en-GB"/>
        </w:rPr>
        <w:t>‘</w:t>
      </w:r>
      <w:r w:rsidR="000C03B6">
        <w:rPr>
          <w:lang w:val="en-GB"/>
        </w:rPr>
        <w:t>value</w:t>
      </w:r>
      <w:r>
        <w:rPr>
          <w:lang w:val="en-GB"/>
        </w:rPr>
        <w:t>’</w:t>
      </w:r>
    </w:p>
    <w:p w14:paraId="0EF2E5AD" w14:textId="59D8F0EE" w:rsidR="009129A4" w:rsidRDefault="00073F1C" w:rsidP="00073F1C">
      <w:pPr>
        <w:pStyle w:val="ListParagraph"/>
        <w:numPr>
          <w:ilvl w:val="0"/>
          <w:numId w:val="39"/>
        </w:numPr>
        <w:rPr>
          <w:lang w:val="en-GB"/>
        </w:rPr>
      </w:pPr>
      <w:r>
        <w:rPr>
          <w:lang w:val="en-GB"/>
        </w:rPr>
        <w:t>‘</w:t>
      </w:r>
      <w:r w:rsidR="009129A4">
        <w:rPr>
          <w:lang w:val="en-GB"/>
        </w:rPr>
        <w:t>Filename</w:t>
      </w:r>
      <w:r>
        <w:rPr>
          <w:lang w:val="en-GB"/>
        </w:rPr>
        <w:t>’</w:t>
      </w:r>
      <w:r w:rsidR="009129A4">
        <w:rPr>
          <w:lang w:val="en-GB"/>
        </w:rPr>
        <w:t xml:space="preserve"> becomes </w:t>
      </w:r>
      <w:r>
        <w:rPr>
          <w:lang w:val="en-GB"/>
        </w:rPr>
        <w:t>‘</w:t>
      </w:r>
      <w:r w:rsidR="009129A4">
        <w:rPr>
          <w:lang w:val="en-GB"/>
        </w:rPr>
        <w:t>comment</w:t>
      </w:r>
      <w:r>
        <w:rPr>
          <w:lang w:val="en-GB"/>
        </w:rPr>
        <w:t>’</w:t>
      </w:r>
    </w:p>
    <w:p w14:paraId="76B1FA5A" w14:textId="79E13273" w:rsidR="00073F1C" w:rsidRPr="000A640A" w:rsidRDefault="00073F1C" w:rsidP="000A640A">
      <w:pPr>
        <w:pStyle w:val="Heading3"/>
        <w:rPr>
          <w:lang w:val="en-GB"/>
        </w:rPr>
      </w:pPr>
      <w:r>
        <w:rPr>
          <w:lang w:val="en-GB"/>
        </w:rPr>
        <w:t>Step 7c</w:t>
      </w:r>
      <w:r w:rsidR="000C03B6">
        <w:rPr>
          <w:lang w:val="en-GB"/>
        </w:rPr>
        <w:t xml:space="preserve"> - </w:t>
      </w:r>
      <w:r w:rsidR="00E510C7">
        <w:rPr>
          <w:lang w:val="en-GB"/>
        </w:rPr>
        <w:t xml:space="preserve">Delete </w:t>
      </w:r>
      <w:r>
        <w:rPr>
          <w:lang w:val="en-GB"/>
        </w:rPr>
        <w:t>Extraneous Columns</w:t>
      </w:r>
      <w:r>
        <w:t xml:space="preserve"> </w:t>
      </w:r>
    </w:p>
    <w:p w14:paraId="46F4DD4B" w14:textId="301F5104" w:rsidR="00073F1C" w:rsidRDefault="00073F1C" w:rsidP="00073F1C">
      <w:pPr>
        <w:pStyle w:val="ListParagraph"/>
        <w:numPr>
          <w:ilvl w:val="0"/>
          <w:numId w:val="39"/>
        </w:numPr>
        <w:rPr>
          <w:lang w:val="en-GB"/>
        </w:rPr>
      </w:pPr>
      <w:r>
        <w:rPr>
          <w:lang w:val="en-GB"/>
        </w:rPr>
        <w:t>Delete</w:t>
      </w:r>
      <w:r w:rsidR="000A640A">
        <w:rPr>
          <w:lang w:val="en-GB"/>
        </w:rPr>
        <w:t xml:space="preserve"> ‘Subnational region’ and ‘Country’ columns</w:t>
      </w:r>
    </w:p>
    <w:p w14:paraId="3ADA58E5" w14:textId="0050BB13" w:rsidR="00073F1C" w:rsidRDefault="000A640A" w:rsidP="00073F1C">
      <w:pPr>
        <w:pStyle w:val="ListParagraph"/>
        <w:numPr>
          <w:ilvl w:val="0"/>
          <w:numId w:val="39"/>
        </w:numPr>
        <w:rPr>
          <w:lang w:val="en-GB"/>
        </w:rPr>
      </w:pPr>
      <w:r>
        <w:rPr>
          <w:lang w:val="en-GB"/>
        </w:rPr>
        <w:t>Delete the ‘Indicator</w:t>
      </w:r>
      <w:r w:rsidR="00073F1C">
        <w:rPr>
          <w:lang w:val="en-GB"/>
        </w:rPr>
        <w:t>’</w:t>
      </w:r>
      <w:r>
        <w:rPr>
          <w:lang w:val="en-GB"/>
        </w:rPr>
        <w:t xml:space="preserve"> column</w:t>
      </w:r>
    </w:p>
    <w:p w14:paraId="3AD49376" w14:textId="4D99E54E" w:rsidR="00E510C7" w:rsidRDefault="000A640A" w:rsidP="000C03B6">
      <w:pPr>
        <w:pStyle w:val="Heading3"/>
        <w:rPr>
          <w:lang w:val="en-GB"/>
        </w:rPr>
      </w:pPr>
      <w:r>
        <w:rPr>
          <w:lang w:val="en-GB"/>
        </w:rPr>
        <w:lastRenderedPageBreak/>
        <w:t>Step 7d</w:t>
      </w:r>
      <w:r w:rsidR="000C03B6">
        <w:rPr>
          <w:lang w:val="en-GB"/>
        </w:rPr>
        <w:t xml:space="preserve"> - </w:t>
      </w:r>
      <w:r w:rsidR="00E510C7">
        <w:rPr>
          <w:lang w:val="en-GB"/>
        </w:rPr>
        <w:t>Arrange columns in following order (insert blank columns as necessary):</w:t>
      </w:r>
    </w:p>
    <w:p w14:paraId="533D8C18" w14:textId="77777777" w:rsidR="000A640A" w:rsidRDefault="000A640A" w:rsidP="000A640A">
      <w:pPr>
        <w:pStyle w:val="ListParagraph"/>
        <w:numPr>
          <w:ilvl w:val="0"/>
          <w:numId w:val="41"/>
        </w:numPr>
        <w:rPr>
          <w:lang w:val="en-GB"/>
        </w:rPr>
      </w:pPr>
      <w:proofErr w:type="spellStart"/>
      <w:r>
        <w:rPr>
          <w:lang w:val="en-GB"/>
        </w:rPr>
        <w:t>dataelement</w:t>
      </w:r>
      <w:proofErr w:type="spellEnd"/>
      <w:r>
        <w:rPr>
          <w:lang w:val="en-GB"/>
        </w:rPr>
        <w:t>,</w:t>
      </w:r>
    </w:p>
    <w:p w14:paraId="20ED332B" w14:textId="77777777" w:rsidR="000A640A" w:rsidRDefault="00E510C7" w:rsidP="000A640A">
      <w:pPr>
        <w:pStyle w:val="ListParagraph"/>
        <w:numPr>
          <w:ilvl w:val="0"/>
          <w:numId w:val="41"/>
        </w:numPr>
        <w:rPr>
          <w:lang w:val="en-GB"/>
        </w:rPr>
      </w:pPr>
      <w:r>
        <w:rPr>
          <w:lang w:val="en-GB"/>
        </w:rPr>
        <w:t xml:space="preserve">period, </w:t>
      </w:r>
    </w:p>
    <w:p w14:paraId="4E1C501E" w14:textId="77777777" w:rsidR="000A640A" w:rsidRDefault="00E510C7" w:rsidP="000A640A">
      <w:pPr>
        <w:pStyle w:val="ListParagraph"/>
        <w:numPr>
          <w:ilvl w:val="0"/>
          <w:numId w:val="41"/>
        </w:numPr>
        <w:rPr>
          <w:lang w:val="en-GB"/>
        </w:rPr>
      </w:pPr>
      <w:proofErr w:type="spellStart"/>
      <w:r>
        <w:rPr>
          <w:lang w:val="en-GB"/>
        </w:rPr>
        <w:t>orgunit</w:t>
      </w:r>
      <w:proofErr w:type="spellEnd"/>
      <w:r>
        <w:rPr>
          <w:lang w:val="en-GB"/>
        </w:rPr>
        <w:t xml:space="preserve">, </w:t>
      </w:r>
    </w:p>
    <w:p w14:paraId="6D8EFAD0" w14:textId="77777777" w:rsidR="000A640A" w:rsidRDefault="00E510C7" w:rsidP="000A640A">
      <w:pPr>
        <w:pStyle w:val="ListParagraph"/>
        <w:numPr>
          <w:ilvl w:val="0"/>
          <w:numId w:val="41"/>
        </w:numPr>
        <w:rPr>
          <w:lang w:val="en-GB"/>
        </w:rPr>
      </w:pPr>
      <w:proofErr w:type="spellStart"/>
      <w:r>
        <w:rPr>
          <w:lang w:val="en-GB"/>
        </w:rPr>
        <w:t>categoryoptioncombo</w:t>
      </w:r>
      <w:proofErr w:type="spellEnd"/>
      <w:r>
        <w:rPr>
          <w:lang w:val="en-GB"/>
        </w:rPr>
        <w:t xml:space="preserve">, </w:t>
      </w:r>
    </w:p>
    <w:p w14:paraId="2288D8A9" w14:textId="77777777" w:rsidR="000A640A" w:rsidRDefault="00E510C7" w:rsidP="000A640A">
      <w:pPr>
        <w:pStyle w:val="ListParagraph"/>
        <w:numPr>
          <w:ilvl w:val="0"/>
          <w:numId w:val="41"/>
        </w:numPr>
        <w:rPr>
          <w:lang w:val="en-GB"/>
        </w:rPr>
      </w:pPr>
      <w:proofErr w:type="spellStart"/>
      <w:r>
        <w:rPr>
          <w:lang w:val="en-GB"/>
        </w:rPr>
        <w:t>attributeoptioncombo</w:t>
      </w:r>
      <w:proofErr w:type="spellEnd"/>
      <w:r w:rsidR="000A640A">
        <w:rPr>
          <w:lang w:val="en-GB"/>
        </w:rPr>
        <w:t xml:space="preserve"> </w:t>
      </w:r>
      <w:r w:rsidR="000A640A" w:rsidRPr="000A640A">
        <w:rPr>
          <w:i/>
          <w:lang w:val="en-GB"/>
        </w:rPr>
        <w:t>(blank)</w:t>
      </w:r>
      <w:r>
        <w:rPr>
          <w:lang w:val="en-GB"/>
        </w:rPr>
        <w:t xml:space="preserve">, </w:t>
      </w:r>
    </w:p>
    <w:p w14:paraId="6A58DC58" w14:textId="44E33EE1" w:rsidR="000A640A" w:rsidRDefault="000A640A" w:rsidP="000A640A">
      <w:pPr>
        <w:pStyle w:val="ListParagraph"/>
        <w:numPr>
          <w:ilvl w:val="0"/>
          <w:numId w:val="41"/>
        </w:numPr>
        <w:rPr>
          <w:lang w:val="en-GB"/>
        </w:rPr>
      </w:pPr>
      <w:r>
        <w:rPr>
          <w:lang w:val="en-GB"/>
        </w:rPr>
        <w:t>v</w:t>
      </w:r>
      <w:r w:rsidR="00E510C7">
        <w:rPr>
          <w:lang w:val="en-GB"/>
        </w:rPr>
        <w:t xml:space="preserve">alue, </w:t>
      </w:r>
    </w:p>
    <w:p w14:paraId="5CF00BD0" w14:textId="77777777" w:rsidR="000A640A" w:rsidRDefault="00E510C7" w:rsidP="000A640A">
      <w:pPr>
        <w:pStyle w:val="ListParagraph"/>
        <w:numPr>
          <w:ilvl w:val="0"/>
          <w:numId w:val="41"/>
        </w:numPr>
        <w:rPr>
          <w:lang w:val="en-GB"/>
        </w:rPr>
      </w:pPr>
      <w:proofErr w:type="spellStart"/>
      <w:r>
        <w:rPr>
          <w:lang w:val="en-GB"/>
        </w:rPr>
        <w:t>storedby</w:t>
      </w:r>
      <w:proofErr w:type="spellEnd"/>
      <w:r w:rsidR="000A640A">
        <w:rPr>
          <w:lang w:val="en-GB"/>
        </w:rPr>
        <w:t xml:space="preserve"> </w:t>
      </w:r>
      <w:r w:rsidR="000A640A" w:rsidRPr="000A640A">
        <w:rPr>
          <w:i/>
          <w:lang w:val="en-GB"/>
        </w:rPr>
        <w:t>(blank)</w:t>
      </w:r>
      <w:r>
        <w:rPr>
          <w:lang w:val="en-GB"/>
        </w:rPr>
        <w:t xml:space="preserve">, </w:t>
      </w:r>
    </w:p>
    <w:p w14:paraId="69FC633E" w14:textId="5014AFB5" w:rsidR="000A640A" w:rsidRPr="000A640A" w:rsidRDefault="00E510C7" w:rsidP="000A640A">
      <w:pPr>
        <w:pStyle w:val="ListParagraph"/>
        <w:numPr>
          <w:ilvl w:val="0"/>
          <w:numId w:val="41"/>
        </w:numPr>
        <w:rPr>
          <w:lang w:val="en-GB"/>
        </w:rPr>
      </w:pPr>
      <w:r>
        <w:rPr>
          <w:lang w:val="en-GB"/>
        </w:rPr>
        <w:t>timestamp</w:t>
      </w:r>
      <w:r w:rsidR="000A640A">
        <w:rPr>
          <w:lang w:val="en-GB"/>
        </w:rPr>
        <w:t xml:space="preserve"> </w:t>
      </w:r>
      <w:r w:rsidR="000A640A" w:rsidRPr="000A640A">
        <w:rPr>
          <w:i/>
          <w:lang w:val="en-GB"/>
        </w:rPr>
        <w:t>(blank)</w:t>
      </w:r>
      <w:r w:rsidRPr="000A640A">
        <w:rPr>
          <w:lang w:val="en-GB"/>
        </w:rPr>
        <w:t xml:space="preserve">, </w:t>
      </w:r>
    </w:p>
    <w:p w14:paraId="25B01375" w14:textId="77777777" w:rsidR="000A640A" w:rsidRDefault="00E510C7" w:rsidP="000A640A">
      <w:pPr>
        <w:pStyle w:val="ListParagraph"/>
        <w:numPr>
          <w:ilvl w:val="0"/>
          <w:numId w:val="41"/>
        </w:numPr>
        <w:rPr>
          <w:lang w:val="en-GB"/>
        </w:rPr>
      </w:pPr>
      <w:r>
        <w:rPr>
          <w:lang w:val="en-GB"/>
        </w:rPr>
        <w:t xml:space="preserve">comment, </w:t>
      </w:r>
    </w:p>
    <w:p w14:paraId="7F64ABDD" w14:textId="33EA87CD" w:rsidR="00543172" w:rsidRPr="000A640A" w:rsidRDefault="00E510C7" w:rsidP="00543172">
      <w:pPr>
        <w:pStyle w:val="ListParagraph"/>
        <w:numPr>
          <w:ilvl w:val="0"/>
          <w:numId w:val="41"/>
        </w:numPr>
        <w:rPr>
          <w:lang w:val="en-GB"/>
        </w:rPr>
      </w:pPr>
      <w:proofErr w:type="spellStart"/>
      <w:r w:rsidRPr="00E510C7">
        <w:rPr>
          <w:lang w:val="en-GB"/>
        </w:rPr>
        <w:t>followup</w:t>
      </w:r>
      <w:proofErr w:type="spellEnd"/>
      <w:r w:rsidR="000A640A">
        <w:rPr>
          <w:lang w:val="en-GB"/>
        </w:rPr>
        <w:t xml:space="preserve"> </w:t>
      </w:r>
      <w:r w:rsidR="000A640A" w:rsidRPr="000A640A">
        <w:rPr>
          <w:i/>
          <w:lang w:val="en-GB"/>
        </w:rPr>
        <w:t>(blank)</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4A3B3BBB" w14:textId="77777777" w:rsidTr="000C4428">
        <w:tc>
          <w:tcPr>
            <w:tcW w:w="9145" w:type="dxa"/>
          </w:tcPr>
          <w:p w14:paraId="54223B8A" w14:textId="38FA6DB7" w:rsidR="00543172" w:rsidRDefault="000A640A" w:rsidP="00E15A64">
            <w:pPr>
              <w:pStyle w:val="BodyText"/>
              <w:keepNext/>
            </w:pPr>
            <w:r w:rsidRPr="00F70683">
              <w:rPr>
                <w:noProof/>
              </w:rPr>
              <w:drawing>
                <wp:inline distT="0" distB="0" distL="0" distR="0" wp14:anchorId="7A4FC577" wp14:editId="61576B14">
                  <wp:extent cx="5763600" cy="4320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3600" cy="4320000"/>
                          </a:xfrm>
                          <a:prstGeom prst="rect">
                            <a:avLst/>
                          </a:prstGeom>
                        </pic:spPr>
                      </pic:pic>
                    </a:graphicData>
                  </a:graphic>
                </wp:inline>
              </w:drawing>
            </w:r>
          </w:p>
          <w:p w14:paraId="4052F985" w14:textId="0F7BAC60" w:rsidR="007912D2" w:rsidRPr="007912D2" w:rsidRDefault="00543172" w:rsidP="007912D2">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21</w:t>
            </w:r>
            <w:r w:rsidR="00D774AE">
              <w:rPr>
                <w:noProof/>
              </w:rPr>
              <w:fldChar w:fldCharType="end"/>
            </w:r>
            <w:r>
              <w:t xml:space="preserve"> </w:t>
            </w:r>
            <w:r w:rsidR="000A640A">
              <w:t>–</w:t>
            </w:r>
            <w:r>
              <w:t xml:space="preserve"> </w:t>
            </w:r>
            <w:r w:rsidR="000A640A">
              <w:t>Import ready version of the Spectrum Extract file</w:t>
            </w:r>
          </w:p>
        </w:tc>
      </w:tr>
    </w:tbl>
    <w:p w14:paraId="27C936AD" w14:textId="3C3556A9" w:rsidR="000C4428" w:rsidRDefault="007912D2" w:rsidP="007912D2">
      <w:pPr>
        <w:pStyle w:val="Heading2"/>
      </w:pPr>
      <w:r>
        <w:t>Step 8 – Save the final sheet as a CSV formatted file</w:t>
      </w:r>
    </w:p>
    <w:p w14:paraId="6D4351CD" w14:textId="478CE9F7" w:rsidR="000C4428" w:rsidRDefault="007912D2" w:rsidP="000C4428">
      <w:pPr>
        <w:pStyle w:val="BodyText"/>
      </w:pPr>
      <w:r w:rsidRPr="00F70683">
        <w:rPr>
          <w:noProof/>
        </w:rPr>
        <w:drawing>
          <wp:inline distT="0" distB="0" distL="0" distR="0" wp14:anchorId="60BDE3CF" wp14:editId="56078EC8">
            <wp:extent cx="2258695" cy="84645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67619"/>
                    <a:stretch/>
                  </pic:blipFill>
                  <pic:spPr bwMode="auto">
                    <a:xfrm>
                      <a:off x="0" y="0"/>
                      <a:ext cx="2258695" cy="84645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690A862" w14:textId="77777777" w:rsidR="007912D2" w:rsidRDefault="007912D2" w:rsidP="000C4428">
      <w:pPr>
        <w:pStyle w:val="BodyText"/>
        <w:sectPr w:rsidR="007912D2" w:rsidSect="000C4428">
          <w:headerReference w:type="even" r:id="rId41"/>
          <w:headerReference w:type="default" r:id="rId42"/>
          <w:footerReference w:type="even" r:id="rId43"/>
          <w:footerReference w:type="default" r:id="rId44"/>
          <w:headerReference w:type="first" r:id="rId45"/>
          <w:footerReference w:type="first" r:id="rId46"/>
          <w:pgSz w:w="11900" w:h="16840"/>
          <w:pgMar w:top="1797" w:right="1202" w:bottom="1797" w:left="3362" w:header="708" w:footer="708" w:gutter="0"/>
          <w:cols w:space="708"/>
          <w:titlePg/>
          <w:docGrid w:linePitch="360"/>
        </w:sectPr>
      </w:pPr>
    </w:p>
    <w:p w14:paraId="4AA62633" w14:textId="0CCEA724" w:rsidR="000C4428" w:rsidRPr="00951D90" w:rsidRDefault="000C4428" w:rsidP="000C4428">
      <w:pPr>
        <w:pStyle w:val="Title"/>
        <w:rPr>
          <w:lang w:val="en-GB"/>
        </w:rPr>
      </w:pPr>
      <w:r>
        <w:rPr>
          <w:lang w:val="en-GB"/>
        </w:rPr>
        <w:lastRenderedPageBreak/>
        <w:t>Importing and Testing</w:t>
      </w:r>
    </w:p>
    <w:p w14:paraId="63144EC3" w14:textId="22CA5178" w:rsidR="000C4428" w:rsidRDefault="000C4428" w:rsidP="000C4428">
      <w:pPr>
        <w:pStyle w:val="Heading1"/>
        <w:rPr>
          <w:lang w:val="en-GB"/>
        </w:rPr>
      </w:pPr>
      <w:r>
        <w:rPr>
          <w:lang w:val="en-GB"/>
        </w:rPr>
        <w:t xml:space="preserve">Protocol for </w:t>
      </w:r>
      <w:r w:rsidR="007912D2">
        <w:rPr>
          <w:lang w:val="en-GB"/>
        </w:rPr>
        <w:t>importing and testing the Spectrum</w:t>
      </w:r>
    </w:p>
    <w:p w14:paraId="1D1E7FAF" w14:textId="236DB257" w:rsidR="000C4428" w:rsidRDefault="000C4428" w:rsidP="000C4428">
      <w:pPr>
        <w:pStyle w:val="Heading2"/>
      </w:pPr>
      <w:r w:rsidRPr="00951D90">
        <w:rPr>
          <w:lang w:val="en-GB"/>
        </w:rPr>
        <w:t xml:space="preserve"> </w:t>
      </w:r>
      <w:r w:rsidRPr="00E61EF7">
        <w:t xml:space="preserve">Step 1 </w:t>
      </w:r>
      <w:r>
        <w:t>–</w:t>
      </w:r>
      <w:r w:rsidRPr="00E61EF7">
        <w:t xml:space="preserve"> </w:t>
      </w:r>
      <w:r w:rsidR="007912D2">
        <w:t>Go to the Import-Export App in DHIS2</w:t>
      </w:r>
    </w:p>
    <w:p w14:paraId="64402FEC" w14:textId="514DDD83" w:rsidR="007912D2" w:rsidRDefault="007912D2" w:rsidP="007912D2">
      <w:pPr>
        <w:pStyle w:val="BodyText"/>
        <w:rPr>
          <w:lang w:val="en-GB"/>
        </w:rPr>
      </w:pPr>
      <w:r>
        <w:t>DHIS2 has a comprehensive data and metadata import and export capability built into the Administrative front-end of the system.</w:t>
      </w:r>
      <w:r w:rsidR="00102BA0">
        <w:t xml:space="preserve"> </w:t>
      </w:r>
      <w:r>
        <w:t xml:space="preserve">Imports </w:t>
      </w:r>
      <w:r w:rsidR="00102BA0">
        <w:t xml:space="preserve">of data into DHIS2 </w:t>
      </w:r>
      <w:r>
        <w:t>can occur</w:t>
      </w:r>
      <w:r w:rsidR="00102BA0">
        <w:t xml:space="preserve"> in several formats (JSON, XML, CSV etc.),</w:t>
      </w:r>
      <w:r w:rsidR="00D74A23">
        <w:t xml:space="preserve"> and CSV is the format we’ve selected in this Guide (because of the ease and familiarity most people have with MS Excel).</w:t>
      </w:r>
    </w:p>
    <w:p w14:paraId="6DD3B059" w14:textId="444B16E0" w:rsidR="00543172" w:rsidRDefault="00D74A23" w:rsidP="00D74A23">
      <w:pPr>
        <w:pStyle w:val="Heading3"/>
      </w:pPr>
      <w:r>
        <w:rPr>
          <w:lang w:val="en-GB"/>
        </w:rPr>
        <w:t>Step 1a – Go to the Import-Export App and select Data Import</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579A60CA" w14:textId="77777777" w:rsidTr="00D74A23">
        <w:tc>
          <w:tcPr>
            <w:tcW w:w="9145" w:type="dxa"/>
          </w:tcPr>
          <w:p w14:paraId="6D214017" w14:textId="491CC404" w:rsidR="00543172" w:rsidRDefault="007912D2" w:rsidP="00E15A64">
            <w:pPr>
              <w:pStyle w:val="BodyText"/>
              <w:keepNext/>
            </w:pPr>
            <w:r w:rsidRPr="00F70683">
              <w:rPr>
                <w:noProof/>
              </w:rPr>
              <w:drawing>
                <wp:inline distT="0" distB="0" distL="0" distR="0" wp14:anchorId="6F98BC0B" wp14:editId="2BB6855D">
                  <wp:extent cx="5760732" cy="2075755"/>
                  <wp:effectExtent l="0" t="0" r="508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8500" b="43426"/>
                          <a:stretch/>
                        </pic:blipFill>
                        <pic:spPr bwMode="auto">
                          <a:xfrm>
                            <a:off x="0" y="0"/>
                            <a:ext cx="5763600" cy="2076788"/>
                          </a:xfrm>
                          <a:prstGeom prst="rect">
                            <a:avLst/>
                          </a:prstGeom>
                          <a:ln>
                            <a:noFill/>
                          </a:ln>
                          <a:extLst>
                            <a:ext uri="{53640926-AAD7-44D8-BBD7-CCE9431645EC}">
                              <a14:shadowObscured xmlns:a14="http://schemas.microsoft.com/office/drawing/2010/main"/>
                            </a:ext>
                          </a:extLst>
                        </pic:spPr>
                      </pic:pic>
                    </a:graphicData>
                  </a:graphic>
                </wp:inline>
              </w:drawing>
            </w:r>
          </w:p>
          <w:p w14:paraId="2FA492A4" w14:textId="38B6FBC2" w:rsidR="007912D2" w:rsidRPr="007912D2" w:rsidRDefault="00543172" w:rsidP="007912D2">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22</w:t>
            </w:r>
            <w:r w:rsidR="00D774AE">
              <w:rPr>
                <w:noProof/>
              </w:rPr>
              <w:fldChar w:fldCharType="end"/>
            </w:r>
            <w:r>
              <w:t xml:space="preserve"> </w:t>
            </w:r>
            <w:r w:rsidR="007912D2">
              <w:t>–</w:t>
            </w:r>
            <w:r>
              <w:t xml:space="preserve"> </w:t>
            </w:r>
            <w:r w:rsidR="00D74A23">
              <w:t>Use the DHIS2 ‘Apps’ menu item to locate the ‘Import-Export’ App</w:t>
            </w:r>
          </w:p>
        </w:tc>
      </w:tr>
      <w:tr w:rsidR="00543172" w14:paraId="628971A3" w14:textId="77777777" w:rsidTr="00D74A23">
        <w:tc>
          <w:tcPr>
            <w:tcW w:w="9145" w:type="dxa"/>
          </w:tcPr>
          <w:p w14:paraId="104DE260" w14:textId="4B5F9B6E" w:rsidR="00543172" w:rsidRDefault="00D74A23" w:rsidP="00E15A64">
            <w:pPr>
              <w:pStyle w:val="BodyText"/>
              <w:keepNext/>
            </w:pPr>
            <w:r w:rsidRPr="00695397">
              <w:rPr>
                <w:noProof/>
              </w:rPr>
              <w:drawing>
                <wp:inline distT="0" distB="0" distL="0" distR="0" wp14:anchorId="2DDAA301" wp14:editId="5AAE595D">
                  <wp:extent cx="5762102" cy="1488023"/>
                  <wp:effectExtent l="0" t="0" r="381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9273" b="56273"/>
                          <a:stretch/>
                        </pic:blipFill>
                        <pic:spPr bwMode="auto">
                          <a:xfrm>
                            <a:off x="0" y="0"/>
                            <a:ext cx="5763600" cy="1488410"/>
                          </a:xfrm>
                          <a:prstGeom prst="rect">
                            <a:avLst/>
                          </a:prstGeom>
                          <a:ln>
                            <a:noFill/>
                          </a:ln>
                          <a:extLst>
                            <a:ext uri="{53640926-AAD7-44D8-BBD7-CCE9431645EC}">
                              <a14:shadowObscured xmlns:a14="http://schemas.microsoft.com/office/drawing/2010/main"/>
                            </a:ext>
                          </a:extLst>
                        </pic:spPr>
                      </pic:pic>
                    </a:graphicData>
                  </a:graphic>
                </wp:inline>
              </w:drawing>
            </w:r>
          </w:p>
          <w:p w14:paraId="16F22530" w14:textId="049F873F"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23</w:t>
            </w:r>
            <w:r w:rsidR="00D774AE">
              <w:rPr>
                <w:noProof/>
              </w:rPr>
              <w:fldChar w:fldCharType="end"/>
            </w:r>
            <w:r>
              <w:t xml:space="preserve"> </w:t>
            </w:r>
            <w:r w:rsidR="00D74A23">
              <w:t>–</w:t>
            </w:r>
            <w:r>
              <w:t xml:space="preserve"> </w:t>
            </w:r>
            <w:r w:rsidR="00D74A23">
              <w:t>Select the ‘Data Import’ item</w:t>
            </w:r>
          </w:p>
        </w:tc>
      </w:tr>
    </w:tbl>
    <w:p w14:paraId="1415DEAF" w14:textId="11D4365C" w:rsidR="00D74A23" w:rsidRDefault="00FE7566" w:rsidP="00D74A23">
      <w:pPr>
        <w:pStyle w:val="BodyText"/>
        <w:rPr>
          <w:lang w:val="en-GB"/>
        </w:rPr>
      </w:pPr>
      <w:r>
        <w:rPr>
          <w:lang w:val="en-GB"/>
        </w:rPr>
        <w:t>The Data Import screen will then appear.</w:t>
      </w:r>
    </w:p>
    <w:p w14:paraId="260C8B7C" w14:textId="2E38C15C" w:rsidR="00D74A23" w:rsidRPr="00E61EF7" w:rsidRDefault="00D74A23" w:rsidP="00D74A23">
      <w:pPr>
        <w:pStyle w:val="Heading2"/>
      </w:pPr>
      <w:r w:rsidRPr="00E61EF7">
        <w:lastRenderedPageBreak/>
        <w:t xml:space="preserve">Step </w:t>
      </w:r>
      <w:r>
        <w:t>2 –</w:t>
      </w:r>
      <w:r w:rsidRPr="00E61EF7">
        <w:t xml:space="preserve"> </w:t>
      </w:r>
      <w:r>
        <w:t>Do a ‘Dry Run’ import test</w:t>
      </w:r>
    </w:p>
    <w:p w14:paraId="5B06F9E2" w14:textId="396F642C" w:rsidR="003573E6" w:rsidRDefault="00D74A23" w:rsidP="003573E6">
      <w:pPr>
        <w:pStyle w:val="BodyText"/>
      </w:pPr>
      <w:r>
        <w:t xml:space="preserve">The ‘Dry Run’ option allows you to </w:t>
      </w:r>
      <w:r w:rsidR="00857C29">
        <w:t>run the full process of import</w:t>
      </w:r>
      <w:r w:rsidR="00FE7566">
        <w:t xml:space="preserve"> (with all it’s internal checks and balances) without actually importing the data. This is an important step, because it highlights any rows of data that will be rejected amongst other errors in the data.</w:t>
      </w:r>
    </w:p>
    <w:p w14:paraId="181359F9" w14:textId="3AA5B8AE" w:rsidR="00FE7566" w:rsidRDefault="00FE7566" w:rsidP="003573E6">
      <w:pPr>
        <w:pStyle w:val="BodyText"/>
      </w:pPr>
      <w:r>
        <w:t xml:space="preserve">The most common error will be an incorrect UID (i.e. the value doesn’t exist or could not be found in DHIS2). This row would be rejected because it cannot be successfully linked to the specified </w:t>
      </w:r>
      <w:proofErr w:type="spellStart"/>
      <w:r>
        <w:t>Organisation</w:t>
      </w:r>
      <w:proofErr w:type="spellEnd"/>
      <w:r>
        <w:t xml:space="preserve"> Unit, Data Element, or Disaggregation (i.e. gender ID).</w:t>
      </w:r>
    </w:p>
    <w:p w14:paraId="0CDE8C49" w14:textId="1F6B9180" w:rsidR="00FE7566" w:rsidRPr="00FE7566" w:rsidRDefault="00FE7566" w:rsidP="00FE7566">
      <w:pPr>
        <w:pStyle w:val="Heading3"/>
      </w:pPr>
      <w:r>
        <w:t>Step 2a – Adjust the Data Import Parameters</w:t>
      </w:r>
    </w:p>
    <w:p w14:paraId="1A24A432" w14:textId="784120E0" w:rsidR="00543172" w:rsidRDefault="00FE7566" w:rsidP="00543172">
      <w:pPr>
        <w:pStyle w:val="BodyText"/>
      </w:pPr>
      <w:r>
        <w:t>The starting screen should look similar to the image below.</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5F9A453F" w14:textId="77777777" w:rsidTr="00FE7566">
        <w:tc>
          <w:tcPr>
            <w:tcW w:w="9145" w:type="dxa"/>
          </w:tcPr>
          <w:p w14:paraId="0ABBDF45" w14:textId="32391A0F" w:rsidR="00543172" w:rsidRDefault="00FE7566" w:rsidP="00E15A64">
            <w:pPr>
              <w:pStyle w:val="BodyText"/>
              <w:keepNext/>
            </w:pPr>
            <w:r w:rsidRPr="00DE6F1C">
              <w:rPr>
                <w:noProof/>
              </w:rPr>
              <w:drawing>
                <wp:inline distT="0" distB="0" distL="0" distR="0" wp14:anchorId="53A9909B" wp14:editId="5BA0E6E3">
                  <wp:extent cx="5758396" cy="1334891"/>
                  <wp:effectExtent l="0" t="0" r="762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9891" b="59182"/>
                          <a:stretch/>
                        </pic:blipFill>
                        <pic:spPr bwMode="auto">
                          <a:xfrm>
                            <a:off x="0" y="0"/>
                            <a:ext cx="5763600" cy="1336097"/>
                          </a:xfrm>
                          <a:prstGeom prst="rect">
                            <a:avLst/>
                          </a:prstGeom>
                          <a:ln>
                            <a:noFill/>
                          </a:ln>
                          <a:extLst>
                            <a:ext uri="{53640926-AAD7-44D8-BBD7-CCE9431645EC}">
                              <a14:shadowObscured xmlns:a14="http://schemas.microsoft.com/office/drawing/2010/main"/>
                            </a:ext>
                          </a:extLst>
                        </pic:spPr>
                      </pic:pic>
                    </a:graphicData>
                  </a:graphic>
                </wp:inline>
              </w:drawing>
            </w:r>
          </w:p>
          <w:p w14:paraId="64710A05" w14:textId="03E701B3"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24</w:t>
            </w:r>
            <w:r w:rsidR="00D774AE">
              <w:rPr>
                <w:noProof/>
              </w:rPr>
              <w:fldChar w:fldCharType="end"/>
            </w:r>
            <w:r>
              <w:t xml:space="preserve"> </w:t>
            </w:r>
            <w:r w:rsidR="00FE7566">
              <w:t>–</w:t>
            </w:r>
            <w:r>
              <w:t xml:space="preserve"> </w:t>
            </w:r>
            <w:r w:rsidR="00FE7566">
              <w:t>Starting Point for Data Import Screen</w:t>
            </w:r>
          </w:p>
        </w:tc>
      </w:tr>
    </w:tbl>
    <w:p w14:paraId="5BF819EA" w14:textId="34140705" w:rsidR="00FE7566" w:rsidRDefault="00C40242" w:rsidP="00FE7566">
      <w:pPr>
        <w:pStyle w:val="BodyText"/>
      </w:pPr>
      <w:r>
        <w:t>From the starting point highlighted above, do the following</w:t>
      </w:r>
    </w:p>
    <w:p w14:paraId="5038D497" w14:textId="3F81A3C0" w:rsidR="00FE7566" w:rsidRDefault="00FE7566" w:rsidP="00FE7566">
      <w:pPr>
        <w:pStyle w:val="BodyText"/>
        <w:numPr>
          <w:ilvl w:val="0"/>
          <w:numId w:val="44"/>
        </w:numPr>
      </w:pPr>
      <w:r>
        <w:t>Select the CSV file created as a result of the steps in Section 2</w:t>
      </w:r>
      <w:r w:rsidR="00C40242">
        <w:t>;</w:t>
      </w:r>
    </w:p>
    <w:p w14:paraId="0D203A4B" w14:textId="5E5D61E6" w:rsidR="00FE7566" w:rsidRDefault="00FE7566" w:rsidP="00FE7566">
      <w:pPr>
        <w:pStyle w:val="BodyText"/>
        <w:numPr>
          <w:ilvl w:val="0"/>
          <w:numId w:val="44"/>
        </w:numPr>
      </w:pPr>
      <w:r>
        <w:t>Change the format to CSV</w:t>
      </w:r>
      <w:r w:rsidR="00C40242">
        <w:t>;</w:t>
      </w:r>
    </w:p>
    <w:p w14:paraId="6B73DC82" w14:textId="7FFEF4C6" w:rsidR="00C40242" w:rsidRDefault="00C40242" w:rsidP="00FE7566">
      <w:pPr>
        <w:pStyle w:val="BodyText"/>
        <w:numPr>
          <w:ilvl w:val="0"/>
          <w:numId w:val="44"/>
        </w:numPr>
      </w:pPr>
      <w:r>
        <w:t>Select Yes for the ‘Dry Run’ parameter.</w:t>
      </w:r>
    </w:p>
    <w:p w14:paraId="646BBFD5" w14:textId="0338F4BB" w:rsidR="00543172" w:rsidRPr="00C40242" w:rsidRDefault="00C40242" w:rsidP="00543172">
      <w:pPr>
        <w:pStyle w:val="BodyText"/>
        <w:rPr>
          <w:lang w:val="en-GB"/>
        </w:rPr>
      </w:pPr>
      <w:r>
        <w:rPr>
          <w:lang w:val="en-GB"/>
        </w:rPr>
        <w:t>Here’s how it should look just before running the import!</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3B036F6C" w14:textId="77777777" w:rsidTr="00C40242">
        <w:tc>
          <w:tcPr>
            <w:tcW w:w="9145" w:type="dxa"/>
          </w:tcPr>
          <w:p w14:paraId="14AB4A17" w14:textId="554C2C44" w:rsidR="00543172" w:rsidRDefault="00C40242" w:rsidP="00E15A64">
            <w:pPr>
              <w:pStyle w:val="BodyText"/>
              <w:keepNext/>
            </w:pPr>
            <w:r w:rsidRPr="00804625">
              <w:rPr>
                <w:noProof/>
              </w:rPr>
              <w:drawing>
                <wp:inline distT="0" distB="0" distL="0" distR="0" wp14:anchorId="664B17B3" wp14:editId="4CA7A66B">
                  <wp:extent cx="5752578" cy="10540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16541" b="59014"/>
                          <a:stretch/>
                        </pic:blipFill>
                        <pic:spPr bwMode="auto">
                          <a:xfrm>
                            <a:off x="0" y="0"/>
                            <a:ext cx="5763600" cy="1056037"/>
                          </a:xfrm>
                          <a:prstGeom prst="rect">
                            <a:avLst/>
                          </a:prstGeom>
                          <a:ln>
                            <a:noFill/>
                          </a:ln>
                          <a:extLst>
                            <a:ext uri="{53640926-AAD7-44D8-BBD7-CCE9431645EC}">
                              <a14:shadowObscured xmlns:a14="http://schemas.microsoft.com/office/drawing/2010/main"/>
                            </a:ext>
                          </a:extLst>
                        </pic:spPr>
                      </pic:pic>
                    </a:graphicData>
                  </a:graphic>
                </wp:inline>
              </w:drawing>
            </w:r>
          </w:p>
          <w:p w14:paraId="0A460390" w14:textId="4E0E4DED"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25</w:t>
            </w:r>
            <w:r w:rsidR="00D774AE">
              <w:rPr>
                <w:noProof/>
              </w:rPr>
              <w:fldChar w:fldCharType="end"/>
            </w:r>
            <w:r>
              <w:t xml:space="preserve"> </w:t>
            </w:r>
            <w:r w:rsidR="00631E74">
              <w:t>–</w:t>
            </w:r>
            <w:r>
              <w:t xml:space="preserve"> </w:t>
            </w:r>
            <w:r w:rsidR="00631E74">
              <w:t>Example screenshot of the parameters filled in and ready for a ‘dry run’!</w:t>
            </w:r>
          </w:p>
        </w:tc>
      </w:tr>
    </w:tbl>
    <w:p w14:paraId="128363AA" w14:textId="2FAF2AD3" w:rsidR="00C40242" w:rsidRDefault="00C40242" w:rsidP="006962DB">
      <w:pPr>
        <w:pStyle w:val="Heading3"/>
      </w:pPr>
      <w:r>
        <w:t xml:space="preserve">Step 2b – Run </w:t>
      </w:r>
      <w:r w:rsidR="00F46CD3">
        <w:t>the Import</w:t>
      </w:r>
    </w:p>
    <w:p w14:paraId="3B116221" w14:textId="7D7207B9" w:rsidR="00C40242" w:rsidRDefault="00C40242" w:rsidP="00C40242">
      <w:pPr>
        <w:pStyle w:val="BodyText"/>
        <w:numPr>
          <w:ilvl w:val="0"/>
          <w:numId w:val="44"/>
        </w:numPr>
      </w:pPr>
      <w:r>
        <w:t xml:space="preserve">Run the import (leave the Strategy as </w:t>
      </w:r>
      <w:r w:rsidR="006962DB">
        <w:t>‘</w:t>
      </w:r>
      <w:r>
        <w:t>New and Updates</w:t>
      </w:r>
      <w:r w:rsidR="006962DB">
        <w:t>’</w:t>
      </w:r>
      <w:r>
        <w:t>).</w:t>
      </w:r>
    </w:p>
    <w:p w14:paraId="070EE7B8" w14:textId="0C5913B1" w:rsidR="0019091C" w:rsidRDefault="0019091C" w:rsidP="0019091C">
      <w:pPr>
        <w:pStyle w:val="BodyText"/>
      </w:pPr>
      <w:r>
        <w:t xml:space="preserve">As the import process is running, a process </w:t>
      </w:r>
      <w:r w:rsidR="00631E74">
        <w:t xml:space="preserve">log will </w:t>
      </w:r>
      <w:proofErr w:type="gramStart"/>
      <w:r w:rsidR="00631E74">
        <w:t>indicated</w:t>
      </w:r>
      <w:proofErr w:type="gramEnd"/>
      <w:r w:rsidR="00631E74">
        <w:t xml:space="preserve"> progress</w:t>
      </w:r>
      <w:r>
        <w:t>.</w:t>
      </w:r>
    </w:p>
    <w:p w14:paraId="3005BC04" w14:textId="165891FF" w:rsidR="00E61EF7" w:rsidRPr="00E61EF7" w:rsidRDefault="00E61EF7" w:rsidP="00E61EF7">
      <w:pPr>
        <w:pStyle w:val="Heading2"/>
      </w:pPr>
      <w:r w:rsidRPr="00E61EF7">
        <w:lastRenderedPageBreak/>
        <w:t xml:space="preserve">Step </w:t>
      </w:r>
      <w:r w:rsidR="002C2A23">
        <w:t>3</w:t>
      </w:r>
      <w:r w:rsidR="006962DB">
        <w:t xml:space="preserve"> –</w:t>
      </w:r>
      <w:r w:rsidRPr="00E61EF7">
        <w:t xml:space="preserve"> </w:t>
      </w:r>
      <w:r w:rsidR="006962DB">
        <w:t>Review the ‘Dry Run’ Errors</w:t>
      </w:r>
    </w:p>
    <w:p w14:paraId="18BAA693" w14:textId="519E5C9D" w:rsidR="0019091C" w:rsidRDefault="00631E74" w:rsidP="003573E6">
      <w:pPr>
        <w:pStyle w:val="BodyText"/>
      </w:pPr>
      <w:r>
        <w:t>When the ‘dry run’ import process is complete, the last</w:t>
      </w:r>
      <w:r w:rsidR="002C2A23">
        <w:t xml:space="preserve"> item in the progress log will say ‘import done’ with an option to ‘Display Import Summary’</w:t>
      </w:r>
    </w:p>
    <w:p w14:paraId="5031DF3B" w14:textId="29E6C4E0" w:rsidR="006207A1" w:rsidRDefault="006207A1" w:rsidP="00F46CD3">
      <w:pPr>
        <w:pStyle w:val="Heading3"/>
      </w:pPr>
      <w:r>
        <w:t xml:space="preserve">Step 3a – </w:t>
      </w:r>
      <w:r w:rsidR="00F46CD3">
        <w:t>Display Import Summary</w:t>
      </w:r>
    </w:p>
    <w:p w14:paraId="7FCC988D" w14:textId="77777777" w:rsidR="00F46CD3" w:rsidRDefault="00F46CD3" w:rsidP="0019091C">
      <w:pPr>
        <w:pStyle w:val="BodyText"/>
      </w:pPr>
      <w:r>
        <w:t xml:space="preserve">From the ‘top’ of the process list, click on the link ‘Display Import Summary’. </w:t>
      </w:r>
    </w:p>
    <w:p w14:paraId="35C87276" w14:textId="67055CF2" w:rsidR="0019091C" w:rsidRPr="00F46CD3" w:rsidRDefault="00F46CD3" w:rsidP="0019091C">
      <w:pPr>
        <w:pStyle w:val="BodyText"/>
        <w:rPr>
          <w:i/>
        </w:rPr>
      </w:pPr>
      <w:r w:rsidRPr="00F46CD3">
        <w:rPr>
          <w:i/>
        </w:rPr>
        <w:t>Note that the ‘import parameters’ are reset once the ‘Import’ button is clicked.</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19091C" w14:paraId="4E181423" w14:textId="77777777" w:rsidTr="00F46CD3">
        <w:tc>
          <w:tcPr>
            <w:tcW w:w="9145" w:type="dxa"/>
          </w:tcPr>
          <w:p w14:paraId="65DBE644" w14:textId="77777777" w:rsidR="0019091C" w:rsidRDefault="0019091C" w:rsidP="00084593">
            <w:pPr>
              <w:pStyle w:val="BodyText"/>
              <w:keepNext/>
            </w:pPr>
            <w:r w:rsidRPr="00804625">
              <w:rPr>
                <w:noProof/>
              </w:rPr>
              <w:drawing>
                <wp:inline distT="0" distB="0" distL="0" distR="0" wp14:anchorId="2460A037" wp14:editId="29EF301B">
                  <wp:extent cx="5762503" cy="241578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654" b="35415"/>
                          <a:stretch/>
                        </pic:blipFill>
                        <pic:spPr bwMode="auto">
                          <a:xfrm>
                            <a:off x="0" y="0"/>
                            <a:ext cx="5763600" cy="2416246"/>
                          </a:xfrm>
                          <a:prstGeom prst="rect">
                            <a:avLst/>
                          </a:prstGeom>
                          <a:ln>
                            <a:noFill/>
                          </a:ln>
                          <a:extLst>
                            <a:ext uri="{53640926-AAD7-44D8-BBD7-CCE9431645EC}">
                              <a14:shadowObscured xmlns:a14="http://schemas.microsoft.com/office/drawing/2010/main"/>
                            </a:ext>
                          </a:extLst>
                        </pic:spPr>
                      </pic:pic>
                    </a:graphicData>
                  </a:graphic>
                </wp:inline>
              </w:drawing>
            </w:r>
          </w:p>
          <w:p w14:paraId="401DB0E5" w14:textId="515EC10B" w:rsidR="0019091C" w:rsidRDefault="0019091C" w:rsidP="00084593">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26</w:t>
            </w:r>
            <w:r w:rsidR="00D774AE">
              <w:rPr>
                <w:noProof/>
              </w:rPr>
              <w:fldChar w:fldCharType="end"/>
            </w:r>
            <w:r>
              <w:t xml:space="preserve"> </w:t>
            </w:r>
            <w:r w:rsidR="00F46CD3">
              <w:t>–</w:t>
            </w:r>
            <w:r>
              <w:t xml:space="preserve"> </w:t>
            </w:r>
            <w:r w:rsidR="00F46CD3">
              <w:t>The progress log with completed process steps after a ‘Dry Run’ has been initiated. Note the ‘Display Import Summary’ link.</w:t>
            </w:r>
          </w:p>
        </w:tc>
      </w:tr>
    </w:tbl>
    <w:p w14:paraId="4A793CCA" w14:textId="2C17C7E8" w:rsidR="00F46CD3" w:rsidRDefault="00F46CD3" w:rsidP="00F46CD3">
      <w:pPr>
        <w:pStyle w:val="Heading3"/>
      </w:pPr>
      <w:r>
        <w:t xml:space="preserve">Step 3b – </w:t>
      </w:r>
      <w:r w:rsidR="002864AC">
        <w:t>Review</w:t>
      </w:r>
      <w:r>
        <w:t xml:space="preserve"> Import Summary</w:t>
      </w:r>
    </w:p>
    <w:p w14:paraId="0CC95F7B" w14:textId="6CBA6E82" w:rsidR="0019091C" w:rsidRDefault="0046429A" w:rsidP="00F46CD3">
      <w:pPr>
        <w:pStyle w:val="BodyText"/>
      </w:pPr>
      <w:r>
        <w:t>The Import Summary provides two types of information:</w:t>
      </w:r>
    </w:p>
    <w:p w14:paraId="24B91DD6" w14:textId="653C66DC" w:rsidR="0046429A" w:rsidRDefault="0046429A" w:rsidP="0046429A">
      <w:pPr>
        <w:pStyle w:val="BodyText"/>
        <w:numPr>
          <w:ilvl w:val="0"/>
          <w:numId w:val="46"/>
        </w:numPr>
      </w:pPr>
      <w:r>
        <w:t>Counts of the type of import status (i.e. ‘imported’, ‘updated’ or ‘ignored’); and</w:t>
      </w:r>
    </w:p>
    <w:p w14:paraId="049863E1" w14:textId="377BD9F4" w:rsidR="0046429A" w:rsidRDefault="0046429A" w:rsidP="0046429A">
      <w:pPr>
        <w:pStyle w:val="BodyText"/>
        <w:numPr>
          <w:ilvl w:val="0"/>
          <w:numId w:val="46"/>
        </w:numPr>
      </w:pPr>
      <w:r>
        <w:t>A list of the ‘conflicts’ for ‘ignored’ rows of data.</w:t>
      </w:r>
    </w:p>
    <w:p w14:paraId="7052E72F" w14:textId="5CBF2F6F" w:rsidR="0046429A" w:rsidRDefault="0046429A" w:rsidP="0046429A">
      <w:pPr>
        <w:pStyle w:val="BodyText"/>
      </w:pPr>
      <w:r>
        <w:t xml:space="preserve">Note: that the ‘header row’ in the CSV file (i.e. the row that included the names of the columns) will show up as part of the ‘ignored’ count and will have an associated ‘conflict’ (e.g. the </w:t>
      </w:r>
      <w:proofErr w:type="spellStart"/>
      <w:r>
        <w:t>dataelement</w:t>
      </w:r>
      <w:proofErr w:type="spellEnd"/>
      <w:r>
        <w:t xml:space="preserve"> label in cell A1 … being head label rather than the UID of a data element will generate a conflict </w:t>
      </w:r>
      <w:r w:rsidRPr="0046429A">
        <w:rPr>
          <w:i/>
        </w:rPr>
        <w:t>of ‘Data Element not found or not accessible’</w:t>
      </w:r>
      <w:r>
        <w:t>).</w:t>
      </w:r>
    </w:p>
    <w:p w14:paraId="22FDD8AD" w14:textId="4BFE4E01" w:rsidR="0046429A" w:rsidRDefault="0046429A" w:rsidP="00F46CD3">
      <w:pPr>
        <w:pStyle w:val="BodyText"/>
      </w:pPr>
      <w:r>
        <w:t>Note: In some instances of DHIS2, countries decide not to record ‘zero’ counts</w:t>
      </w:r>
      <w:r w:rsidR="00954D80">
        <w:t>. If this is the case, values of zero in the import data will also be ignored, and generate a conflict message (e.g. ‘</w:t>
      </w:r>
      <w:r w:rsidR="00954D80" w:rsidRPr="00954D80">
        <w:rPr>
          <w:i/>
        </w:rPr>
        <w:t>Value is zero, and not significant…</w:t>
      </w:r>
      <w:r w:rsidR="00954D80">
        <w:t>’).</w:t>
      </w:r>
    </w:p>
    <w:p w14:paraId="27308C8F" w14:textId="77777777" w:rsidR="0019091C" w:rsidRDefault="0019091C" w:rsidP="003573E6">
      <w:pPr>
        <w:pStyle w:val="BodyText"/>
      </w:pPr>
    </w:p>
    <w:p w14:paraId="13F77290" w14:textId="77777777" w:rsidR="00543172" w:rsidRDefault="00543172" w:rsidP="00543172">
      <w:pPr>
        <w:pStyle w:val="BodyText"/>
      </w:pP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7BA8E00A" w14:textId="77777777" w:rsidTr="00E15A64">
        <w:tc>
          <w:tcPr>
            <w:tcW w:w="7552" w:type="dxa"/>
          </w:tcPr>
          <w:p w14:paraId="16F2BBAE" w14:textId="6B2B1272" w:rsidR="00543172" w:rsidRDefault="006962DB" w:rsidP="00E15A64">
            <w:pPr>
              <w:pStyle w:val="BodyText"/>
              <w:keepNext/>
            </w:pPr>
            <w:r w:rsidRPr="0006769A">
              <w:rPr>
                <w:noProof/>
              </w:rPr>
              <w:drawing>
                <wp:inline distT="0" distB="0" distL="0" distR="0" wp14:anchorId="6E6F83E4" wp14:editId="13B59F1D">
                  <wp:extent cx="5762177" cy="3470715"/>
                  <wp:effectExtent l="0" t="0" r="381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961" b="10678"/>
                          <a:stretch/>
                        </pic:blipFill>
                        <pic:spPr bwMode="auto">
                          <a:xfrm>
                            <a:off x="0" y="0"/>
                            <a:ext cx="5763600" cy="3471572"/>
                          </a:xfrm>
                          <a:prstGeom prst="rect">
                            <a:avLst/>
                          </a:prstGeom>
                          <a:ln>
                            <a:noFill/>
                          </a:ln>
                          <a:extLst>
                            <a:ext uri="{53640926-AAD7-44D8-BBD7-CCE9431645EC}">
                              <a14:shadowObscured xmlns:a14="http://schemas.microsoft.com/office/drawing/2010/main"/>
                            </a:ext>
                          </a:extLst>
                        </pic:spPr>
                      </pic:pic>
                    </a:graphicData>
                  </a:graphic>
                </wp:inline>
              </w:drawing>
            </w:r>
          </w:p>
          <w:p w14:paraId="7916D2FB" w14:textId="3706D5A9"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27</w:t>
            </w:r>
            <w:r w:rsidR="00D774AE">
              <w:rPr>
                <w:noProof/>
              </w:rPr>
              <w:fldChar w:fldCharType="end"/>
            </w:r>
            <w:r>
              <w:t xml:space="preserve"> </w:t>
            </w:r>
            <w:r w:rsidR="00954D80">
              <w:t>–</w:t>
            </w:r>
            <w:r>
              <w:t xml:space="preserve"> </w:t>
            </w:r>
            <w:r w:rsidR="00954D80">
              <w:t>The Import Summary of a ‘Dry Run’ showing 11 ignored rows, in this case pertaining to the header row and the zero values in the import data set.</w:t>
            </w:r>
          </w:p>
        </w:tc>
      </w:tr>
    </w:tbl>
    <w:p w14:paraId="6293DC34" w14:textId="773AD2E4" w:rsidR="00954D80" w:rsidRDefault="00954D80" w:rsidP="00954D80">
      <w:pPr>
        <w:pStyle w:val="Heading3"/>
      </w:pPr>
      <w:r>
        <w:t>Step 3c – Correct conflicts and repeat ‘Dry Run’</w:t>
      </w:r>
    </w:p>
    <w:p w14:paraId="31A67E48" w14:textId="77777777" w:rsidR="00954D80" w:rsidRDefault="00954D80" w:rsidP="00954D80">
      <w:pPr>
        <w:pStyle w:val="BodyText"/>
      </w:pPr>
      <w:r>
        <w:t>If there are any other types of conflict (e.g. a ‘not found’ conflict message), then these should be investigated and corrected in the import file.</w:t>
      </w:r>
    </w:p>
    <w:p w14:paraId="25D212D4" w14:textId="4A46B7CA" w:rsidR="00804625" w:rsidRPr="00954D80" w:rsidRDefault="00954D80" w:rsidP="00842203">
      <w:pPr>
        <w:pStyle w:val="BodyText"/>
      </w:pPr>
      <w:r>
        <w:t>Repeat the ‘Dry Run’ process until you get a single ‘ignored’ conflict (the header row) and/or all conflicts are related to ‘zero’ values (if this is how the DHIS2 instance has been set to deal with ‘zero’ counts).</w:t>
      </w:r>
    </w:p>
    <w:p w14:paraId="670AAD88" w14:textId="042F31C2" w:rsidR="00E61EF7" w:rsidRPr="00E61EF7" w:rsidRDefault="00E61EF7" w:rsidP="00E61EF7">
      <w:pPr>
        <w:pStyle w:val="Heading2"/>
      </w:pPr>
      <w:r w:rsidRPr="00E61EF7">
        <w:t xml:space="preserve">Step </w:t>
      </w:r>
      <w:r w:rsidR="00954D80">
        <w:t>4 –</w:t>
      </w:r>
      <w:r w:rsidRPr="00E61EF7">
        <w:t xml:space="preserve"> </w:t>
      </w:r>
      <w:r w:rsidR="00954D80">
        <w:t>Run the ‘Import Data’ function for real</w:t>
      </w:r>
    </w:p>
    <w:p w14:paraId="324AFC81" w14:textId="09C52FAE" w:rsidR="003573E6" w:rsidRDefault="00954D80" w:rsidP="003573E6">
      <w:pPr>
        <w:pStyle w:val="BodyText"/>
      </w:pPr>
      <w:r>
        <w:t xml:space="preserve">Once all conflicts are resolved, and you are happy with the ‘Dry Run’ results, </w:t>
      </w:r>
      <w:r w:rsidR="004E33BA">
        <w:t xml:space="preserve">repeat Steps 1 and 2 ‘above’ but this time </w:t>
      </w:r>
      <w:r w:rsidR="004E33BA" w:rsidRPr="004E33BA">
        <w:rPr>
          <w:b/>
        </w:rPr>
        <w:t xml:space="preserve">set the ‘Dry Run’ message to </w:t>
      </w:r>
      <w:r w:rsidR="004E33BA">
        <w:rPr>
          <w:b/>
        </w:rPr>
        <w:t>‘No’</w:t>
      </w:r>
      <w:r w:rsidR="004E33BA">
        <w:t>.</w:t>
      </w:r>
    </w:p>
    <w:p w14:paraId="2272C7D7" w14:textId="0AA1A10D" w:rsidR="004E33BA" w:rsidRDefault="004E33BA" w:rsidP="003573E6">
      <w:pPr>
        <w:pStyle w:val="BodyText"/>
      </w:pPr>
      <w:r>
        <w:t>All progress status updates and import summary screens that are displayed will be identical to those outlined in Step 3 above.</w:t>
      </w:r>
    </w:p>
    <w:p w14:paraId="3AE03EF6" w14:textId="77777777" w:rsidR="003573E6" w:rsidRDefault="003573E6" w:rsidP="003573E6">
      <w:pPr>
        <w:pStyle w:val="BodyText"/>
      </w:pPr>
    </w:p>
    <w:p w14:paraId="16571C1C" w14:textId="67F8FC49" w:rsidR="00804625" w:rsidRDefault="00804625" w:rsidP="00842203">
      <w:pPr>
        <w:pStyle w:val="BodyText"/>
        <w:rPr>
          <w:lang w:val="en-GB"/>
        </w:rPr>
      </w:pPr>
    </w:p>
    <w:p w14:paraId="1FB03092" w14:textId="27466872" w:rsidR="00E61EF7" w:rsidRPr="00E61EF7" w:rsidRDefault="00E61EF7" w:rsidP="00E61EF7">
      <w:pPr>
        <w:pStyle w:val="Heading2"/>
      </w:pPr>
      <w:r w:rsidRPr="00E61EF7">
        <w:lastRenderedPageBreak/>
        <w:t xml:space="preserve">Step </w:t>
      </w:r>
      <w:r w:rsidR="004E33BA">
        <w:t>5 –</w:t>
      </w:r>
      <w:r w:rsidRPr="00E61EF7">
        <w:t xml:space="preserve"> </w:t>
      </w:r>
      <w:r w:rsidR="004E33BA">
        <w:t>Update the Analytics Tables</w:t>
      </w:r>
    </w:p>
    <w:p w14:paraId="6FFCB2DF" w14:textId="77777777" w:rsidR="004E33BA" w:rsidRDefault="004E33BA" w:rsidP="003573E6">
      <w:pPr>
        <w:pStyle w:val="BodyText"/>
      </w:pPr>
      <w:r>
        <w:t xml:space="preserve">DHIS2 needs to ‘generate’ totals (aggregates) for the disaggregated data being imported. This is either run as a nightly processed, or can be initiated manually. </w:t>
      </w:r>
    </w:p>
    <w:p w14:paraId="47DC32CB" w14:textId="591E63EF" w:rsidR="003573E6" w:rsidRDefault="004E33BA" w:rsidP="003573E6">
      <w:pPr>
        <w:pStyle w:val="BodyText"/>
      </w:pPr>
      <w:r>
        <w:t>To be able to ‘see and test’ the data that has just been imported (Step 4 above), it will be necessary to either wait for the scheduled update or to initiate it manually.</w:t>
      </w:r>
    </w:p>
    <w:p w14:paraId="322D8620" w14:textId="5E291146" w:rsidR="00543172" w:rsidRDefault="004E33BA" w:rsidP="00543172">
      <w:pPr>
        <w:pStyle w:val="BodyText"/>
      </w:pPr>
      <w:r>
        <w:t>The following figure highlights the progress report of manually updating the analytics tables from the ‘Reports’ App within DHIS2.</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4AE5CB1D" w14:textId="77777777" w:rsidTr="00E15A64">
        <w:tc>
          <w:tcPr>
            <w:tcW w:w="7552" w:type="dxa"/>
          </w:tcPr>
          <w:p w14:paraId="177F4694" w14:textId="40456647" w:rsidR="00543172" w:rsidRDefault="004E33BA" w:rsidP="00E15A64">
            <w:pPr>
              <w:pStyle w:val="BodyText"/>
              <w:keepNext/>
            </w:pPr>
            <w:r w:rsidRPr="00532910">
              <w:rPr>
                <w:noProof/>
              </w:rPr>
              <w:drawing>
                <wp:inline distT="0" distB="0" distL="0" distR="0" wp14:anchorId="417175D4" wp14:editId="0FB5CF9B">
                  <wp:extent cx="5763260" cy="394597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8652"/>
                          <a:stretch/>
                        </pic:blipFill>
                        <pic:spPr bwMode="auto">
                          <a:xfrm>
                            <a:off x="0" y="0"/>
                            <a:ext cx="5763600" cy="3946209"/>
                          </a:xfrm>
                          <a:prstGeom prst="rect">
                            <a:avLst/>
                          </a:prstGeom>
                          <a:ln>
                            <a:noFill/>
                          </a:ln>
                          <a:extLst>
                            <a:ext uri="{53640926-AAD7-44D8-BBD7-CCE9431645EC}">
                              <a14:shadowObscured xmlns:a14="http://schemas.microsoft.com/office/drawing/2010/main"/>
                            </a:ext>
                          </a:extLst>
                        </pic:spPr>
                      </pic:pic>
                    </a:graphicData>
                  </a:graphic>
                </wp:inline>
              </w:drawing>
            </w:r>
          </w:p>
          <w:p w14:paraId="08C36426" w14:textId="70D60920"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28</w:t>
            </w:r>
            <w:r w:rsidR="00D774AE">
              <w:rPr>
                <w:noProof/>
              </w:rPr>
              <w:fldChar w:fldCharType="end"/>
            </w:r>
            <w:r>
              <w:t xml:space="preserve"> </w:t>
            </w:r>
            <w:r w:rsidR="008F6C4C">
              <w:t>–</w:t>
            </w:r>
            <w:r>
              <w:t xml:space="preserve"> </w:t>
            </w:r>
            <w:r w:rsidR="008F6C4C">
              <w:t>Running the ‘Analytics tables update’ process to generate ‘totals’ or aggregate values based on disaggregated data loaded during import.</w:t>
            </w:r>
          </w:p>
        </w:tc>
      </w:tr>
    </w:tbl>
    <w:p w14:paraId="76ED1648" w14:textId="1531B432" w:rsidR="00532910" w:rsidRDefault="008F6C4C" w:rsidP="00842203">
      <w:pPr>
        <w:pStyle w:val="BodyText"/>
        <w:rPr>
          <w:lang w:val="en-GB"/>
        </w:rPr>
      </w:pPr>
      <w:r>
        <w:rPr>
          <w:lang w:val="en-GB"/>
        </w:rPr>
        <w:t>Reminder: This Guide is intended for DHIS2 Administrators that are already familiar with importing and managing a DHIS2 instance. Therefore, some of the detail is not included, as it is assumed that the user of this Guide knows where to go to invoke some of these functions.</w:t>
      </w:r>
    </w:p>
    <w:p w14:paraId="007CBF12" w14:textId="03F7C29C" w:rsidR="00532910" w:rsidRDefault="00532910" w:rsidP="00842203">
      <w:pPr>
        <w:pStyle w:val="BodyText"/>
        <w:rPr>
          <w:lang w:val="en-GB"/>
        </w:rPr>
      </w:pPr>
    </w:p>
    <w:p w14:paraId="454415AC" w14:textId="68363118" w:rsidR="00E61EF7" w:rsidRPr="00E61EF7" w:rsidRDefault="00E61EF7" w:rsidP="00E61EF7">
      <w:pPr>
        <w:pStyle w:val="Heading2"/>
      </w:pPr>
      <w:r w:rsidRPr="00E61EF7">
        <w:lastRenderedPageBreak/>
        <w:t xml:space="preserve">Step </w:t>
      </w:r>
      <w:r w:rsidR="008F6C4C">
        <w:t>6 –</w:t>
      </w:r>
      <w:r w:rsidRPr="00E61EF7">
        <w:t xml:space="preserve"> </w:t>
      </w:r>
      <w:r w:rsidR="008F6C4C">
        <w:t>Verifying the data</w:t>
      </w:r>
    </w:p>
    <w:p w14:paraId="6CADF20C" w14:textId="12BCE10F" w:rsidR="00543172" w:rsidRDefault="008F6C4C" w:rsidP="00543172">
      <w:pPr>
        <w:pStyle w:val="BodyText"/>
      </w:pPr>
      <w:r>
        <w:t>It is important to verify that the expected data has been imported correctly. To do that, we have outlined how to use the ‘Pivot Table’ App to generate and display some of the data that has just been imported.</w:t>
      </w:r>
    </w:p>
    <w:p w14:paraId="29B152A9" w14:textId="09F375C7" w:rsidR="008F6C4C" w:rsidRDefault="008F6C4C" w:rsidP="00543172">
      <w:pPr>
        <w:pStyle w:val="BodyText"/>
      </w:pPr>
      <w:r>
        <w:t>The verification is a ‘spot test’ of the data, and it is assumed that if the values are correct for the selected parameters, then it will be correct for all of them.</w:t>
      </w:r>
    </w:p>
    <w:p w14:paraId="41022287" w14:textId="10BC2928" w:rsidR="008F6C4C" w:rsidRDefault="008F6C4C" w:rsidP="008F6C4C">
      <w:pPr>
        <w:pStyle w:val="Heading3"/>
      </w:pPr>
      <w:r>
        <w:t>Step 6a – Select the Pivot Table App</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69F7A42B" w14:textId="77777777" w:rsidTr="009C0933">
        <w:tc>
          <w:tcPr>
            <w:tcW w:w="9145" w:type="dxa"/>
          </w:tcPr>
          <w:p w14:paraId="682BA061" w14:textId="64AAEFC9" w:rsidR="00543172" w:rsidRDefault="008F6C4C" w:rsidP="00E15A64">
            <w:pPr>
              <w:pStyle w:val="BodyText"/>
              <w:keepNext/>
            </w:pPr>
            <w:r w:rsidRPr="006F2116">
              <w:rPr>
                <w:noProof/>
              </w:rPr>
              <w:drawing>
                <wp:inline distT="0" distB="0" distL="0" distR="0" wp14:anchorId="0CBDF06D" wp14:editId="70FDDC82">
                  <wp:extent cx="5763260" cy="3986022"/>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7725"/>
                          <a:stretch/>
                        </pic:blipFill>
                        <pic:spPr bwMode="auto">
                          <a:xfrm>
                            <a:off x="0" y="0"/>
                            <a:ext cx="5763600" cy="3986257"/>
                          </a:xfrm>
                          <a:prstGeom prst="rect">
                            <a:avLst/>
                          </a:prstGeom>
                          <a:ln>
                            <a:noFill/>
                          </a:ln>
                          <a:extLst>
                            <a:ext uri="{53640926-AAD7-44D8-BBD7-CCE9431645EC}">
                              <a14:shadowObscured xmlns:a14="http://schemas.microsoft.com/office/drawing/2010/main"/>
                            </a:ext>
                          </a:extLst>
                        </pic:spPr>
                      </pic:pic>
                    </a:graphicData>
                  </a:graphic>
                </wp:inline>
              </w:drawing>
            </w:r>
          </w:p>
          <w:p w14:paraId="6CB4AA56" w14:textId="47D9D452" w:rsidR="00543172" w:rsidRDefault="00543172" w:rsidP="009C0933">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29</w:t>
            </w:r>
            <w:r w:rsidR="00D774AE">
              <w:rPr>
                <w:noProof/>
              </w:rPr>
              <w:fldChar w:fldCharType="end"/>
            </w:r>
            <w:r>
              <w:t xml:space="preserve"> </w:t>
            </w:r>
            <w:r w:rsidR="008F6C4C">
              <w:t>–</w:t>
            </w:r>
            <w:r>
              <w:t xml:space="preserve"> </w:t>
            </w:r>
            <w:r w:rsidR="008F6C4C">
              <w:t xml:space="preserve">Screenshot of selecting the ‘Pivot Table’ App, directly after </w:t>
            </w:r>
            <w:r w:rsidR="009C0933">
              <w:t>completing</w:t>
            </w:r>
            <w:r w:rsidR="008F6C4C">
              <w:t xml:space="preserve"> Step 5</w:t>
            </w:r>
            <w:r w:rsidR="009C0933">
              <w:t xml:space="preserve"> (</w:t>
            </w:r>
            <w:proofErr w:type="spellStart"/>
            <w:r w:rsidR="009C0933">
              <w:t>UpdatingAnalytics</w:t>
            </w:r>
            <w:proofErr w:type="spellEnd"/>
            <w:r w:rsidR="009C0933">
              <w:t xml:space="preserve"> Tables).</w:t>
            </w:r>
          </w:p>
        </w:tc>
      </w:tr>
    </w:tbl>
    <w:p w14:paraId="1F4E230D" w14:textId="77777777" w:rsidR="00130753" w:rsidRDefault="00130753" w:rsidP="00130753">
      <w:pPr>
        <w:pStyle w:val="BodyText"/>
      </w:pPr>
    </w:p>
    <w:p w14:paraId="5A90EDB7" w14:textId="79402667" w:rsidR="009C0933" w:rsidRDefault="009C0933" w:rsidP="009C0933">
      <w:pPr>
        <w:pStyle w:val="Heading3"/>
      </w:pPr>
      <w:r>
        <w:t>Step 6b – Select the three Pivot Table parameters (what, when, &amp; where)</w:t>
      </w:r>
    </w:p>
    <w:p w14:paraId="776E7726" w14:textId="024FFB32" w:rsidR="006F2116" w:rsidRDefault="009C0933" w:rsidP="00842203">
      <w:pPr>
        <w:pStyle w:val="BodyText"/>
        <w:rPr>
          <w:lang w:val="en-GB"/>
        </w:rPr>
      </w:pPr>
      <w:r>
        <w:rPr>
          <w:lang w:val="en-GB"/>
        </w:rPr>
        <w:t>All DHIS2 Pivot Tables need three key parameters in order to generate a table of results – what (data element), when (the period), and where (the organisational level.</w:t>
      </w:r>
    </w:p>
    <w:p w14:paraId="35D154FC" w14:textId="18EF263A" w:rsidR="00543172" w:rsidRDefault="009C0933" w:rsidP="00543172">
      <w:pPr>
        <w:pStyle w:val="BodyText"/>
      </w:pPr>
      <w:r>
        <w:t>The following figures</w:t>
      </w:r>
      <w:r w:rsidR="0028318C">
        <w:t xml:space="preserve"> highlight capture this process (the figures are a little small, but the caption indicates the parameters selected).</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9"/>
        <w:gridCol w:w="3048"/>
        <w:gridCol w:w="3048"/>
      </w:tblGrid>
      <w:tr w:rsidR="0028318C" w14:paraId="791314DE" w14:textId="77777777" w:rsidTr="009C0933">
        <w:trPr>
          <w:trHeight w:val="1645"/>
        </w:trPr>
        <w:tc>
          <w:tcPr>
            <w:tcW w:w="3432" w:type="dxa"/>
          </w:tcPr>
          <w:p w14:paraId="65D172E0" w14:textId="77777777" w:rsidR="009C0933" w:rsidRDefault="009C0933" w:rsidP="00E15A64">
            <w:pPr>
              <w:pStyle w:val="BodyText"/>
              <w:keepNext/>
            </w:pPr>
            <w:r w:rsidRPr="00C865F4">
              <w:rPr>
                <w:noProof/>
              </w:rPr>
              <w:lastRenderedPageBreak/>
              <w:drawing>
                <wp:inline distT="0" distB="0" distL="0" distR="0" wp14:anchorId="03D9B60B" wp14:editId="17B15B59">
                  <wp:extent cx="1800000" cy="305878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8962" r="64562" b="10693"/>
                          <a:stretch/>
                        </pic:blipFill>
                        <pic:spPr bwMode="auto">
                          <a:xfrm>
                            <a:off x="0" y="0"/>
                            <a:ext cx="1800000" cy="3058785"/>
                          </a:xfrm>
                          <a:prstGeom prst="rect">
                            <a:avLst/>
                          </a:prstGeom>
                          <a:ln>
                            <a:noFill/>
                          </a:ln>
                          <a:extLst>
                            <a:ext uri="{53640926-AAD7-44D8-BBD7-CCE9431645EC}">
                              <a14:shadowObscured xmlns:a14="http://schemas.microsoft.com/office/drawing/2010/main"/>
                            </a:ext>
                          </a:extLst>
                        </pic:spPr>
                      </pic:pic>
                    </a:graphicData>
                  </a:graphic>
                </wp:inline>
              </w:drawing>
            </w:r>
          </w:p>
        </w:tc>
        <w:tc>
          <w:tcPr>
            <w:tcW w:w="2517" w:type="dxa"/>
          </w:tcPr>
          <w:p w14:paraId="23BA4CA8" w14:textId="7AA8998A" w:rsidR="009C0933" w:rsidRPr="009C0933" w:rsidRDefault="0028318C" w:rsidP="0028318C">
            <w:pPr>
              <w:pStyle w:val="BodyText"/>
            </w:pPr>
            <w:r w:rsidRPr="006F2116">
              <w:rPr>
                <w:noProof/>
              </w:rPr>
              <w:drawing>
                <wp:inline distT="0" distB="0" distL="0" distR="0" wp14:anchorId="31174090" wp14:editId="19DF3675">
                  <wp:extent cx="1800000" cy="297749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8500" r="58540"/>
                          <a:stretch/>
                        </pic:blipFill>
                        <pic:spPr bwMode="auto">
                          <a:xfrm>
                            <a:off x="0" y="0"/>
                            <a:ext cx="1800000" cy="2977497"/>
                          </a:xfrm>
                          <a:prstGeom prst="rect">
                            <a:avLst/>
                          </a:prstGeom>
                          <a:ln>
                            <a:noFill/>
                          </a:ln>
                          <a:extLst>
                            <a:ext uri="{53640926-AAD7-44D8-BBD7-CCE9431645EC}">
                              <a14:shadowObscured xmlns:a14="http://schemas.microsoft.com/office/drawing/2010/main"/>
                            </a:ext>
                          </a:extLst>
                        </pic:spPr>
                      </pic:pic>
                    </a:graphicData>
                  </a:graphic>
                </wp:inline>
              </w:drawing>
            </w:r>
          </w:p>
        </w:tc>
        <w:tc>
          <w:tcPr>
            <w:tcW w:w="2518" w:type="dxa"/>
          </w:tcPr>
          <w:p w14:paraId="743D91E6" w14:textId="555D9DA8" w:rsidR="009C0933" w:rsidRPr="009C0933" w:rsidRDefault="0028318C" w:rsidP="0028318C">
            <w:pPr>
              <w:pStyle w:val="BodyText"/>
            </w:pPr>
            <w:r w:rsidRPr="006F2116">
              <w:rPr>
                <w:noProof/>
              </w:rPr>
              <w:drawing>
                <wp:inline distT="0" distB="0" distL="0" distR="0" wp14:anchorId="03761CD6" wp14:editId="76460A01">
                  <wp:extent cx="1800000" cy="3022425"/>
                  <wp:effectExtent l="0" t="0" r="381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8499" r="58887"/>
                          <a:stretch/>
                        </pic:blipFill>
                        <pic:spPr bwMode="auto">
                          <a:xfrm>
                            <a:off x="0" y="0"/>
                            <a:ext cx="1800000" cy="3022425"/>
                          </a:xfrm>
                          <a:prstGeom prst="rect">
                            <a:avLst/>
                          </a:prstGeom>
                          <a:ln>
                            <a:noFill/>
                          </a:ln>
                          <a:extLst>
                            <a:ext uri="{53640926-AAD7-44D8-BBD7-CCE9431645EC}">
                              <a14:shadowObscured xmlns:a14="http://schemas.microsoft.com/office/drawing/2010/main"/>
                            </a:ext>
                          </a:extLst>
                        </pic:spPr>
                      </pic:pic>
                    </a:graphicData>
                  </a:graphic>
                </wp:inline>
              </w:drawing>
            </w:r>
          </w:p>
        </w:tc>
      </w:tr>
      <w:tr w:rsidR="0028318C" w14:paraId="704435CC" w14:textId="77777777" w:rsidTr="0028318C">
        <w:trPr>
          <w:trHeight w:val="578"/>
        </w:trPr>
        <w:tc>
          <w:tcPr>
            <w:tcW w:w="3432" w:type="dxa"/>
          </w:tcPr>
          <w:p w14:paraId="35AB85AE" w14:textId="3D4A7491" w:rsidR="009C0933" w:rsidRPr="00C865F4" w:rsidRDefault="009C0933" w:rsidP="0028318C">
            <w:pPr>
              <w:pStyle w:val="Caption"/>
              <w:rPr>
                <w:noProof/>
              </w:rPr>
            </w:pPr>
            <w:r>
              <w:t xml:space="preserve">Figure </w:t>
            </w:r>
            <w:r w:rsidR="00D774AE">
              <w:fldChar w:fldCharType="begin"/>
            </w:r>
            <w:r w:rsidR="00D774AE">
              <w:instrText xml:space="preserve"> SEQ Figure \* ARABIC </w:instrText>
            </w:r>
            <w:r w:rsidR="00D774AE">
              <w:fldChar w:fldCharType="separate"/>
            </w:r>
            <w:r w:rsidR="002131FA">
              <w:rPr>
                <w:noProof/>
              </w:rPr>
              <w:t>30</w:t>
            </w:r>
            <w:r w:rsidR="00D774AE">
              <w:rPr>
                <w:noProof/>
              </w:rPr>
              <w:fldChar w:fldCharType="end"/>
            </w:r>
            <w:r>
              <w:t xml:space="preserve"> </w:t>
            </w:r>
            <w:r w:rsidR="0028318C">
              <w:t>–</w:t>
            </w:r>
            <w:r>
              <w:t xml:space="preserve"> </w:t>
            </w:r>
            <w:r w:rsidR="0028318C">
              <w:t>What: ‘UNAIDS: Estimated number of people (15+) living with HIV’</w:t>
            </w:r>
          </w:p>
        </w:tc>
        <w:tc>
          <w:tcPr>
            <w:tcW w:w="2517" w:type="dxa"/>
          </w:tcPr>
          <w:p w14:paraId="10343570" w14:textId="32B6D44D" w:rsidR="009C0933" w:rsidRPr="00C865F4" w:rsidRDefault="0028318C" w:rsidP="0028318C">
            <w:pPr>
              <w:pStyle w:val="Caption"/>
              <w:rPr>
                <w:noProof/>
              </w:rPr>
            </w:pPr>
            <w:r>
              <w:t xml:space="preserve">Figure </w:t>
            </w:r>
            <w:r w:rsidR="00D774AE">
              <w:fldChar w:fldCharType="begin"/>
            </w:r>
            <w:r w:rsidR="00D774AE">
              <w:instrText xml:space="preserve"> SEQ Figure \* ARABIC </w:instrText>
            </w:r>
            <w:r w:rsidR="00D774AE">
              <w:fldChar w:fldCharType="separate"/>
            </w:r>
            <w:r w:rsidR="002131FA">
              <w:rPr>
                <w:noProof/>
              </w:rPr>
              <w:t>31</w:t>
            </w:r>
            <w:r w:rsidR="00D774AE">
              <w:rPr>
                <w:noProof/>
              </w:rPr>
              <w:fldChar w:fldCharType="end"/>
            </w:r>
            <w:r>
              <w:t xml:space="preserve"> –When: ‘Last 5 years’</w:t>
            </w:r>
          </w:p>
        </w:tc>
        <w:tc>
          <w:tcPr>
            <w:tcW w:w="2518" w:type="dxa"/>
          </w:tcPr>
          <w:p w14:paraId="7D4F8F95" w14:textId="1AFC46CB" w:rsidR="009C0933" w:rsidRPr="00C865F4" w:rsidRDefault="0028318C" w:rsidP="0028318C">
            <w:pPr>
              <w:pStyle w:val="Caption"/>
              <w:rPr>
                <w:noProof/>
              </w:rPr>
            </w:pPr>
            <w:r>
              <w:t xml:space="preserve">Figure </w:t>
            </w:r>
            <w:r w:rsidR="00D774AE">
              <w:fldChar w:fldCharType="begin"/>
            </w:r>
            <w:r w:rsidR="00D774AE">
              <w:instrText xml:space="preserve"> SEQ Figure \* ARABIC </w:instrText>
            </w:r>
            <w:r w:rsidR="00D774AE">
              <w:fldChar w:fldCharType="separate"/>
            </w:r>
            <w:r w:rsidR="002131FA">
              <w:rPr>
                <w:noProof/>
              </w:rPr>
              <w:t>32</w:t>
            </w:r>
            <w:r w:rsidR="00D774AE">
              <w:rPr>
                <w:noProof/>
              </w:rPr>
              <w:fldChar w:fldCharType="end"/>
            </w:r>
            <w:r>
              <w:t xml:space="preserve"> </w:t>
            </w:r>
            <w:r w:rsidR="00247239">
              <w:t>–</w:t>
            </w:r>
            <w:r>
              <w:t>Where</w:t>
            </w:r>
            <w:r w:rsidR="00247239">
              <w:t>: ‘</w:t>
            </w:r>
            <w:r w:rsidR="00130753">
              <w:t>Animal Region and Food Region’</w:t>
            </w:r>
          </w:p>
        </w:tc>
      </w:tr>
    </w:tbl>
    <w:p w14:paraId="7FB1D1B1" w14:textId="77777777" w:rsidR="00543172" w:rsidRDefault="00543172" w:rsidP="00543172">
      <w:pPr>
        <w:pStyle w:val="BodyText"/>
      </w:pPr>
    </w:p>
    <w:p w14:paraId="7A889D94" w14:textId="5C9BBAF3" w:rsidR="00130753" w:rsidRDefault="00130753" w:rsidP="00130753">
      <w:pPr>
        <w:pStyle w:val="Heading3"/>
      </w:pPr>
      <w:r>
        <w:t>Step 6b – Generate the ‘Pivot Table’</w:t>
      </w:r>
    </w:p>
    <w:p w14:paraId="13A37315" w14:textId="75DF0F11" w:rsidR="00130753" w:rsidRDefault="00130753" w:rsidP="00543172">
      <w:pPr>
        <w:pStyle w:val="BodyText"/>
      </w:pPr>
      <w:r>
        <w:t>Once the ‘What’, ‘When’ and ‘Where’ parameters have been selected, click on the ‘Update’ menu item. This will result in a pivot table being generated.</w:t>
      </w:r>
    </w:p>
    <w:p w14:paraId="5267DEE6" w14:textId="428A3F6C" w:rsidR="00130753" w:rsidRDefault="00130753" w:rsidP="00543172">
      <w:pPr>
        <w:pStyle w:val="BodyText"/>
      </w:pPr>
      <w:r>
        <w:t>Note: The result will be the ‘aggregate’ of the parameters selected by default, and can therefore ACT AS A VERIFICATION of the aggregation (i.e. the totals displayed should match the totals in Spectrum)</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7DC6BBC7" w14:textId="77777777" w:rsidTr="00E15A64">
        <w:tc>
          <w:tcPr>
            <w:tcW w:w="7552" w:type="dxa"/>
          </w:tcPr>
          <w:p w14:paraId="63C6724D" w14:textId="6ED66BF3" w:rsidR="00543172" w:rsidRDefault="0028318C" w:rsidP="00E15A64">
            <w:pPr>
              <w:pStyle w:val="BodyText"/>
              <w:keepNext/>
            </w:pPr>
            <w:r w:rsidRPr="00C865F4">
              <w:rPr>
                <w:noProof/>
              </w:rPr>
              <w:drawing>
                <wp:inline distT="0" distB="0" distL="0" distR="0" wp14:anchorId="32F83C25" wp14:editId="335783A3">
                  <wp:extent cx="5761715" cy="1287729"/>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8192" b="61989"/>
                          <a:stretch/>
                        </pic:blipFill>
                        <pic:spPr bwMode="auto">
                          <a:xfrm>
                            <a:off x="0" y="0"/>
                            <a:ext cx="5763600" cy="1288150"/>
                          </a:xfrm>
                          <a:prstGeom prst="rect">
                            <a:avLst/>
                          </a:prstGeom>
                          <a:ln>
                            <a:noFill/>
                          </a:ln>
                          <a:extLst>
                            <a:ext uri="{53640926-AAD7-44D8-BBD7-CCE9431645EC}">
                              <a14:shadowObscured xmlns:a14="http://schemas.microsoft.com/office/drawing/2010/main"/>
                            </a:ext>
                          </a:extLst>
                        </pic:spPr>
                      </pic:pic>
                    </a:graphicData>
                  </a:graphic>
                </wp:inline>
              </w:drawing>
            </w:r>
          </w:p>
          <w:p w14:paraId="4F1BEFAE" w14:textId="7FEC68E6"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33</w:t>
            </w:r>
            <w:r w:rsidR="00D774AE">
              <w:rPr>
                <w:noProof/>
              </w:rPr>
              <w:fldChar w:fldCharType="end"/>
            </w:r>
            <w:r>
              <w:t xml:space="preserve"> </w:t>
            </w:r>
            <w:r w:rsidR="00084593">
              <w:t>– Results table after clicking on the ‘Update’ menu link with the selected parameters… What: ‘UNAIDS: Estimated number of people (15+) living with HIV’, When: ‘Last 5 years’, and Where: ‘Animal Region and Food Region’</w:t>
            </w:r>
          </w:p>
        </w:tc>
      </w:tr>
    </w:tbl>
    <w:p w14:paraId="521841A6" w14:textId="77777777" w:rsidR="003573E6" w:rsidRDefault="003573E6" w:rsidP="003573E6">
      <w:pPr>
        <w:pStyle w:val="BodyText"/>
      </w:pPr>
    </w:p>
    <w:p w14:paraId="309877F5" w14:textId="0448973A" w:rsidR="00084593" w:rsidRDefault="00084593" w:rsidP="00084593">
      <w:pPr>
        <w:pStyle w:val="Heading3"/>
      </w:pPr>
      <w:r>
        <w:lastRenderedPageBreak/>
        <w:t>Step 6c – Check the disaggregates (for gender and/or region)</w:t>
      </w:r>
    </w:p>
    <w:p w14:paraId="77A73F58" w14:textId="6DD575D6" w:rsidR="00E61EF7" w:rsidRDefault="00084593" w:rsidP="00842203">
      <w:pPr>
        <w:pStyle w:val="BodyText"/>
        <w:rPr>
          <w:lang w:val="en-GB"/>
        </w:rPr>
      </w:pPr>
      <w:r>
        <w:rPr>
          <w:lang w:val="en-GB"/>
        </w:rPr>
        <w:t>As a final verification check, manipulated the layout of the pivot table to disaggregate by gender or organisational unit. The example below demonstrates disaggregation by gender.</w:t>
      </w:r>
    </w:p>
    <w:p w14:paraId="4FB05C63" w14:textId="7B0CCCED" w:rsidR="00543172" w:rsidRPr="00070E4A" w:rsidRDefault="00084593" w:rsidP="00543172">
      <w:pPr>
        <w:pStyle w:val="BodyText"/>
        <w:rPr>
          <w:lang w:val="en-GB"/>
        </w:rPr>
      </w:pPr>
      <w:r>
        <w:rPr>
          <w:lang w:val="en-GB"/>
        </w:rPr>
        <w:t>Note: The displayed values should match the values you have in Spectrum for the given gender, period and sub-national region.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7DC2B792" w14:textId="77777777" w:rsidTr="00E15A64">
        <w:tc>
          <w:tcPr>
            <w:tcW w:w="7552" w:type="dxa"/>
          </w:tcPr>
          <w:p w14:paraId="3BD5282B" w14:textId="05B0860E" w:rsidR="00543172" w:rsidRDefault="00084593" w:rsidP="00E15A64">
            <w:pPr>
              <w:pStyle w:val="BodyText"/>
              <w:keepNext/>
            </w:pPr>
            <w:r w:rsidRPr="00C865F4">
              <w:rPr>
                <w:noProof/>
              </w:rPr>
              <w:drawing>
                <wp:inline distT="0" distB="0" distL="0" distR="0" wp14:anchorId="60138340" wp14:editId="197611C4">
                  <wp:extent cx="5762991" cy="2843168"/>
                  <wp:effectExtent l="0" t="0" r="317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8035" b="26144"/>
                          <a:stretch/>
                        </pic:blipFill>
                        <pic:spPr bwMode="auto">
                          <a:xfrm>
                            <a:off x="0" y="0"/>
                            <a:ext cx="5763600" cy="2843468"/>
                          </a:xfrm>
                          <a:prstGeom prst="rect">
                            <a:avLst/>
                          </a:prstGeom>
                          <a:ln>
                            <a:noFill/>
                          </a:ln>
                          <a:extLst>
                            <a:ext uri="{53640926-AAD7-44D8-BBD7-CCE9431645EC}">
                              <a14:shadowObscured xmlns:a14="http://schemas.microsoft.com/office/drawing/2010/main"/>
                            </a:ext>
                          </a:extLst>
                        </pic:spPr>
                      </pic:pic>
                    </a:graphicData>
                  </a:graphic>
                </wp:inline>
              </w:drawing>
            </w:r>
          </w:p>
          <w:p w14:paraId="7B72CA2A" w14:textId="63AFA750" w:rsidR="00543172" w:rsidRDefault="00543172" w:rsidP="00084593">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34</w:t>
            </w:r>
            <w:r w:rsidR="00D774AE">
              <w:rPr>
                <w:noProof/>
              </w:rPr>
              <w:fldChar w:fldCharType="end"/>
            </w:r>
            <w:r>
              <w:t xml:space="preserve"> </w:t>
            </w:r>
            <w:r w:rsidR="00084593">
              <w:t>–</w:t>
            </w:r>
            <w:r>
              <w:t xml:space="preserve"> </w:t>
            </w:r>
            <w:r w:rsidR="00084593">
              <w:t>Viewing Disaggregate Data: 1.) Click on the ‘Layout’ menu item; 2.) Drag ‘Assigned categories’ from ‘Excluded dimensions’ to ‘Column dimensions’; 3.) Click on ‘Update’.</w:t>
            </w:r>
          </w:p>
        </w:tc>
      </w:tr>
    </w:tbl>
    <w:p w14:paraId="2DF07394" w14:textId="73A22A93" w:rsidR="00543172" w:rsidRDefault="00070E4A" w:rsidP="00543172">
      <w:pPr>
        <w:pStyle w:val="BodyText"/>
      </w:pPr>
      <w:r>
        <w:t xml:space="preserve">Note: </w:t>
      </w:r>
      <w:r w:rsidR="00084593">
        <w:t xml:space="preserve">The resultant pivot table will include disaggregated columns for Male and Female for the selected data element IF the </w:t>
      </w:r>
      <w:r>
        <w:t>data element was one that included this disaggregation!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5CA87AA1" w14:textId="77777777" w:rsidTr="00E15A64">
        <w:tc>
          <w:tcPr>
            <w:tcW w:w="7552" w:type="dxa"/>
          </w:tcPr>
          <w:p w14:paraId="7C8ECDED" w14:textId="1C63692D" w:rsidR="00543172" w:rsidRDefault="00084593" w:rsidP="00E15A64">
            <w:pPr>
              <w:pStyle w:val="BodyText"/>
              <w:keepNext/>
            </w:pPr>
            <w:r w:rsidRPr="00C865F4">
              <w:rPr>
                <w:noProof/>
              </w:rPr>
              <w:drawing>
                <wp:inline distT="0" distB="0" distL="0" distR="0" wp14:anchorId="2CC69CF8" wp14:editId="5A80A3B8">
                  <wp:extent cx="5762467" cy="1394719"/>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8344" b="59364"/>
                          <a:stretch/>
                        </pic:blipFill>
                        <pic:spPr bwMode="auto">
                          <a:xfrm>
                            <a:off x="0" y="0"/>
                            <a:ext cx="5763600" cy="1394993"/>
                          </a:xfrm>
                          <a:prstGeom prst="rect">
                            <a:avLst/>
                          </a:prstGeom>
                          <a:ln>
                            <a:noFill/>
                          </a:ln>
                          <a:extLst>
                            <a:ext uri="{53640926-AAD7-44D8-BBD7-CCE9431645EC}">
                              <a14:shadowObscured xmlns:a14="http://schemas.microsoft.com/office/drawing/2010/main"/>
                            </a:ext>
                          </a:extLst>
                        </pic:spPr>
                      </pic:pic>
                    </a:graphicData>
                  </a:graphic>
                </wp:inline>
              </w:drawing>
            </w:r>
          </w:p>
          <w:p w14:paraId="0D7F0326" w14:textId="7D7C3C14" w:rsidR="00543172" w:rsidRDefault="00543172" w:rsidP="00E15A64">
            <w:pPr>
              <w:pStyle w:val="Caption"/>
            </w:pPr>
            <w:r>
              <w:t xml:space="preserve">Figure </w:t>
            </w:r>
            <w:r w:rsidR="00D774AE">
              <w:fldChar w:fldCharType="begin"/>
            </w:r>
            <w:r w:rsidR="00D774AE">
              <w:instrText xml:space="preserve"> SEQ Figure \* ARABIC </w:instrText>
            </w:r>
            <w:r w:rsidR="00D774AE">
              <w:fldChar w:fldCharType="separate"/>
            </w:r>
            <w:r w:rsidR="002131FA">
              <w:rPr>
                <w:noProof/>
              </w:rPr>
              <w:t>35</w:t>
            </w:r>
            <w:r w:rsidR="00D774AE">
              <w:rPr>
                <w:noProof/>
              </w:rPr>
              <w:fldChar w:fldCharType="end"/>
            </w:r>
            <w:r>
              <w:t xml:space="preserve"> </w:t>
            </w:r>
            <w:r w:rsidR="00070E4A">
              <w:t>–</w:t>
            </w:r>
            <w:r>
              <w:t xml:space="preserve"> </w:t>
            </w:r>
            <w:r w:rsidR="00070E4A">
              <w:t>Result table after applying disaggregation. Use as a verification check on the imported data.</w:t>
            </w:r>
          </w:p>
        </w:tc>
      </w:tr>
    </w:tbl>
    <w:p w14:paraId="2E198FCF" w14:textId="1B71688E" w:rsidR="003D536E" w:rsidRPr="003D536E" w:rsidRDefault="00070E4A" w:rsidP="003D536E">
      <w:pPr>
        <w:pStyle w:val="BodyText"/>
        <w:rPr>
          <w:lang w:val="en-GB"/>
        </w:rPr>
      </w:pPr>
      <w:r>
        <w:rPr>
          <w:lang w:val="en-GB"/>
        </w:rPr>
        <w:t>Note: One could similarly ‘drag’ the ‘Organizational Units’ into the ‘Row Dimensions’ Area to further disaggregate by Regions.</w:t>
      </w:r>
      <w:r w:rsidR="003D536E">
        <w:rPr>
          <w:lang w:val="en-GB"/>
        </w:rPr>
        <w:t xml:space="preserve"> Such and example is also demonstrated below</w:t>
      </w:r>
      <w:r w:rsidR="003D536E">
        <w:t>.</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D536E" w14:paraId="700A3899" w14:textId="77777777" w:rsidTr="009D5B3A">
        <w:tc>
          <w:tcPr>
            <w:tcW w:w="7552" w:type="dxa"/>
          </w:tcPr>
          <w:p w14:paraId="25AECE39" w14:textId="65F93B18" w:rsidR="003D536E" w:rsidRDefault="003D536E" w:rsidP="009D5B3A">
            <w:pPr>
              <w:pStyle w:val="BodyText"/>
              <w:keepNext/>
            </w:pPr>
            <w:r w:rsidRPr="00070E4A">
              <w:rPr>
                <w:noProof/>
              </w:rPr>
              <w:lastRenderedPageBreak/>
              <w:drawing>
                <wp:inline distT="0" distB="0" distL="0" distR="0" wp14:anchorId="255D02D4" wp14:editId="09D30835">
                  <wp:extent cx="5761600" cy="30528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600" cy="3052800"/>
                          </a:xfrm>
                          <a:prstGeom prst="rect">
                            <a:avLst/>
                          </a:prstGeom>
                        </pic:spPr>
                      </pic:pic>
                    </a:graphicData>
                  </a:graphic>
                </wp:inline>
              </w:drawing>
            </w:r>
          </w:p>
          <w:p w14:paraId="3E2A18E7" w14:textId="2F16E58F" w:rsidR="003D536E" w:rsidRDefault="003D536E" w:rsidP="003D536E">
            <w:pPr>
              <w:pStyle w:val="Caption"/>
            </w:pPr>
            <w:r>
              <w:t xml:space="preserve">Figure </w:t>
            </w:r>
            <w:fldSimple w:instr=" SEQ Figure \* ARABIC ">
              <w:r w:rsidR="002131FA">
                <w:rPr>
                  <w:noProof/>
                </w:rPr>
                <w:t>36</w:t>
              </w:r>
            </w:fldSimple>
            <w:r>
              <w:t xml:space="preserve"> – Viewing Disaggregate Data: 1.) Drag ‘</w:t>
            </w:r>
            <w:proofErr w:type="spellStart"/>
            <w:r>
              <w:t>Organisational</w:t>
            </w:r>
            <w:proofErr w:type="spellEnd"/>
            <w:r>
              <w:t xml:space="preserve"> units’’ from ‘Report Filter’’ to ‘’Row dimensions’; 2.) Click on ‘Update’.</w:t>
            </w:r>
          </w:p>
        </w:tc>
      </w:tr>
    </w:tbl>
    <w:p w14:paraId="493F9F9F" w14:textId="6ADD4046" w:rsidR="003D536E" w:rsidRDefault="003D536E" w:rsidP="003D536E">
      <w:pPr>
        <w:pStyle w:val="BodyText"/>
      </w:pPr>
      <w:r>
        <w:rPr>
          <w:lang w:val="en-GB"/>
        </w:rPr>
        <w:t>The resulting pivot table should now display disaggregation by both gender and subnational region.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D536E" w14:paraId="2A031523" w14:textId="77777777" w:rsidTr="009D5B3A">
        <w:tc>
          <w:tcPr>
            <w:tcW w:w="7552" w:type="dxa"/>
          </w:tcPr>
          <w:p w14:paraId="28DB7AA5" w14:textId="787A905C" w:rsidR="003D536E" w:rsidRDefault="003D536E" w:rsidP="009D5B3A">
            <w:pPr>
              <w:pStyle w:val="BodyText"/>
              <w:keepNext/>
            </w:pPr>
            <w:r w:rsidRPr="00070E4A">
              <w:rPr>
                <w:noProof/>
              </w:rPr>
              <w:drawing>
                <wp:inline distT="0" distB="0" distL="0" distR="0" wp14:anchorId="11011881" wp14:editId="50983D83">
                  <wp:extent cx="5757877" cy="2055600"/>
                  <wp:effectExtent l="0" t="0" r="825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7877" cy="2055600"/>
                          </a:xfrm>
                          <a:prstGeom prst="rect">
                            <a:avLst/>
                          </a:prstGeom>
                        </pic:spPr>
                      </pic:pic>
                    </a:graphicData>
                  </a:graphic>
                </wp:inline>
              </w:drawing>
            </w:r>
          </w:p>
          <w:p w14:paraId="06FCC44B" w14:textId="44F7A4AE" w:rsidR="003D536E" w:rsidRDefault="003D536E" w:rsidP="009D5B3A">
            <w:pPr>
              <w:pStyle w:val="Caption"/>
            </w:pPr>
            <w:r>
              <w:t xml:space="preserve">Figure </w:t>
            </w:r>
            <w:fldSimple w:instr=" SEQ Figure \* ARABIC ">
              <w:r w:rsidR="002131FA">
                <w:rPr>
                  <w:noProof/>
                </w:rPr>
                <w:t>37</w:t>
              </w:r>
            </w:fldSimple>
            <w:r>
              <w:t xml:space="preserve"> – Result table after applying further disaggregation. Use as a verification check on the imported data.</w:t>
            </w:r>
          </w:p>
        </w:tc>
      </w:tr>
    </w:tbl>
    <w:p w14:paraId="3684C038" w14:textId="77777777" w:rsidR="00070E4A" w:rsidRDefault="00070E4A" w:rsidP="00842203">
      <w:pPr>
        <w:pStyle w:val="BodyText"/>
        <w:rPr>
          <w:lang w:val="en-GB"/>
        </w:rPr>
      </w:pPr>
    </w:p>
    <w:p w14:paraId="4DD5397D" w14:textId="77777777" w:rsidR="003D536E" w:rsidRDefault="003D536E" w:rsidP="003D536E">
      <w:pPr>
        <w:pStyle w:val="BodyText"/>
      </w:pPr>
    </w:p>
    <w:p w14:paraId="080B3F50" w14:textId="77777777" w:rsidR="003D536E" w:rsidRDefault="003D536E" w:rsidP="003D536E">
      <w:pPr>
        <w:pStyle w:val="BodyText"/>
      </w:pPr>
    </w:p>
    <w:p w14:paraId="32889DCE" w14:textId="77777777" w:rsidR="003D536E" w:rsidRDefault="003D536E" w:rsidP="003D536E">
      <w:pPr>
        <w:pStyle w:val="BodyText"/>
        <w:sectPr w:rsidR="003D536E" w:rsidSect="003D536E">
          <w:headerReference w:type="even" r:id="rId63"/>
          <w:headerReference w:type="default" r:id="rId64"/>
          <w:footerReference w:type="even" r:id="rId65"/>
          <w:footerReference w:type="default" r:id="rId66"/>
          <w:headerReference w:type="first" r:id="rId67"/>
          <w:footerReference w:type="first" r:id="rId68"/>
          <w:pgSz w:w="11900" w:h="16840"/>
          <w:pgMar w:top="1797" w:right="1202" w:bottom="1797" w:left="3362" w:header="708" w:footer="708" w:gutter="0"/>
          <w:cols w:space="708"/>
          <w:titlePg/>
          <w:docGrid w:linePitch="360"/>
        </w:sectPr>
      </w:pPr>
    </w:p>
    <w:p w14:paraId="3E1AB516" w14:textId="3CD78D27" w:rsidR="003D536E" w:rsidRPr="00951D90" w:rsidRDefault="003D536E" w:rsidP="003D536E">
      <w:pPr>
        <w:pStyle w:val="Title"/>
        <w:rPr>
          <w:lang w:val="en-GB"/>
        </w:rPr>
      </w:pPr>
      <w:r>
        <w:rPr>
          <w:lang w:val="en-GB"/>
        </w:rPr>
        <w:lastRenderedPageBreak/>
        <w:t>Appendices</w:t>
      </w:r>
    </w:p>
    <w:p w14:paraId="6B758CBD" w14:textId="4C09B433" w:rsidR="003D536E" w:rsidRDefault="003D536E" w:rsidP="003D536E">
      <w:pPr>
        <w:pStyle w:val="Heading1"/>
        <w:rPr>
          <w:lang w:val="en-GB"/>
        </w:rPr>
      </w:pPr>
      <w:r>
        <w:rPr>
          <w:lang w:val="en-GB"/>
        </w:rPr>
        <w:t>Appendix A – List of Data Elements used in DHIS2 for handling Spectrum estimates.</w:t>
      </w:r>
    </w:p>
    <w:p w14:paraId="325C9FA7" w14:textId="77777777" w:rsidR="00070E4A" w:rsidRDefault="00070E4A" w:rsidP="00842203">
      <w:pPr>
        <w:pStyle w:val="BodyText"/>
        <w:rPr>
          <w:lang w:val="en-GB"/>
        </w:rPr>
      </w:pPr>
    </w:p>
    <w:p w14:paraId="7CEDA135" w14:textId="77777777" w:rsidR="00532E17" w:rsidRPr="00532E17" w:rsidRDefault="00532E17" w:rsidP="003D536E">
      <w:pPr>
        <w:pStyle w:val="ListParagraph"/>
        <w:numPr>
          <w:ilvl w:val="0"/>
          <w:numId w:val="47"/>
        </w:numPr>
        <w:rPr>
          <w:lang w:val="en-GB"/>
        </w:rPr>
      </w:pPr>
      <w:r w:rsidRPr="00532E17">
        <w:rPr>
          <w:lang w:val="en-GB"/>
        </w:rPr>
        <w:t>UNAIDS (replace): Number of people (15+) enrolled in HIV care</w:t>
      </w:r>
    </w:p>
    <w:p w14:paraId="434E6AEF" w14:textId="77777777" w:rsidR="00532E17" w:rsidRPr="00532E17" w:rsidRDefault="00532E17" w:rsidP="003D536E">
      <w:pPr>
        <w:pStyle w:val="ListParagraph"/>
        <w:numPr>
          <w:ilvl w:val="0"/>
          <w:numId w:val="47"/>
        </w:numPr>
        <w:rPr>
          <w:lang w:val="en-GB"/>
        </w:rPr>
      </w:pPr>
      <w:r w:rsidRPr="00532E17">
        <w:rPr>
          <w:lang w:val="en-GB"/>
        </w:rPr>
        <w:t>UNAIDS (replace): Number of people (15+) receiving ART</w:t>
      </w:r>
    </w:p>
    <w:p w14:paraId="32693641" w14:textId="77777777" w:rsidR="00532E17" w:rsidRPr="00532E17" w:rsidRDefault="00532E17" w:rsidP="003D536E">
      <w:pPr>
        <w:pStyle w:val="ListParagraph"/>
        <w:numPr>
          <w:ilvl w:val="0"/>
          <w:numId w:val="47"/>
        </w:numPr>
        <w:rPr>
          <w:lang w:val="en-GB"/>
        </w:rPr>
      </w:pPr>
      <w:r w:rsidRPr="00532E17">
        <w:rPr>
          <w:lang w:val="en-GB"/>
        </w:rPr>
        <w:t>UNAIDS (replace): Number of people (15-49) enrolled in HIV care</w:t>
      </w:r>
    </w:p>
    <w:p w14:paraId="095336E1" w14:textId="77777777" w:rsidR="00532E17" w:rsidRPr="00532E17" w:rsidRDefault="00532E17" w:rsidP="003D536E">
      <w:pPr>
        <w:pStyle w:val="ListParagraph"/>
        <w:numPr>
          <w:ilvl w:val="0"/>
          <w:numId w:val="47"/>
        </w:numPr>
        <w:rPr>
          <w:lang w:val="en-GB"/>
        </w:rPr>
      </w:pPr>
      <w:r w:rsidRPr="00532E17">
        <w:rPr>
          <w:lang w:val="en-GB"/>
        </w:rPr>
        <w:t>UNAIDS (replace): Number of people (15-49) receiving ART</w:t>
      </w:r>
    </w:p>
    <w:p w14:paraId="586D125B" w14:textId="77777777" w:rsidR="00532E17" w:rsidRPr="00532E17" w:rsidRDefault="00532E17" w:rsidP="003D536E">
      <w:pPr>
        <w:pStyle w:val="ListParagraph"/>
        <w:numPr>
          <w:ilvl w:val="0"/>
          <w:numId w:val="47"/>
        </w:numPr>
        <w:rPr>
          <w:lang w:val="en-GB"/>
        </w:rPr>
      </w:pPr>
      <w:r w:rsidRPr="00532E17">
        <w:rPr>
          <w:lang w:val="en-GB"/>
        </w:rPr>
        <w:t>UNAIDS (replace): Number of people (&lt;15) enrolled in HIV care</w:t>
      </w:r>
    </w:p>
    <w:p w14:paraId="6B6604DF" w14:textId="77777777" w:rsidR="00532E17" w:rsidRPr="00532E17" w:rsidRDefault="00532E17" w:rsidP="003D536E">
      <w:pPr>
        <w:pStyle w:val="ListParagraph"/>
        <w:numPr>
          <w:ilvl w:val="0"/>
          <w:numId w:val="47"/>
        </w:numPr>
        <w:rPr>
          <w:lang w:val="en-GB"/>
        </w:rPr>
      </w:pPr>
      <w:r w:rsidRPr="00532E17">
        <w:rPr>
          <w:lang w:val="en-GB"/>
        </w:rPr>
        <w:t>UNAIDS (replace): Number of people (&lt;15) receiving ART</w:t>
      </w:r>
    </w:p>
    <w:p w14:paraId="43D5DAB8" w14:textId="77777777" w:rsidR="00532E17" w:rsidRPr="00532E17" w:rsidRDefault="00532E17" w:rsidP="003D536E">
      <w:pPr>
        <w:pStyle w:val="ListParagraph"/>
        <w:numPr>
          <w:ilvl w:val="0"/>
          <w:numId w:val="47"/>
        </w:numPr>
        <w:rPr>
          <w:lang w:val="en-GB"/>
        </w:rPr>
      </w:pPr>
      <w:r w:rsidRPr="00532E17">
        <w:rPr>
          <w:lang w:val="en-GB"/>
        </w:rPr>
        <w:t xml:space="preserve">UNAIDS (replace): Number of women receiving </w:t>
      </w:r>
      <w:proofErr w:type="spellStart"/>
      <w:r w:rsidRPr="00532E17">
        <w:rPr>
          <w:lang w:val="en-GB"/>
        </w:rPr>
        <w:t>antiretrovirals</w:t>
      </w:r>
      <w:proofErr w:type="spellEnd"/>
      <w:r w:rsidRPr="00532E17">
        <w:rPr>
          <w:lang w:val="en-GB"/>
        </w:rPr>
        <w:t xml:space="preserve"> to reduce the risk of MTCT</w:t>
      </w:r>
    </w:p>
    <w:p w14:paraId="7E349A7C" w14:textId="77777777" w:rsidR="00532E17" w:rsidRPr="00532E17" w:rsidRDefault="00532E17" w:rsidP="003D536E">
      <w:pPr>
        <w:pStyle w:val="ListParagraph"/>
        <w:numPr>
          <w:ilvl w:val="0"/>
          <w:numId w:val="47"/>
        </w:numPr>
        <w:rPr>
          <w:lang w:val="en-GB"/>
        </w:rPr>
      </w:pPr>
      <w:r w:rsidRPr="00532E17">
        <w:rPr>
          <w:lang w:val="en-GB"/>
        </w:rPr>
        <w:t>UNAIDS (replace): Total HIV-exposed infants testing by 12 months</w:t>
      </w:r>
    </w:p>
    <w:p w14:paraId="4317787D" w14:textId="77777777" w:rsidR="00532E17" w:rsidRPr="00532E17" w:rsidRDefault="00532E17" w:rsidP="003D536E">
      <w:pPr>
        <w:pStyle w:val="ListParagraph"/>
        <w:numPr>
          <w:ilvl w:val="0"/>
          <w:numId w:val="47"/>
        </w:numPr>
        <w:rPr>
          <w:lang w:val="en-GB"/>
        </w:rPr>
      </w:pPr>
      <w:r w:rsidRPr="00532E17">
        <w:rPr>
          <w:lang w:val="en-GB"/>
        </w:rPr>
        <w:t>UNAIDS: Estimated number of HIV+ pregnant women</w:t>
      </w:r>
    </w:p>
    <w:p w14:paraId="76762D8C" w14:textId="77777777" w:rsidR="00532E17" w:rsidRPr="00532E17" w:rsidRDefault="00532E17" w:rsidP="003D536E">
      <w:pPr>
        <w:pStyle w:val="ListParagraph"/>
        <w:numPr>
          <w:ilvl w:val="0"/>
          <w:numId w:val="47"/>
        </w:numPr>
        <w:rPr>
          <w:lang w:val="en-GB"/>
        </w:rPr>
      </w:pPr>
      <w:r w:rsidRPr="00532E17">
        <w:rPr>
          <w:lang w:val="en-GB"/>
        </w:rPr>
        <w:t>UNAIDS: Estimated number of people (15+) eligible for ART according to national guidelines</w:t>
      </w:r>
    </w:p>
    <w:p w14:paraId="2EBE4168" w14:textId="77777777" w:rsidR="00532E17" w:rsidRPr="00532E17" w:rsidRDefault="00532E17" w:rsidP="003D536E">
      <w:pPr>
        <w:pStyle w:val="ListParagraph"/>
        <w:numPr>
          <w:ilvl w:val="0"/>
          <w:numId w:val="47"/>
        </w:numPr>
        <w:rPr>
          <w:lang w:val="en-GB"/>
        </w:rPr>
      </w:pPr>
      <w:r w:rsidRPr="00532E17">
        <w:rPr>
          <w:lang w:val="en-GB"/>
        </w:rPr>
        <w:t>UNAIDS: Estimated number of people (15+) living with HIV</w:t>
      </w:r>
    </w:p>
    <w:p w14:paraId="53DFFBD6" w14:textId="77777777" w:rsidR="00532E17" w:rsidRPr="00532E17" w:rsidRDefault="00532E17" w:rsidP="003D536E">
      <w:pPr>
        <w:pStyle w:val="ListParagraph"/>
        <w:numPr>
          <w:ilvl w:val="0"/>
          <w:numId w:val="47"/>
        </w:numPr>
        <w:rPr>
          <w:lang w:val="en-GB"/>
        </w:rPr>
      </w:pPr>
      <w:r w:rsidRPr="00532E17">
        <w:rPr>
          <w:lang w:val="en-GB"/>
        </w:rPr>
        <w:t>UNAIDS: Estimated number of people (15-49) eligible for ART according to national guidelines</w:t>
      </w:r>
    </w:p>
    <w:p w14:paraId="52CD1E67" w14:textId="77777777" w:rsidR="00532E17" w:rsidRPr="00532E17" w:rsidRDefault="00532E17" w:rsidP="003D536E">
      <w:pPr>
        <w:pStyle w:val="ListParagraph"/>
        <w:numPr>
          <w:ilvl w:val="0"/>
          <w:numId w:val="47"/>
        </w:numPr>
        <w:rPr>
          <w:lang w:val="en-GB"/>
        </w:rPr>
      </w:pPr>
      <w:r w:rsidRPr="00532E17">
        <w:rPr>
          <w:lang w:val="en-GB"/>
        </w:rPr>
        <w:t>UNAIDS: Estimated number of people (15-49) living with HIV</w:t>
      </w:r>
    </w:p>
    <w:p w14:paraId="22143135" w14:textId="77777777" w:rsidR="00532E17" w:rsidRPr="00532E17" w:rsidRDefault="00532E17" w:rsidP="003D536E">
      <w:pPr>
        <w:pStyle w:val="ListParagraph"/>
        <w:numPr>
          <w:ilvl w:val="0"/>
          <w:numId w:val="47"/>
        </w:numPr>
        <w:rPr>
          <w:lang w:val="en-GB"/>
        </w:rPr>
      </w:pPr>
      <w:r w:rsidRPr="00532E17">
        <w:rPr>
          <w:lang w:val="en-GB"/>
        </w:rPr>
        <w:t>UNAIDS: Estimated number of people (&lt;15) eligible for ART according to national guidelines</w:t>
      </w:r>
    </w:p>
    <w:p w14:paraId="0B3D86AF" w14:textId="7BB08548" w:rsidR="00532E17" w:rsidRPr="00951D90" w:rsidRDefault="00532E17" w:rsidP="003D536E">
      <w:pPr>
        <w:pStyle w:val="ListParagraph"/>
        <w:numPr>
          <w:ilvl w:val="0"/>
          <w:numId w:val="47"/>
        </w:numPr>
        <w:rPr>
          <w:lang w:val="en-GB"/>
        </w:rPr>
      </w:pPr>
      <w:r w:rsidRPr="00532E17">
        <w:rPr>
          <w:lang w:val="en-GB"/>
        </w:rPr>
        <w:t>UNAIDS: Estimated number of people (&lt;15) living with HIV</w:t>
      </w:r>
    </w:p>
    <w:sectPr w:rsidR="00532E17" w:rsidRPr="00951D90" w:rsidSect="004766BC">
      <w:headerReference w:type="first" r:id="rId69"/>
      <w:pgSz w:w="11900" w:h="16840"/>
      <w:pgMar w:top="1797" w:right="1202" w:bottom="1797" w:left="3362"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David Hagan" w:date="2015-09-28T11:33:00Z" w:initials="DH">
    <w:p w14:paraId="72401CD8" w14:textId="2313802F" w:rsidR="00084593" w:rsidRDefault="00084593">
      <w:pPr>
        <w:pStyle w:val="CommentText"/>
      </w:pPr>
      <w:r>
        <w:rPr>
          <w:rStyle w:val="CommentReference"/>
        </w:rPr>
        <w:annotationRef/>
      </w:r>
      <w:r>
        <w:t>To be adjusted appropriately once the Spectrum export function has been built and tested.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2401CD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EC8D49" w14:textId="77777777" w:rsidR="00D774AE" w:rsidRDefault="00D774AE" w:rsidP="009F3137">
      <w:r>
        <w:separator/>
      </w:r>
    </w:p>
  </w:endnote>
  <w:endnote w:type="continuationSeparator" w:id="0">
    <w:p w14:paraId="728BA6B6" w14:textId="77777777" w:rsidR="00D774AE" w:rsidRDefault="00D774AE" w:rsidP="009F3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Arial Black">
    <w:panose1 w:val="020B0A04020102020204"/>
    <w:charset w:val="A1"/>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5000" w:type="pct"/>
      <w:tblLook w:val="04A0" w:firstRow="1" w:lastRow="0" w:firstColumn="1" w:lastColumn="0" w:noHBand="0" w:noVBand="1"/>
    </w:tblPr>
    <w:tblGrid>
      <w:gridCol w:w="3399"/>
      <w:gridCol w:w="755"/>
      <w:gridCol w:w="3398"/>
    </w:tblGrid>
    <w:tr w:rsidR="00084593" w14:paraId="1918320C" w14:textId="77777777" w:rsidTr="00842203">
      <w:trPr>
        <w:trHeight w:val="151"/>
      </w:trPr>
      <w:tc>
        <w:tcPr>
          <w:tcW w:w="2250" w:type="pct"/>
          <w:tcBorders>
            <w:top w:val="nil"/>
            <w:left w:val="nil"/>
            <w:bottom w:val="single" w:sz="4" w:space="0" w:color="4F81BD" w:themeColor="accent1"/>
            <w:right w:val="nil"/>
          </w:tcBorders>
        </w:tcPr>
        <w:p w14:paraId="097EAE40" w14:textId="77777777" w:rsidR="00084593" w:rsidRDefault="00084593" w:rsidP="00842203">
          <w:pPr>
            <w:pStyle w:val="Header"/>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5BEF8AEA" w14:textId="77777777" w:rsidR="00084593" w:rsidRDefault="00084593" w:rsidP="00842203">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Pr>
              <w:rStyle w:val="PageNumber"/>
              <w:rFonts w:asciiTheme="minorHAnsi" w:hAnsiTheme="minorHAnsi"/>
              <w:noProof/>
              <w:sz w:val="24"/>
              <w:szCs w:val="24"/>
            </w:rPr>
            <w:t>2</w:t>
          </w:r>
          <w:r>
            <w:rPr>
              <w:rStyle w:val="PageNumber"/>
              <w:rFonts w:asciiTheme="minorHAnsi" w:hAnsiTheme="minorHAnsi"/>
              <w:sz w:val="24"/>
              <w:szCs w:val="24"/>
            </w:rPr>
            <w:fldChar w:fldCharType="end"/>
          </w:r>
        </w:p>
      </w:tc>
      <w:tc>
        <w:tcPr>
          <w:tcW w:w="2250" w:type="pct"/>
          <w:tcBorders>
            <w:top w:val="nil"/>
            <w:left w:val="nil"/>
            <w:bottom w:val="single" w:sz="4" w:space="0" w:color="4F81BD" w:themeColor="accent1"/>
            <w:right w:val="nil"/>
          </w:tcBorders>
        </w:tcPr>
        <w:p w14:paraId="0FB11FA8" w14:textId="77777777" w:rsidR="00084593" w:rsidRDefault="00084593" w:rsidP="00842203">
          <w:pPr>
            <w:pStyle w:val="Header"/>
            <w:spacing w:line="276" w:lineRule="auto"/>
            <w:rPr>
              <w:rFonts w:asciiTheme="majorHAnsi" w:eastAsiaTheme="majorEastAsia" w:hAnsiTheme="majorHAnsi" w:cstheme="majorBidi"/>
              <w:b/>
              <w:bCs/>
              <w:color w:val="4F81BD" w:themeColor="accent1"/>
            </w:rPr>
          </w:pPr>
        </w:p>
      </w:tc>
    </w:tr>
    <w:tr w:rsidR="00084593" w14:paraId="3A75CF91" w14:textId="77777777" w:rsidTr="00842203">
      <w:trPr>
        <w:trHeight w:val="150"/>
      </w:trPr>
      <w:tc>
        <w:tcPr>
          <w:tcW w:w="2250" w:type="pct"/>
          <w:tcBorders>
            <w:top w:val="single" w:sz="4" w:space="0" w:color="4F81BD" w:themeColor="accent1"/>
            <w:left w:val="nil"/>
            <w:bottom w:val="nil"/>
            <w:right w:val="nil"/>
          </w:tcBorders>
        </w:tcPr>
        <w:p w14:paraId="5044AACF" w14:textId="77777777" w:rsidR="00084593" w:rsidRDefault="00084593" w:rsidP="00842203">
          <w:pPr>
            <w:pStyle w:val="Header"/>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7559A6BB" w14:textId="77777777" w:rsidR="00084593" w:rsidRDefault="00084593" w:rsidP="00842203">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0B5E447B" w14:textId="77777777" w:rsidR="00084593" w:rsidRDefault="00084593" w:rsidP="00842203">
          <w:pPr>
            <w:pStyle w:val="Header"/>
            <w:spacing w:line="276" w:lineRule="auto"/>
            <w:rPr>
              <w:rFonts w:asciiTheme="majorHAnsi" w:eastAsiaTheme="majorEastAsia" w:hAnsiTheme="majorHAnsi" w:cstheme="majorBidi"/>
              <w:b/>
              <w:bCs/>
              <w:color w:val="4F81BD" w:themeColor="accent1"/>
            </w:rPr>
          </w:pPr>
        </w:p>
      </w:tc>
    </w:tr>
  </w:tbl>
  <w:p w14:paraId="54A8BFF2" w14:textId="77777777" w:rsidR="00084593" w:rsidRDefault="00084593">
    <w:pPr>
      <w:pStyle w:val="Footer"/>
    </w:pPr>
  </w:p>
  <w:p w14:paraId="68D891AF" w14:textId="77777777" w:rsidR="00084593" w:rsidRDefault="00084593"/>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X="-1407" w:tblpY="1"/>
      <w:tblW w:w="5796" w:type="pct"/>
      <w:tblLook w:val="04A0" w:firstRow="1" w:lastRow="0" w:firstColumn="1" w:lastColumn="0" w:noHBand="0" w:noVBand="1"/>
    </w:tblPr>
    <w:tblGrid>
      <w:gridCol w:w="2918"/>
      <w:gridCol w:w="2919"/>
      <w:gridCol w:w="2917"/>
    </w:tblGrid>
    <w:tr w:rsidR="00084593" w14:paraId="0C4B87E6" w14:textId="77777777" w:rsidTr="00164D7C">
      <w:trPr>
        <w:trHeight w:val="151"/>
      </w:trPr>
      <w:tc>
        <w:tcPr>
          <w:tcW w:w="1667" w:type="pct"/>
          <w:tcBorders>
            <w:top w:val="nil"/>
            <w:left w:val="nil"/>
            <w:bottom w:val="single" w:sz="4" w:space="0" w:color="4F81BD" w:themeColor="accent1"/>
            <w:right w:val="nil"/>
          </w:tcBorders>
        </w:tcPr>
        <w:p w14:paraId="40CF2F8E"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restart"/>
          <w:noWrap/>
          <w:vAlign w:val="center"/>
          <w:hideMark/>
        </w:tcPr>
        <w:p w14:paraId="67603420" w14:textId="77777777" w:rsidR="00084593" w:rsidRDefault="00084593" w:rsidP="00164D7C">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sidR="0055426B">
            <w:rPr>
              <w:rStyle w:val="PageNumber"/>
              <w:rFonts w:asciiTheme="minorHAnsi" w:hAnsiTheme="minorHAnsi"/>
              <w:noProof/>
              <w:sz w:val="24"/>
              <w:szCs w:val="24"/>
            </w:rPr>
            <w:t>3</w:t>
          </w:r>
          <w:r>
            <w:rPr>
              <w:rStyle w:val="PageNumber"/>
              <w:rFonts w:asciiTheme="minorHAnsi" w:hAnsiTheme="minorHAnsi"/>
              <w:sz w:val="24"/>
              <w:szCs w:val="24"/>
            </w:rPr>
            <w:fldChar w:fldCharType="end"/>
          </w:r>
        </w:p>
      </w:tc>
      <w:tc>
        <w:tcPr>
          <w:tcW w:w="1667" w:type="pct"/>
          <w:tcBorders>
            <w:top w:val="nil"/>
            <w:left w:val="nil"/>
            <w:bottom w:val="single" w:sz="4" w:space="0" w:color="4F81BD" w:themeColor="accent1"/>
            <w:right w:val="nil"/>
          </w:tcBorders>
        </w:tcPr>
        <w:p w14:paraId="70BC8BC9"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r>
    <w:tr w:rsidR="00084593" w14:paraId="1E6B067A" w14:textId="77777777" w:rsidTr="00164D7C">
      <w:trPr>
        <w:trHeight w:val="150"/>
      </w:trPr>
      <w:tc>
        <w:tcPr>
          <w:tcW w:w="1667" w:type="pct"/>
          <w:tcBorders>
            <w:top w:val="single" w:sz="4" w:space="0" w:color="4F81BD" w:themeColor="accent1"/>
            <w:left w:val="nil"/>
            <w:bottom w:val="nil"/>
            <w:right w:val="nil"/>
          </w:tcBorders>
        </w:tcPr>
        <w:p w14:paraId="48A928FE"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ign w:val="center"/>
          <w:hideMark/>
        </w:tcPr>
        <w:p w14:paraId="1C967915" w14:textId="77777777" w:rsidR="00084593" w:rsidRDefault="00084593" w:rsidP="00164D7C">
          <w:pPr>
            <w:rPr>
              <w:rFonts w:asciiTheme="majorHAnsi" w:hAnsiTheme="majorHAnsi"/>
              <w:color w:val="365F91" w:themeColor="accent1" w:themeShade="BF"/>
              <w:sz w:val="22"/>
              <w:szCs w:val="22"/>
            </w:rPr>
          </w:pPr>
        </w:p>
      </w:tc>
      <w:tc>
        <w:tcPr>
          <w:tcW w:w="1667" w:type="pct"/>
          <w:tcBorders>
            <w:top w:val="single" w:sz="4" w:space="0" w:color="4F81BD" w:themeColor="accent1"/>
            <w:left w:val="nil"/>
            <w:bottom w:val="nil"/>
            <w:right w:val="nil"/>
          </w:tcBorders>
        </w:tcPr>
        <w:p w14:paraId="53AFE82E"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r>
  </w:tbl>
  <w:p w14:paraId="6493E062" w14:textId="77777777" w:rsidR="00084593" w:rsidRDefault="00084593" w:rsidP="00164D7C">
    <w:pPr>
      <w:pStyle w:val="Footer"/>
      <w:ind w:left="-1701"/>
    </w:pPr>
  </w:p>
  <w:p w14:paraId="1813FBF3" w14:textId="77777777" w:rsidR="00084593" w:rsidRDefault="00084593"/>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X="-1407" w:tblpY="1"/>
      <w:tblW w:w="5796" w:type="pct"/>
      <w:tblLook w:val="04A0" w:firstRow="1" w:lastRow="0" w:firstColumn="1" w:lastColumn="0" w:noHBand="0" w:noVBand="1"/>
    </w:tblPr>
    <w:tblGrid>
      <w:gridCol w:w="2918"/>
      <w:gridCol w:w="2919"/>
      <w:gridCol w:w="2917"/>
    </w:tblGrid>
    <w:tr w:rsidR="00084593" w14:paraId="211FB248" w14:textId="77777777" w:rsidTr="00164D7C">
      <w:trPr>
        <w:trHeight w:val="151"/>
      </w:trPr>
      <w:tc>
        <w:tcPr>
          <w:tcW w:w="1667" w:type="pct"/>
          <w:tcBorders>
            <w:top w:val="nil"/>
            <w:left w:val="nil"/>
            <w:bottom w:val="single" w:sz="4" w:space="0" w:color="4F81BD" w:themeColor="accent1"/>
            <w:right w:val="nil"/>
          </w:tcBorders>
        </w:tcPr>
        <w:p w14:paraId="482B0A6E"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restart"/>
          <w:noWrap/>
          <w:vAlign w:val="center"/>
          <w:hideMark/>
        </w:tcPr>
        <w:p w14:paraId="363C0AAF" w14:textId="77777777" w:rsidR="00084593" w:rsidRDefault="00084593" w:rsidP="00164D7C">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sidR="0055426B">
            <w:rPr>
              <w:rStyle w:val="PageNumber"/>
              <w:rFonts w:asciiTheme="minorHAnsi" w:hAnsiTheme="minorHAnsi"/>
              <w:noProof/>
              <w:sz w:val="24"/>
              <w:szCs w:val="24"/>
            </w:rPr>
            <w:t>1</w:t>
          </w:r>
          <w:r>
            <w:rPr>
              <w:rStyle w:val="PageNumber"/>
              <w:rFonts w:asciiTheme="minorHAnsi" w:hAnsiTheme="minorHAnsi"/>
              <w:sz w:val="24"/>
              <w:szCs w:val="24"/>
            </w:rPr>
            <w:fldChar w:fldCharType="end"/>
          </w:r>
        </w:p>
      </w:tc>
      <w:tc>
        <w:tcPr>
          <w:tcW w:w="1667" w:type="pct"/>
          <w:tcBorders>
            <w:top w:val="nil"/>
            <w:left w:val="nil"/>
            <w:bottom w:val="single" w:sz="4" w:space="0" w:color="4F81BD" w:themeColor="accent1"/>
            <w:right w:val="nil"/>
          </w:tcBorders>
        </w:tcPr>
        <w:p w14:paraId="3872A48E"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r>
    <w:tr w:rsidR="00084593" w14:paraId="72F2F22F" w14:textId="77777777" w:rsidTr="00164D7C">
      <w:trPr>
        <w:trHeight w:val="150"/>
      </w:trPr>
      <w:tc>
        <w:tcPr>
          <w:tcW w:w="1667" w:type="pct"/>
          <w:tcBorders>
            <w:top w:val="single" w:sz="4" w:space="0" w:color="4F81BD" w:themeColor="accent1"/>
            <w:left w:val="nil"/>
            <w:bottom w:val="nil"/>
            <w:right w:val="nil"/>
          </w:tcBorders>
        </w:tcPr>
        <w:p w14:paraId="58072DB3"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ign w:val="center"/>
          <w:hideMark/>
        </w:tcPr>
        <w:p w14:paraId="2671190D" w14:textId="77777777" w:rsidR="00084593" w:rsidRDefault="00084593" w:rsidP="00164D7C">
          <w:pPr>
            <w:rPr>
              <w:rFonts w:asciiTheme="majorHAnsi" w:hAnsiTheme="majorHAnsi"/>
              <w:color w:val="365F91" w:themeColor="accent1" w:themeShade="BF"/>
              <w:sz w:val="22"/>
              <w:szCs w:val="22"/>
            </w:rPr>
          </w:pPr>
        </w:p>
      </w:tc>
      <w:tc>
        <w:tcPr>
          <w:tcW w:w="1667" w:type="pct"/>
          <w:tcBorders>
            <w:top w:val="single" w:sz="4" w:space="0" w:color="4F81BD" w:themeColor="accent1"/>
            <w:left w:val="nil"/>
            <w:bottom w:val="nil"/>
            <w:right w:val="nil"/>
          </w:tcBorders>
        </w:tcPr>
        <w:p w14:paraId="5BDAC636"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r>
  </w:tbl>
  <w:p w14:paraId="6D41FCD8" w14:textId="77777777" w:rsidR="00084593" w:rsidRDefault="00084593" w:rsidP="00164D7C">
    <w:pPr>
      <w:pStyle w:val="Footer"/>
      <w:ind w:left="-1701"/>
    </w:pPr>
  </w:p>
  <w:p w14:paraId="178DC968" w14:textId="77777777" w:rsidR="00084593" w:rsidRDefault="00084593"/>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5000" w:type="pct"/>
      <w:tblLook w:val="04A0" w:firstRow="1" w:lastRow="0" w:firstColumn="1" w:lastColumn="0" w:noHBand="0" w:noVBand="1"/>
    </w:tblPr>
    <w:tblGrid>
      <w:gridCol w:w="3399"/>
      <w:gridCol w:w="755"/>
      <w:gridCol w:w="3398"/>
    </w:tblGrid>
    <w:tr w:rsidR="00084593" w14:paraId="15F40BF8" w14:textId="77777777" w:rsidTr="00842203">
      <w:trPr>
        <w:trHeight w:val="151"/>
      </w:trPr>
      <w:tc>
        <w:tcPr>
          <w:tcW w:w="2250" w:type="pct"/>
          <w:tcBorders>
            <w:top w:val="nil"/>
            <w:left w:val="nil"/>
            <w:bottom w:val="single" w:sz="4" w:space="0" w:color="4F81BD" w:themeColor="accent1"/>
            <w:right w:val="nil"/>
          </w:tcBorders>
        </w:tcPr>
        <w:p w14:paraId="1CCAA43E" w14:textId="77777777" w:rsidR="00084593" w:rsidRDefault="00084593" w:rsidP="00842203">
          <w:pPr>
            <w:pStyle w:val="Header"/>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250B9140" w14:textId="77777777" w:rsidR="00084593" w:rsidRDefault="00084593" w:rsidP="00842203">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Pr>
              <w:rStyle w:val="PageNumber"/>
              <w:rFonts w:asciiTheme="minorHAnsi" w:hAnsiTheme="minorHAnsi"/>
              <w:noProof/>
              <w:sz w:val="24"/>
              <w:szCs w:val="24"/>
            </w:rPr>
            <w:t>2</w:t>
          </w:r>
          <w:r>
            <w:rPr>
              <w:rStyle w:val="PageNumber"/>
              <w:rFonts w:asciiTheme="minorHAnsi" w:hAnsiTheme="minorHAnsi"/>
              <w:sz w:val="24"/>
              <w:szCs w:val="24"/>
            </w:rPr>
            <w:fldChar w:fldCharType="end"/>
          </w:r>
        </w:p>
      </w:tc>
      <w:tc>
        <w:tcPr>
          <w:tcW w:w="2250" w:type="pct"/>
          <w:tcBorders>
            <w:top w:val="nil"/>
            <w:left w:val="nil"/>
            <w:bottom w:val="single" w:sz="4" w:space="0" w:color="4F81BD" w:themeColor="accent1"/>
            <w:right w:val="nil"/>
          </w:tcBorders>
        </w:tcPr>
        <w:p w14:paraId="47D01CF7" w14:textId="77777777" w:rsidR="00084593" w:rsidRDefault="00084593" w:rsidP="00842203">
          <w:pPr>
            <w:pStyle w:val="Header"/>
            <w:spacing w:line="276" w:lineRule="auto"/>
            <w:rPr>
              <w:rFonts w:asciiTheme="majorHAnsi" w:eastAsiaTheme="majorEastAsia" w:hAnsiTheme="majorHAnsi" w:cstheme="majorBidi"/>
              <w:b/>
              <w:bCs/>
              <w:color w:val="4F81BD" w:themeColor="accent1"/>
            </w:rPr>
          </w:pPr>
        </w:p>
      </w:tc>
    </w:tr>
    <w:tr w:rsidR="00084593" w14:paraId="3BC4C8B4" w14:textId="77777777" w:rsidTr="00842203">
      <w:trPr>
        <w:trHeight w:val="150"/>
      </w:trPr>
      <w:tc>
        <w:tcPr>
          <w:tcW w:w="2250" w:type="pct"/>
          <w:tcBorders>
            <w:top w:val="single" w:sz="4" w:space="0" w:color="4F81BD" w:themeColor="accent1"/>
            <w:left w:val="nil"/>
            <w:bottom w:val="nil"/>
            <w:right w:val="nil"/>
          </w:tcBorders>
        </w:tcPr>
        <w:p w14:paraId="4E7BF392" w14:textId="77777777" w:rsidR="00084593" w:rsidRDefault="00084593" w:rsidP="00842203">
          <w:pPr>
            <w:pStyle w:val="Header"/>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043C1703" w14:textId="77777777" w:rsidR="00084593" w:rsidRDefault="00084593" w:rsidP="00842203">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104B81F2" w14:textId="77777777" w:rsidR="00084593" w:rsidRDefault="00084593" w:rsidP="00842203">
          <w:pPr>
            <w:pStyle w:val="Header"/>
            <w:spacing w:line="276" w:lineRule="auto"/>
            <w:rPr>
              <w:rFonts w:asciiTheme="majorHAnsi" w:eastAsiaTheme="majorEastAsia" w:hAnsiTheme="majorHAnsi" w:cstheme="majorBidi"/>
              <w:b/>
              <w:bCs/>
              <w:color w:val="4F81BD" w:themeColor="accent1"/>
            </w:rPr>
          </w:pPr>
        </w:p>
      </w:tc>
    </w:tr>
  </w:tbl>
  <w:p w14:paraId="0754662E" w14:textId="77777777" w:rsidR="00084593" w:rsidRDefault="00084593">
    <w:pPr>
      <w:pStyle w:val="Footer"/>
    </w:pPr>
  </w:p>
  <w:p w14:paraId="4BE09C72" w14:textId="77777777" w:rsidR="00084593" w:rsidRDefault="00084593"/>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X="-1407" w:tblpY="1"/>
      <w:tblW w:w="5796" w:type="pct"/>
      <w:tblLook w:val="04A0" w:firstRow="1" w:lastRow="0" w:firstColumn="1" w:lastColumn="0" w:noHBand="0" w:noVBand="1"/>
    </w:tblPr>
    <w:tblGrid>
      <w:gridCol w:w="2918"/>
      <w:gridCol w:w="2919"/>
      <w:gridCol w:w="2917"/>
    </w:tblGrid>
    <w:tr w:rsidR="00084593" w14:paraId="7A858DE6" w14:textId="77777777" w:rsidTr="00164D7C">
      <w:trPr>
        <w:trHeight w:val="151"/>
      </w:trPr>
      <w:tc>
        <w:tcPr>
          <w:tcW w:w="1667" w:type="pct"/>
          <w:tcBorders>
            <w:top w:val="nil"/>
            <w:left w:val="nil"/>
            <w:bottom w:val="single" w:sz="4" w:space="0" w:color="4F81BD" w:themeColor="accent1"/>
            <w:right w:val="nil"/>
          </w:tcBorders>
        </w:tcPr>
        <w:p w14:paraId="31F6B2C7"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restart"/>
          <w:noWrap/>
          <w:vAlign w:val="center"/>
          <w:hideMark/>
        </w:tcPr>
        <w:p w14:paraId="6035402E" w14:textId="77777777" w:rsidR="00084593" w:rsidRDefault="00084593" w:rsidP="00164D7C">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sidR="0055426B">
            <w:rPr>
              <w:rStyle w:val="PageNumber"/>
              <w:rFonts w:asciiTheme="minorHAnsi" w:hAnsiTheme="minorHAnsi"/>
              <w:noProof/>
              <w:sz w:val="24"/>
              <w:szCs w:val="24"/>
            </w:rPr>
            <w:t>17</w:t>
          </w:r>
          <w:r>
            <w:rPr>
              <w:rStyle w:val="PageNumber"/>
              <w:rFonts w:asciiTheme="minorHAnsi" w:hAnsiTheme="minorHAnsi"/>
              <w:sz w:val="24"/>
              <w:szCs w:val="24"/>
            </w:rPr>
            <w:fldChar w:fldCharType="end"/>
          </w:r>
        </w:p>
      </w:tc>
      <w:tc>
        <w:tcPr>
          <w:tcW w:w="1667" w:type="pct"/>
          <w:tcBorders>
            <w:top w:val="nil"/>
            <w:left w:val="nil"/>
            <w:bottom w:val="single" w:sz="4" w:space="0" w:color="4F81BD" w:themeColor="accent1"/>
            <w:right w:val="nil"/>
          </w:tcBorders>
        </w:tcPr>
        <w:p w14:paraId="75EC04EA"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r>
    <w:tr w:rsidR="00084593" w14:paraId="2425FA8E" w14:textId="77777777" w:rsidTr="00164D7C">
      <w:trPr>
        <w:trHeight w:val="150"/>
      </w:trPr>
      <w:tc>
        <w:tcPr>
          <w:tcW w:w="1667" w:type="pct"/>
          <w:tcBorders>
            <w:top w:val="single" w:sz="4" w:space="0" w:color="4F81BD" w:themeColor="accent1"/>
            <w:left w:val="nil"/>
            <w:bottom w:val="nil"/>
            <w:right w:val="nil"/>
          </w:tcBorders>
        </w:tcPr>
        <w:p w14:paraId="70A1AB5C"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ign w:val="center"/>
          <w:hideMark/>
        </w:tcPr>
        <w:p w14:paraId="0537DD8A" w14:textId="77777777" w:rsidR="00084593" w:rsidRDefault="00084593" w:rsidP="00164D7C">
          <w:pPr>
            <w:rPr>
              <w:rFonts w:asciiTheme="majorHAnsi" w:hAnsiTheme="majorHAnsi"/>
              <w:color w:val="365F91" w:themeColor="accent1" w:themeShade="BF"/>
              <w:sz w:val="22"/>
              <w:szCs w:val="22"/>
            </w:rPr>
          </w:pPr>
        </w:p>
      </w:tc>
      <w:tc>
        <w:tcPr>
          <w:tcW w:w="1667" w:type="pct"/>
          <w:tcBorders>
            <w:top w:val="single" w:sz="4" w:space="0" w:color="4F81BD" w:themeColor="accent1"/>
            <w:left w:val="nil"/>
            <w:bottom w:val="nil"/>
            <w:right w:val="nil"/>
          </w:tcBorders>
        </w:tcPr>
        <w:p w14:paraId="4B3AA703"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r>
  </w:tbl>
  <w:p w14:paraId="6009D29B" w14:textId="77777777" w:rsidR="00084593" w:rsidRDefault="00084593" w:rsidP="00164D7C">
    <w:pPr>
      <w:pStyle w:val="Footer"/>
      <w:ind w:left="-1701"/>
    </w:pPr>
  </w:p>
  <w:p w14:paraId="73E166E9" w14:textId="77777777" w:rsidR="00084593" w:rsidRDefault="00084593"/>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X="-1407" w:tblpY="1"/>
      <w:tblW w:w="5796" w:type="pct"/>
      <w:tblLook w:val="04A0" w:firstRow="1" w:lastRow="0" w:firstColumn="1" w:lastColumn="0" w:noHBand="0" w:noVBand="1"/>
    </w:tblPr>
    <w:tblGrid>
      <w:gridCol w:w="2918"/>
      <w:gridCol w:w="2919"/>
      <w:gridCol w:w="2917"/>
    </w:tblGrid>
    <w:tr w:rsidR="00084593" w14:paraId="5FB5FDC6" w14:textId="77777777" w:rsidTr="00164D7C">
      <w:trPr>
        <w:trHeight w:val="151"/>
      </w:trPr>
      <w:tc>
        <w:tcPr>
          <w:tcW w:w="1667" w:type="pct"/>
          <w:tcBorders>
            <w:top w:val="nil"/>
            <w:left w:val="nil"/>
            <w:bottom w:val="single" w:sz="4" w:space="0" w:color="4F81BD" w:themeColor="accent1"/>
            <w:right w:val="nil"/>
          </w:tcBorders>
        </w:tcPr>
        <w:p w14:paraId="122EC366"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restart"/>
          <w:noWrap/>
          <w:vAlign w:val="center"/>
          <w:hideMark/>
        </w:tcPr>
        <w:p w14:paraId="270AEB6F" w14:textId="77777777" w:rsidR="00084593" w:rsidRDefault="00084593" w:rsidP="00164D7C">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sidR="0055426B">
            <w:rPr>
              <w:rStyle w:val="PageNumber"/>
              <w:rFonts w:asciiTheme="minorHAnsi" w:hAnsiTheme="minorHAnsi"/>
              <w:noProof/>
              <w:sz w:val="24"/>
              <w:szCs w:val="24"/>
            </w:rPr>
            <w:t>5</w:t>
          </w:r>
          <w:r>
            <w:rPr>
              <w:rStyle w:val="PageNumber"/>
              <w:rFonts w:asciiTheme="minorHAnsi" w:hAnsiTheme="minorHAnsi"/>
              <w:sz w:val="24"/>
              <w:szCs w:val="24"/>
            </w:rPr>
            <w:fldChar w:fldCharType="end"/>
          </w:r>
        </w:p>
      </w:tc>
      <w:tc>
        <w:tcPr>
          <w:tcW w:w="1667" w:type="pct"/>
          <w:tcBorders>
            <w:top w:val="nil"/>
            <w:left w:val="nil"/>
            <w:bottom w:val="single" w:sz="4" w:space="0" w:color="4F81BD" w:themeColor="accent1"/>
            <w:right w:val="nil"/>
          </w:tcBorders>
        </w:tcPr>
        <w:p w14:paraId="68F6D0D2"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r>
    <w:tr w:rsidR="00084593" w14:paraId="6C43A1CC" w14:textId="77777777" w:rsidTr="00164D7C">
      <w:trPr>
        <w:trHeight w:val="150"/>
      </w:trPr>
      <w:tc>
        <w:tcPr>
          <w:tcW w:w="1667" w:type="pct"/>
          <w:tcBorders>
            <w:top w:val="single" w:sz="4" w:space="0" w:color="4F81BD" w:themeColor="accent1"/>
            <w:left w:val="nil"/>
            <w:bottom w:val="nil"/>
            <w:right w:val="nil"/>
          </w:tcBorders>
        </w:tcPr>
        <w:p w14:paraId="63D58DF0"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ign w:val="center"/>
          <w:hideMark/>
        </w:tcPr>
        <w:p w14:paraId="12B31771" w14:textId="77777777" w:rsidR="00084593" w:rsidRDefault="00084593" w:rsidP="00164D7C">
          <w:pPr>
            <w:rPr>
              <w:rFonts w:asciiTheme="majorHAnsi" w:hAnsiTheme="majorHAnsi"/>
              <w:color w:val="365F91" w:themeColor="accent1" w:themeShade="BF"/>
              <w:sz w:val="22"/>
              <w:szCs w:val="22"/>
            </w:rPr>
          </w:pPr>
        </w:p>
      </w:tc>
      <w:tc>
        <w:tcPr>
          <w:tcW w:w="1667" w:type="pct"/>
          <w:tcBorders>
            <w:top w:val="single" w:sz="4" w:space="0" w:color="4F81BD" w:themeColor="accent1"/>
            <w:left w:val="nil"/>
            <w:bottom w:val="nil"/>
            <w:right w:val="nil"/>
          </w:tcBorders>
        </w:tcPr>
        <w:p w14:paraId="7B970910" w14:textId="77777777" w:rsidR="00084593" w:rsidRDefault="00084593" w:rsidP="00164D7C">
          <w:pPr>
            <w:pStyle w:val="Header"/>
            <w:spacing w:line="276" w:lineRule="auto"/>
            <w:rPr>
              <w:rFonts w:asciiTheme="majorHAnsi" w:eastAsiaTheme="majorEastAsia" w:hAnsiTheme="majorHAnsi" w:cstheme="majorBidi"/>
              <w:b/>
              <w:bCs/>
              <w:color w:val="4F81BD" w:themeColor="accent1"/>
            </w:rPr>
          </w:pPr>
        </w:p>
      </w:tc>
    </w:tr>
  </w:tbl>
  <w:p w14:paraId="79A2FA07" w14:textId="77777777" w:rsidR="00084593" w:rsidRDefault="00084593" w:rsidP="00164D7C">
    <w:pPr>
      <w:pStyle w:val="Footer"/>
      <w:ind w:left="-1701"/>
    </w:pPr>
  </w:p>
  <w:p w14:paraId="7C5EE689" w14:textId="77777777" w:rsidR="00084593" w:rsidRDefault="00084593"/>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5000" w:type="pct"/>
      <w:tblLook w:val="04A0" w:firstRow="1" w:lastRow="0" w:firstColumn="1" w:lastColumn="0" w:noHBand="0" w:noVBand="1"/>
    </w:tblPr>
    <w:tblGrid>
      <w:gridCol w:w="3399"/>
      <w:gridCol w:w="755"/>
      <w:gridCol w:w="3398"/>
    </w:tblGrid>
    <w:tr w:rsidR="003D536E" w14:paraId="653872EB" w14:textId="77777777" w:rsidTr="00842203">
      <w:trPr>
        <w:trHeight w:val="151"/>
      </w:trPr>
      <w:tc>
        <w:tcPr>
          <w:tcW w:w="2250" w:type="pct"/>
          <w:tcBorders>
            <w:top w:val="nil"/>
            <w:left w:val="nil"/>
            <w:bottom w:val="single" w:sz="4" w:space="0" w:color="4F81BD" w:themeColor="accent1"/>
            <w:right w:val="nil"/>
          </w:tcBorders>
        </w:tcPr>
        <w:p w14:paraId="338F6ADD" w14:textId="77777777" w:rsidR="003D536E" w:rsidRDefault="003D536E" w:rsidP="00842203">
          <w:pPr>
            <w:pStyle w:val="Header"/>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200376C1" w14:textId="77777777" w:rsidR="003D536E" w:rsidRDefault="003D536E" w:rsidP="00842203">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Pr>
              <w:rStyle w:val="PageNumber"/>
              <w:rFonts w:asciiTheme="minorHAnsi" w:hAnsiTheme="minorHAnsi"/>
              <w:noProof/>
              <w:sz w:val="24"/>
              <w:szCs w:val="24"/>
            </w:rPr>
            <w:t>2</w:t>
          </w:r>
          <w:r>
            <w:rPr>
              <w:rStyle w:val="PageNumber"/>
              <w:rFonts w:asciiTheme="minorHAnsi" w:hAnsiTheme="minorHAnsi"/>
              <w:sz w:val="24"/>
              <w:szCs w:val="24"/>
            </w:rPr>
            <w:fldChar w:fldCharType="end"/>
          </w:r>
        </w:p>
      </w:tc>
      <w:tc>
        <w:tcPr>
          <w:tcW w:w="2250" w:type="pct"/>
          <w:tcBorders>
            <w:top w:val="nil"/>
            <w:left w:val="nil"/>
            <w:bottom w:val="single" w:sz="4" w:space="0" w:color="4F81BD" w:themeColor="accent1"/>
            <w:right w:val="nil"/>
          </w:tcBorders>
        </w:tcPr>
        <w:p w14:paraId="3FEF951E" w14:textId="77777777" w:rsidR="003D536E" w:rsidRDefault="003D536E" w:rsidP="00842203">
          <w:pPr>
            <w:pStyle w:val="Header"/>
            <w:spacing w:line="276" w:lineRule="auto"/>
            <w:rPr>
              <w:rFonts w:asciiTheme="majorHAnsi" w:eastAsiaTheme="majorEastAsia" w:hAnsiTheme="majorHAnsi" w:cstheme="majorBidi"/>
              <w:b/>
              <w:bCs/>
              <w:color w:val="4F81BD" w:themeColor="accent1"/>
            </w:rPr>
          </w:pPr>
        </w:p>
      </w:tc>
    </w:tr>
    <w:tr w:rsidR="003D536E" w14:paraId="6F5E2E6B" w14:textId="77777777" w:rsidTr="00842203">
      <w:trPr>
        <w:trHeight w:val="150"/>
      </w:trPr>
      <w:tc>
        <w:tcPr>
          <w:tcW w:w="2250" w:type="pct"/>
          <w:tcBorders>
            <w:top w:val="single" w:sz="4" w:space="0" w:color="4F81BD" w:themeColor="accent1"/>
            <w:left w:val="nil"/>
            <w:bottom w:val="nil"/>
            <w:right w:val="nil"/>
          </w:tcBorders>
        </w:tcPr>
        <w:p w14:paraId="419D851A" w14:textId="77777777" w:rsidR="003D536E" w:rsidRDefault="003D536E" w:rsidP="00842203">
          <w:pPr>
            <w:pStyle w:val="Header"/>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53080738" w14:textId="77777777" w:rsidR="003D536E" w:rsidRDefault="003D536E" w:rsidP="00842203">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7609C1D6" w14:textId="77777777" w:rsidR="003D536E" w:rsidRDefault="003D536E" w:rsidP="00842203">
          <w:pPr>
            <w:pStyle w:val="Header"/>
            <w:spacing w:line="276" w:lineRule="auto"/>
            <w:rPr>
              <w:rFonts w:asciiTheme="majorHAnsi" w:eastAsiaTheme="majorEastAsia" w:hAnsiTheme="majorHAnsi" w:cstheme="majorBidi"/>
              <w:b/>
              <w:bCs/>
              <w:color w:val="4F81BD" w:themeColor="accent1"/>
            </w:rPr>
          </w:pPr>
        </w:p>
      </w:tc>
    </w:tr>
  </w:tbl>
  <w:p w14:paraId="0B27AC7F" w14:textId="77777777" w:rsidR="003D536E" w:rsidRDefault="003D536E">
    <w:pPr>
      <w:pStyle w:val="Footer"/>
    </w:pPr>
  </w:p>
  <w:p w14:paraId="0C112DBA" w14:textId="77777777" w:rsidR="003D536E" w:rsidRDefault="003D536E"/>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X="-1407" w:tblpY="1"/>
      <w:tblW w:w="5796" w:type="pct"/>
      <w:tblLook w:val="04A0" w:firstRow="1" w:lastRow="0" w:firstColumn="1" w:lastColumn="0" w:noHBand="0" w:noVBand="1"/>
    </w:tblPr>
    <w:tblGrid>
      <w:gridCol w:w="2918"/>
      <w:gridCol w:w="2919"/>
      <w:gridCol w:w="2917"/>
    </w:tblGrid>
    <w:tr w:rsidR="003D536E" w14:paraId="031F3DB5" w14:textId="77777777" w:rsidTr="00164D7C">
      <w:trPr>
        <w:trHeight w:val="151"/>
      </w:trPr>
      <w:tc>
        <w:tcPr>
          <w:tcW w:w="1667" w:type="pct"/>
          <w:tcBorders>
            <w:top w:val="nil"/>
            <w:left w:val="nil"/>
            <w:bottom w:val="single" w:sz="4" w:space="0" w:color="4F81BD" w:themeColor="accent1"/>
            <w:right w:val="nil"/>
          </w:tcBorders>
        </w:tcPr>
        <w:p w14:paraId="383C8694" w14:textId="77777777" w:rsidR="003D536E" w:rsidRDefault="003D536E"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restart"/>
          <w:noWrap/>
          <w:vAlign w:val="center"/>
          <w:hideMark/>
        </w:tcPr>
        <w:p w14:paraId="05039EE8" w14:textId="77777777" w:rsidR="003D536E" w:rsidRDefault="003D536E" w:rsidP="00164D7C">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sidR="0055426B">
            <w:rPr>
              <w:rStyle w:val="PageNumber"/>
              <w:rFonts w:asciiTheme="minorHAnsi" w:hAnsiTheme="minorHAnsi"/>
              <w:noProof/>
              <w:sz w:val="24"/>
              <w:szCs w:val="24"/>
            </w:rPr>
            <w:t>21</w:t>
          </w:r>
          <w:r>
            <w:rPr>
              <w:rStyle w:val="PageNumber"/>
              <w:rFonts w:asciiTheme="minorHAnsi" w:hAnsiTheme="minorHAnsi"/>
              <w:sz w:val="24"/>
              <w:szCs w:val="24"/>
            </w:rPr>
            <w:fldChar w:fldCharType="end"/>
          </w:r>
        </w:p>
      </w:tc>
      <w:tc>
        <w:tcPr>
          <w:tcW w:w="1667" w:type="pct"/>
          <w:tcBorders>
            <w:top w:val="nil"/>
            <w:left w:val="nil"/>
            <w:bottom w:val="single" w:sz="4" w:space="0" w:color="4F81BD" w:themeColor="accent1"/>
            <w:right w:val="nil"/>
          </w:tcBorders>
        </w:tcPr>
        <w:p w14:paraId="76F3D42A" w14:textId="77777777" w:rsidR="003D536E" w:rsidRDefault="003D536E" w:rsidP="00164D7C">
          <w:pPr>
            <w:pStyle w:val="Header"/>
            <w:spacing w:line="276" w:lineRule="auto"/>
            <w:rPr>
              <w:rFonts w:asciiTheme="majorHAnsi" w:eastAsiaTheme="majorEastAsia" w:hAnsiTheme="majorHAnsi" w:cstheme="majorBidi"/>
              <w:b/>
              <w:bCs/>
              <w:color w:val="4F81BD" w:themeColor="accent1"/>
            </w:rPr>
          </w:pPr>
        </w:p>
      </w:tc>
    </w:tr>
    <w:tr w:rsidR="003D536E" w14:paraId="66C05E48" w14:textId="77777777" w:rsidTr="00164D7C">
      <w:trPr>
        <w:trHeight w:val="150"/>
      </w:trPr>
      <w:tc>
        <w:tcPr>
          <w:tcW w:w="1667" w:type="pct"/>
          <w:tcBorders>
            <w:top w:val="single" w:sz="4" w:space="0" w:color="4F81BD" w:themeColor="accent1"/>
            <w:left w:val="nil"/>
            <w:bottom w:val="nil"/>
            <w:right w:val="nil"/>
          </w:tcBorders>
        </w:tcPr>
        <w:p w14:paraId="608EF256" w14:textId="77777777" w:rsidR="003D536E" w:rsidRDefault="003D536E"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ign w:val="center"/>
          <w:hideMark/>
        </w:tcPr>
        <w:p w14:paraId="66F3C62D" w14:textId="77777777" w:rsidR="003D536E" w:rsidRDefault="003D536E" w:rsidP="00164D7C">
          <w:pPr>
            <w:rPr>
              <w:rFonts w:asciiTheme="majorHAnsi" w:hAnsiTheme="majorHAnsi"/>
              <w:color w:val="365F91" w:themeColor="accent1" w:themeShade="BF"/>
              <w:sz w:val="22"/>
              <w:szCs w:val="22"/>
            </w:rPr>
          </w:pPr>
        </w:p>
      </w:tc>
      <w:tc>
        <w:tcPr>
          <w:tcW w:w="1667" w:type="pct"/>
          <w:tcBorders>
            <w:top w:val="single" w:sz="4" w:space="0" w:color="4F81BD" w:themeColor="accent1"/>
            <w:left w:val="nil"/>
            <w:bottom w:val="nil"/>
            <w:right w:val="nil"/>
          </w:tcBorders>
        </w:tcPr>
        <w:p w14:paraId="3106A3A2" w14:textId="77777777" w:rsidR="003D536E" w:rsidRDefault="003D536E" w:rsidP="00164D7C">
          <w:pPr>
            <w:pStyle w:val="Header"/>
            <w:spacing w:line="276" w:lineRule="auto"/>
            <w:rPr>
              <w:rFonts w:asciiTheme="majorHAnsi" w:eastAsiaTheme="majorEastAsia" w:hAnsiTheme="majorHAnsi" w:cstheme="majorBidi"/>
              <w:b/>
              <w:bCs/>
              <w:color w:val="4F81BD" w:themeColor="accent1"/>
            </w:rPr>
          </w:pPr>
        </w:p>
      </w:tc>
    </w:tr>
  </w:tbl>
  <w:p w14:paraId="7CEDE797" w14:textId="77777777" w:rsidR="003D536E" w:rsidRDefault="003D536E" w:rsidP="00164D7C">
    <w:pPr>
      <w:pStyle w:val="Footer"/>
      <w:ind w:left="-1701"/>
    </w:pPr>
  </w:p>
  <w:p w14:paraId="4DDA7A39" w14:textId="77777777" w:rsidR="003D536E" w:rsidRDefault="003D536E"/>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X="-1407" w:tblpY="1"/>
      <w:tblW w:w="5796" w:type="pct"/>
      <w:tblLook w:val="04A0" w:firstRow="1" w:lastRow="0" w:firstColumn="1" w:lastColumn="0" w:noHBand="0" w:noVBand="1"/>
    </w:tblPr>
    <w:tblGrid>
      <w:gridCol w:w="2918"/>
      <w:gridCol w:w="2919"/>
      <w:gridCol w:w="2917"/>
    </w:tblGrid>
    <w:tr w:rsidR="003D536E" w14:paraId="1DEA4C86" w14:textId="77777777" w:rsidTr="00164D7C">
      <w:trPr>
        <w:trHeight w:val="151"/>
      </w:trPr>
      <w:tc>
        <w:tcPr>
          <w:tcW w:w="1667" w:type="pct"/>
          <w:tcBorders>
            <w:top w:val="nil"/>
            <w:left w:val="nil"/>
            <w:bottom w:val="single" w:sz="4" w:space="0" w:color="4F81BD" w:themeColor="accent1"/>
            <w:right w:val="nil"/>
          </w:tcBorders>
        </w:tcPr>
        <w:p w14:paraId="6ADD83DB" w14:textId="77777777" w:rsidR="003D536E" w:rsidRDefault="003D536E"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restart"/>
          <w:noWrap/>
          <w:vAlign w:val="center"/>
          <w:hideMark/>
        </w:tcPr>
        <w:p w14:paraId="4F184817" w14:textId="77777777" w:rsidR="003D536E" w:rsidRDefault="003D536E" w:rsidP="00164D7C">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sidR="0055426B">
            <w:rPr>
              <w:rStyle w:val="PageNumber"/>
              <w:rFonts w:asciiTheme="minorHAnsi" w:hAnsiTheme="minorHAnsi"/>
              <w:noProof/>
              <w:sz w:val="24"/>
              <w:szCs w:val="24"/>
            </w:rPr>
            <w:t>20</w:t>
          </w:r>
          <w:r>
            <w:rPr>
              <w:rStyle w:val="PageNumber"/>
              <w:rFonts w:asciiTheme="minorHAnsi" w:hAnsiTheme="minorHAnsi"/>
              <w:sz w:val="24"/>
              <w:szCs w:val="24"/>
            </w:rPr>
            <w:fldChar w:fldCharType="end"/>
          </w:r>
        </w:p>
      </w:tc>
      <w:tc>
        <w:tcPr>
          <w:tcW w:w="1667" w:type="pct"/>
          <w:tcBorders>
            <w:top w:val="nil"/>
            <w:left w:val="nil"/>
            <w:bottom w:val="single" w:sz="4" w:space="0" w:color="4F81BD" w:themeColor="accent1"/>
            <w:right w:val="nil"/>
          </w:tcBorders>
        </w:tcPr>
        <w:p w14:paraId="71928AF8" w14:textId="77777777" w:rsidR="003D536E" w:rsidRDefault="003D536E" w:rsidP="00164D7C">
          <w:pPr>
            <w:pStyle w:val="Header"/>
            <w:spacing w:line="276" w:lineRule="auto"/>
            <w:rPr>
              <w:rFonts w:asciiTheme="majorHAnsi" w:eastAsiaTheme="majorEastAsia" w:hAnsiTheme="majorHAnsi" w:cstheme="majorBidi"/>
              <w:b/>
              <w:bCs/>
              <w:color w:val="4F81BD" w:themeColor="accent1"/>
            </w:rPr>
          </w:pPr>
        </w:p>
      </w:tc>
    </w:tr>
    <w:tr w:rsidR="003D536E" w14:paraId="3B4A5342" w14:textId="77777777" w:rsidTr="00164D7C">
      <w:trPr>
        <w:trHeight w:val="150"/>
      </w:trPr>
      <w:tc>
        <w:tcPr>
          <w:tcW w:w="1667" w:type="pct"/>
          <w:tcBorders>
            <w:top w:val="single" w:sz="4" w:space="0" w:color="4F81BD" w:themeColor="accent1"/>
            <w:left w:val="nil"/>
            <w:bottom w:val="nil"/>
            <w:right w:val="nil"/>
          </w:tcBorders>
        </w:tcPr>
        <w:p w14:paraId="4086710B" w14:textId="77777777" w:rsidR="003D536E" w:rsidRDefault="003D536E"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ign w:val="center"/>
          <w:hideMark/>
        </w:tcPr>
        <w:p w14:paraId="00AB8DF7" w14:textId="77777777" w:rsidR="003D536E" w:rsidRDefault="003D536E" w:rsidP="00164D7C">
          <w:pPr>
            <w:rPr>
              <w:rFonts w:asciiTheme="majorHAnsi" w:hAnsiTheme="majorHAnsi"/>
              <w:color w:val="365F91" w:themeColor="accent1" w:themeShade="BF"/>
              <w:sz w:val="22"/>
              <w:szCs w:val="22"/>
            </w:rPr>
          </w:pPr>
        </w:p>
      </w:tc>
      <w:tc>
        <w:tcPr>
          <w:tcW w:w="1667" w:type="pct"/>
          <w:tcBorders>
            <w:top w:val="single" w:sz="4" w:space="0" w:color="4F81BD" w:themeColor="accent1"/>
            <w:left w:val="nil"/>
            <w:bottom w:val="nil"/>
            <w:right w:val="nil"/>
          </w:tcBorders>
        </w:tcPr>
        <w:p w14:paraId="5071DD79" w14:textId="77777777" w:rsidR="003D536E" w:rsidRDefault="003D536E" w:rsidP="00164D7C">
          <w:pPr>
            <w:pStyle w:val="Header"/>
            <w:spacing w:line="276" w:lineRule="auto"/>
            <w:rPr>
              <w:rFonts w:asciiTheme="majorHAnsi" w:eastAsiaTheme="majorEastAsia" w:hAnsiTheme="majorHAnsi" w:cstheme="majorBidi"/>
              <w:b/>
              <w:bCs/>
              <w:color w:val="4F81BD" w:themeColor="accent1"/>
            </w:rPr>
          </w:pPr>
        </w:p>
      </w:tc>
    </w:tr>
  </w:tbl>
  <w:p w14:paraId="2D68EA49" w14:textId="77777777" w:rsidR="003D536E" w:rsidRDefault="003D536E" w:rsidP="00164D7C">
    <w:pPr>
      <w:pStyle w:val="Footer"/>
      <w:ind w:left="-1701"/>
    </w:pPr>
  </w:p>
  <w:p w14:paraId="2CF0CE29" w14:textId="77777777" w:rsidR="003D536E" w:rsidRDefault="003D536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BDB581" w14:textId="77777777" w:rsidR="00D774AE" w:rsidRDefault="00D774AE" w:rsidP="009F3137">
      <w:r>
        <w:separator/>
      </w:r>
    </w:p>
  </w:footnote>
  <w:footnote w:type="continuationSeparator" w:id="0">
    <w:p w14:paraId="54E244DC" w14:textId="77777777" w:rsidR="00D774AE" w:rsidRDefault="00D774AE" w:rsidP="009F3137">
      <w:r>
        <w:continuationSeparator/>
      </w:r>
    </w:p>
  </w:footnote>
  <w:footnote w:id="1">
    <w:p w14:paraId="2A379DAB" w14:textId="36FD3C0D" w:rsidR="00084593" w:rsidRPr="004056B2" w:rsidRDefault="00084593">
      <w:pPr>
        <w:pStyle w:val="FootnoteText"/>
        <w:rPr>
          <w:lang w:val="en-GB"/>
        </w:rPr>
      </w:pPr>
      <w:r w:rsidRPr="004056B2">
        <w:rPr>
          <w:rStyle w:val="FootnoteReference"/>
          <w:lang w:val="en-GB"/>
        </w:rPr>
        <w:footnoteRef/>
      </w:r>
      <w:r w:rsidRPr="004056B2">
        <w:rPr>
          <w:lang w:val="en-GB"/>
        </w:rPr>
        <w:t xml:space="preserve"> The guideline</w:t>
      </w:r>
      <w:r>
        <w:rPr>
          <w:lang w:val="en-GB"/>
        </w:rPr>
        <w:t xml:space="preserve"> “</w:t>
      </w:r>
      <w:r w:rsidRPr="004056B2">
        <w:rPr>
          <w:lang w:val="en-GB"/>
        </w:rPr>
        <w:t>U</w:t>
      </w:r>
      <w:r>
        <w:rPr>
          <w:lang w:val="en-GB"/>
        </w:rPr>
        <w:t>NAIDS_DHIS2_Spectrum_Bootstrap_PostInitiation</w:t>
      </w:r>
      <w:r w:rsidRPr="004056B2">
        <w:rPr>
          <w:lang w:val="en-GB"/>
        </w:rPr>
        <w:t>_</w:t>
      </w:r>
      <w:r>
        <w:rPr>
          <w:lang w:val="en-GB"/>
        </w:rPr>
        <w:t>Guide_V002</w:t>
      </w:r>
      <w:r w:rsidRPr="004056B2">
        <w:rPr>
          <w:lang w:val="en-GB"/>
        </w:rPr>
        <w:t>_EN.pdf</w:t>
      </w:r>
      <w:r>
        <w:rPr>
          <w:lang w:val="en-GB"/>
        </w:rPr>
        <w:t>”</w:t>
      </w:r>
    </w:p>
  </w:footnote>
  <w:footnote w:id="2">
    <w:p w14:paraId="5E90801E" w14:textId="31280341" w:rsidR="00084593" w:rsidRPr="00AE2F5A" w:rsidRDefault="00084593">
      <w:pPr>
        <w:pStyle w:val="FootnoteText"/>
        <w:rPr>
          <w:lang w:val="fr-CH"/>
        </w:rPr>
      </w:pPr>
      <w:r>
        <w:rPr>
          <w:rStyle w:val="FootnoteReference"/>
        </w:rPr>
        <w:footnoteRef/>
      </w:r>
      <w:r>
        <w:t xml:space="preserve"> Unique Identifiers. Each object in DHIS2 (e.g. an indicator) has a unique ID that can be used by the import mechanism to correctly link imported data with the correct object.</w:t>
      </w:r>
    </w:p>
  </w:footnote>
  <w:footnote w:id="3">
    <w:p w14:paraId="7534D4D7" w14:textId="24D50859" w:rsidR="00084593" w:rsidRPr="00F15F0E" w:rsidRDefault="00084593">
      <w:pPr>
        <w:pStyle w:val="FootnoteText"/>
        <w:rPr>
          <w:lang w:val="fr-CH"/>
        </w:rPr>
      </w:pPr>
      <w:r>
        <w:rPr>
          <w:rStyle w:val="FootnoteReference"/>
        </w:rPr>
        <w:footnoteRef/>
      </w:r>
      <w:r>
        <w:t xml:space="preserve"> </w:t>
      </w:r>
      <w:proofErr w:type="spellStart"/>
      <w:r>
        <w:rPr>
          <w:lang w:val="fr-CH"/>
        </w:rPr>
        <w:t>See</w:t>
      </w:r>
      <w:proofErr w:type="spellEnd"/>
      <w:r>
        <w:rPr>
          <w:lang w:val="fr-CH"/>
        </w:rPr>
        <w:t xml:space="preserve"> </w:t>
      </w:r>
      <w:hyperlink r:id="rId1" w:history="1">
        <w:r w:rsidRPr="0039011B">
          <w:rPr>
            <w:rStyle w:val="Hyperlink"/>
            <w:lang w:val="fr-CH"/>
          </w:rPr>
          <w:t>http://www.unaids.org/en/dataanalysis/datatools/spectrumepp2013</w:t>
        </w:r>
      </w:hyperlink>
      <w:r>
        <w:rPr>
          <w:lang w:val="fr-CH"/>
        </w:rPr>
        <w:t xml:space="preserve"> </w:t>
      </w:r>
    </w:p>
  </w:footnote>
  <w:footnote w:id="4">
    <w:p w14:paraId="235FC59C" w14:textId="2858500A" w:rsidR="00084593" w:rsidRPr="00F15F0E" w:rsidRDefault="00084593">
      <w:pPr>
        <w:pStyle w:val="FootnoteText"/>
        <w:rPr>
          <w:lang w:val="fr-CH"/>
        </w:rPr>
      </w:pPr>
      <w:r>
        <w:rPr>
          <w:rStyle w:val="FootnoteReference"/>
        </w:rPr>
        <w:footnoteRef/>
      </w:r>
      <w:r>
        <w:t xml:space="preserve"> </w:t>
      </w:r>
      <w:proofErr w:type="spellStart"/>
      <w:r>
        <w:rPr>
          <w:lang w:val="fr-CH"/>
        </w:rPr>
        <w:t>See</w:t>
      </w:r>
      <w:proofErr w:type="spellEnd"/>
      <w:r>
        <w:rPr>
          <w:lang w:val="fr-CH"/>
        </w:rPr>
        <w:t xml:space="preserve"> </w:t>
      </w:r>
      <w:hyperlink r:id="rId2" w:history="1">
        <w:r w:rsidRPr="0039011B">
          <w:rPr>
            <w:rStyle w:val="Hyperlink"/>
            <w:lang w:val="fr-CH"/>
          </w:rPr>
          <w:t>https://www.dhis2.org/</w:t>
        </w:r>
      </w:hyperlink>
      <w:r>
        <w:rPr>
          <w:lang w:val="fr-CH"/>
        </w:rPr>
        <w:t xml:space="preserve"> </w:t>
      </w:r>
    </w:p>
  </w:footnote>
  <w:footnote w:id="5">
    <w:p w14:paraId="2A476D63" w14:textId="404F62D5" w:rsidR="00084593" w:rsidRPr="004B1C57" w:rsidRDefault="00084593">
      <w:pPr>
        <w:pStyle w:val="FootnoteText"/>
        <w:rPr>
          <w:lang w:val="fr-CH"/>
        </w:rPr>
      </w:pPr>
      <w:r>
        <w:rPr>
          <w:rStyle w:val="FootnoteReference"/>
        </w:rPr>
        <w:footnoteRef/>
      </w:r>
      <w:r>
        <w:t xml:space="preserve"> </w:t>
      </w:r>
      <w:proofErr w:type="spellStart"/>
      <w:r>
        <w:rPr>
          <w:lang w:val="fr-CH"/>
        </w:rPr>
        <w:t>Low</w:t>
      </w:r>
      <w:proofErr w:type="spellEnd"/>
      <w:r>
        <w:rPr>
          <w:lang w:val="fr-CH"/>
        </w:rPr>
        <w:t xml:space="preserve"> and Middle </w:t>
      </w:r>
      <w:proofErr w:type="spellStart"/>
      <w:r>
        <w:rPr>
          <w:lang w:val="fr-CH"/>
        </w:rPr>
        <w:t>Income</w:t>
      </w:r>
      <w:proofErr w:type="spellEnd"/>
      <w:r>
        <w:rPr>
          <w:lang w:val="fr-CH"/>
        </w:rPr>
        <w:t xml:space="preserve"> Countries</w:t>
      </w:r>
    </w:p>
  </w:footnote>
  <w:footnote w:id="6">
    <w:p w14:paraId="2E2EA473" w14:textId="2BB1FC8D" w:rsidR="00084593" w:rsidRPr="002527D0" w:rsidRDefault="00084593">
      <w:pPr>
        <w:pStyle w:val="FootnoteText"/>
        <w:rPr>
          <w:lang w:val="fr-CH"/>
        </w:rPr>
      </w:pPr>
      <w:r>
        <w:rPr>
          <w:rStyle w:val="FootnoteReference"/>
        </w:rPr>
        <w:footnoteRef/>
      </w:r>
      <w:r>
        <w:t xml:space="preserve"> </w:t>
      </w:r>
      <w:r w:rsidRPr="002527D0">
        <w:rPr>
          <w:highlight w:val="yellow"/>
        </w:rPr>
        <w:t xml:space="preserve">Build Number xx, </w:t>
      </w:r>
      <w:r w:rsidRPr="002527D0">
        <w:rPr>
          <w:highlight w:val="yellow"/>
          <w:lang w:val="fr-CH"/>
        </w:rPr>
        <w:t xml:space="preserve">Version </w:t>
      </w:r>
      <w:proofErr w:type="spellStart"/>
      <w:r w:rsidRPr="002527D0">
        <w:rPr>
          <w:highlight w:val="yellow"/>
          <w:lang w:val="fr-CH"/>
        </w:rPr>
        <w:t>Number</w:t>
      </w:r>
      <w:proofErr w:type="spellEnd"/>
      <w:r w:rsidRPr="002527D0">
        <w:rPr>
          <w:highlight w:val="yellow"/>
          <w:lang w:val="fr-CH"/>
        </w:rPr>
        <w:t xml:space="preserve"> </w:t>
      </w:r>
      <w:proofErr w:type="spellStart"/>
      <w:r w:rsidRPr="002527D0">
        <w:rPr>
          <w:highlight w:val="yellow"/>
          <w:lang w:val="fr-CH"/>
        </w:rPr>
        <w:t>yy</w:t>
      </w:r>
      <w:proofErr w:type="spellEnd"/>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9D215" w14:textId="77777777" w:rsidR="00084593" w:rsidRDefault="00084593">
    <w:pPr>
      <w:pStyle w:val="Header"/>
    </w:pPr>
    <w:r>
      <w:t>The Unplugged Edge</w:t>
    </w:r>
  </w:p>
  <w:p w14:paraId="37FD274E" w14:textId="77777777" w:rsidR="00084593" w:rsidRDefault="00084593"/>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0DF89" w14:textId="65849E43" w:rsidR="00084593" w:rsidRPr="00D1322C" w:rsidRDefault="003D536E" w:rsidP="00F3022C">
    <w:pPr>
      <w:pStyle w:val="ChapterLabel"/>
      <w:framePr w:w="1675" w:h="1689" w:hRule="exact" w:wrap="notBeside" w:hAnchor="page" w:x="8766" w:y="898"/>
    </w:pPr>
    <w:r>
      <w:t>A</w:t>
    </w:r>
  </w:p>
  <w:p w14:paraId="043C3CAD" w14:textId="77777777" w:rsidR="00084593" w:rsidRDefault="00084593" w:rsidP="00200DAA">
    <w:pPr>
      <w:pStyle w:val="Header"/>
      <w:ind w:left="-1701"/>
    </w:pPr>
    <w:r>
      <w:t>UNAIDS SPECTRUM EXTRACT IMPORT PREPARATION GUIDE</w:t>
    </w:r>
  </w:p>
  <w:p w14:paraId="15F06B47" w14:textId="77777777" w:rsidR="00084593" w:rsidRDefault="00084593"/>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EA00BF" w14:textId="21AC4319" w:rsidR="00084593" w:rsidRDefault="0055426B" w:rsidP="0055426B">
    <w:pPr>
      <w:pStyle w:val="Header"/>
      <w:ind w:left="-1701"/>
    </w:pPr>
    <w:r>
      <w:t>UNAIDS SPECTRUM EXTRACT IMPORT PREPARATION GUIDE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E6E97" w14:textId="78A61692" w:rsidR="00084593" w:rsidRPr="00D1322C" w:rsidRDefault="00084593" w:rsidP="00F3022C">
    <w:pPr>
      <w:pStyle w:val="ChapterLabel"/>
      <w:framePr w:w="1675" w:h="1689" w:hRule="exact" w:wrap="notBeside" w:hAnchor="page" w:x="8766" w:y="898"/>
    </w:pPr>
    <w:r>
      <w:t>1</w:t>
    </w:r>
  </w:p>
  <w:p w14:paraId="3FB574E4" w14:textId="073A2261" w:rsidR="00084593" w:rsidRDefault="00084593" w:rsidP="00200DAA">
    <w:pPr>
      <w:pStyle w:val="Header"/>
      <w:ind w:left="-1701"/>
    </w:pPr>
    <w:r>
      <w:t>UNAIDS SPECTRUM EXTRACT IMPORT PREPARATION GUIDE</w:t>
    </w:r>
  </w:p>
  <w:p w14:paraId="2F522718" w14:textId="77777777" w:rsidR="00084593" w:rsidRDefault="00084593"/>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351FE" w14:textId="77777777" w:rsidR="00084593" w:rsidRDefault="00084593">
    <w:pPr>
      <w:pStyle w:val="Header"/>
    </w:pPr>
    <w:r>
      <w:t>The Unplugged Edge</w:t>
    </w:r>
  </w:p>
  <w:p w14:paraId="0DAD2A02" w14:textId="77777777" w:rsidR="00084593" w:rsidRDefault="00084593"/>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4C5977" w14:textId="2AB672B3" w:rsidR="00084593" w:rsidRDefault="0055426B" w:rsidP="0055426B">
    <w:pPr>
      <w:pStyle w:val="Header"/>
      <w:ind w:left="-1701"/>
    </w:pPr>
    <w:r>
      <w:t>UNAIDS SPECTRUM EXTRACT IMPORT PREPARATION GUIDE</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1EBFF" w14:textId="2C175A13" w:rsidR="00084593" w:rsidRPr="00D1322C" w:rsidRDefault="0055426B" w:rsidP="00F3022C">
    <w:pPr>
      <w:pStyle w:val="ChapterLabel"/>
      <w:framePr w:w="1675" w:h="1689" w:hRule="exact" w:wrap="notBeside" w:hAnchor="page" w:x="8766" w:y="898"/>
    </w:pPr>
    <w:r>
      <w:t>2</w:t>
    </w:r>
  </w:p>
  <w:p w14:paraId="45BC4DC9" w14:textId="6896E714" w:rsidR="00084593" w:rsidRDefault="00084593" w:rsidP="0055426B">
    <w:pPr>
      <w:pStyle w:val="Header"/>
      <w:ind w:left="-1701"/>
    </w:pPr>
    <w:r>
      <w:t>UNAIDS SPECTRUM EXTRACT IMPORT PREPARATION GUIDE</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BB1F3" w14:textId="77777777" w:rsidR="003D536E" w:rsidRDefault="003D536E">
    <w:pPr>
      <w:pStyle w:val="Header"/>
    </w:pPr>
    <w:r>
      <w:t>The Unplugged Edge</w:t>
    </w:r>
  </w:p>
  <w:p w14:paraId="0FD665E3" w14:textId="77777777" w:rsidR="003D536E" w:rsidRDefault="003D536E"/>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D0F84" w14:textId="4A42628D" w:rsidR="003D536E" w:rsidRDefault="0055426B" w:rsidP="0055426B">
    <w:pPr>
      <w:pStyle w:val="Header"/>
      <w:ind w:left="-1701"/>
    </w:pPr>
    <w:r>
      <w:t>UNAIDS SPECTRUM EXTRACT IMPORT PREPARATION GUIDE</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1058C" w14:textId="6E4DCD90" w:rsidR="003D536E" w:rsidRPr="00D1322C" w:rsidRDefault="0055426B" w:rsidP="00F3022C">
    <w:pPr>
      <w:pStyle w:val="ChapterLabel"/>
      <w:framePr w:w="1675" w:h="1689" w:hRule="exact" w:wrap="notBeside" w:hAnchor="page" w:x="8766" w:y="898"/>
    </w:pPr>
    <w:r>
      <w:t>3</w:t>
    </w:r>
  </w:p>
  <w:p w14:paraId="1A8E8987" w14:textId="77777777" w:rsidR="003D536E" w:rsidRDefault="003D536E" w:rsidP="00200DAA">
    <w:pPr>
      <w:pStyle w:val="Header"/>
      <w:ind w:left="-1701"/>
    </w:pPr>
    <w:r>
      <w:t>UNAIDS SPECTRUM EXTRACT IMPORT PREPARATION GUIDE</w:t>
    </w:r>
  </w:p>
  <w:p w14:paraId="693EC653" w14:textId="77777777" w:rsidR="003D536E" w:rsidRDefault="003D536E"/>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2E619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69E7EF4"/>
    <w:lvl w:ilvl="0">
      <w:start w:val="1"/>
      <w:numFmt w:val="decimal"/>
      <w:lvlText w:val="%1."/>
      <w:lvlJc w:val="left"/>
      <w:pPr>
        <w:tabs>
          <w:tab w:val="num" w:pos="1492"/>
        </w:tabs>
        <w:ind w:left="1492" w:hanging="360"/>
      </w:pPr>
    </w:lvl>
  </w:abstractNum>
  <w:abstractNum w:abstractNumId="2">
    <w:nsid w:val="FFFFFF7D"/>
    <w:multiLevelType w:val="singleLevel"/>
    <w:tmpl w:val="FAE02CBC"/>
    <w:lvl w:ilvl="0">
      <w:start w:val="1"/>
      <w:numFmt w:val="decimal"/>
      <w:lvlText w:val="%1."/>
      <w:lvlJc w:val="left"/>
      <w:pPr>
        <w:tabs>
          <w:tab w:val="num" w:pos="1209"/>
        </w:tabs>
        <w:ind w:left="1209" w:hanging="360"/>
      </w:pPr>
    </w:lvl>
  </w:abstractNum>
  <w:abstractNum w:abstractNumId="3">
    <w:nsid w:val="FFFFFF7E"/>
    <w:multiLevelType w:val="singleLevel"/>
    <w:tmpl w:val="93A6F0CC"/>
    <w:lvl w:ilvl="0">
      <w:start w:val="1"/>
      <w:numFmt w:val="decimal"/>
      <w:lvlText w:val="%1."/>
      <w:lvlJc w:val="left"/>
      <w:pPr>
        <w:tabs>
          <w:tab w:val="num" w:pos="926"/>
        </w:tabs>
        <w:ind w:left="926" w:hanging="360"/>
      </w:pPr>
    </w:lvl>
  </w:abstractNum>
  <w:abstractNum w:abstractNumId="4">
    <w:nsid w:val="FFFFFF7F"/>
    <w:multiLevelType w:val="singleLevel"/>
    <w:tmpl w:val="A81E266E"/>
    <w:lvl w:ilvl="0">
      <w:start w:val="1"/>
      <w:numFmt w:val="decimal"/>
      <w:lvlText w:val="%1."/>
      <w:lvlJc w:val="left"/>
      <w:pPr>
        <w:tabs>
          <w:tab w:val="num" w:pos="643"/>
        </w:tabs>
        <w:ind w:left="643" w:hanging="360"/>
      </w:pPr>
    </w:lvl>
  </w:abstractNum>
  <w:abstractNum w:abstractNumId="5">
    <w:nsid w:val="FFFFFF80"/>
    <w:multiLevelType w:val="singleLevel"/>
    <w:tmpl w:val="5CCC910C"/>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808698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E2F0B24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46061D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03667C4"/>
    <w:lvl w:ilvl="0">
      <w:start w:val="1"/>
      <w:numFmt w:val="decimal"/>
      <w:lvlText w:val="%1."/>
      <w:lvlJc w:val="left"/>
      <w:pPr>
        <w:tabs>
          <w:tab w:val="num" w:pos="360"/>
        </w:tabs>
        <w:ind w:left="360" w:hanging="360"/>
      </w:pPr>
    </w:lvl>
  </w:abstractNum>
  <w:abstractNum w:abstractNumId="10">
    <w:nsid w:val="FFFFFF89"/>
    <w:multiLevelType w:val="singleLevel"/>
    <w:tmpl w:val="A64C5282"/>
    <w:lvl w:ilvl="0">
      <w:start w:val="1"/>
      <w:numFmt w:val="bullet"/>
      <w:lvlText w:val=""/>
      <w:lvlJc w:val="left"/>
      <w:pPr>
        <w:tabs>
          <w:tab w:val="num" w:pos="360"/>
        </w:tabs>
        <w:ind w:left="360" w:hanging="360"/>
      </w:pPr>
      <w:rPr>
        <w:rFonts w:ascii="Symbol" w:hAnsi="Symbol" w:hint="default"/>
      </w:rPr>
    </w:lvl>
  </w:abstractNum>
  <w:abstractNum w:abstractNumId="11">
    <w:nsid w:val="02413931"/>
    <w:multiLevelType w:val="hybridMultilevel"/>
    <w:tmpl w:val="84E6C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2A06D3F"/>
    <w:multiLevelType w:val="hybridMultilevel"/>
    <w:tmpl w:val="AA52B386"/>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CB2D5E"/>
    <w:multiLevelType w:val="hybridMultilevel"/>
    <w:tmpl w:val="3C365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D2F6CCE"/>
    <w:multiLevelType w:val="hybridMultilevel"/>
    <w:tmpl w:val="CF4081F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5">
    <w:nsid w:val="14BF22BF"/>
    <w:multiLevelType w:val="hybridMultilevel"/>
    <w:tmpl w:val="8A348F78"/>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2C6BA1"/>
    <w:multiLevelType w:val="hybridMultilevel"/>
    <w:tmpl w:val="886AD484"/>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B569C1"/>
    <w:multiLevelType w:val="hybridMultilevel"/>
    <w:tmpl w:val="C298BE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nsid w:val="24EE6A17"/>
    <w:multiLevelType w:val="hybridMultilevel"/>
    <w:tmpl w:val="08921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9213F7"/>
    <w:multiLevelType w:val="hybridMultilevel"/>
    <w:tmpl w:val="8E5AB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522447"/>
    <w:multiLevelType w:val="hybridMultilevel"/>
    <w:tmpl w:val="D1B46F8A"/>
    <w:lvl w:ilvl="0" w:tplc="9B42AC42">
      <w:start w:val="1"/>
      <w:numFmt w:val="bullet"/>
      <w:lvlText w:val=""/>
      <w:lvlJc w:val="left"/>
      <w:pPr>
        <w:ind w:left="360" w:hanging="360"/>
      </w:pPr>
      <w:rPr>
        <w:rFonts w:ascii="Wingdings" w:hAnsi="Wingdings" w:hint="default"/>
        <w:color w:val="800000"/>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B714DDC"/>
    <w:multiLevelType w:val="hybridMultilevel"/>
    <w:tmpl w:val="81006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B7F6935"/>
    <w:multiLevelType w:val="hybridMultilevel"/>
    <w:tmpl w:val="D4A2D3D8"/>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D94676"/>
    <w:multiLevelType w:val="hybridMultilevel"/>
    <w:tmpl w:val="AABA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7D2944"/>
    <w:multiLevelType w:val="hybridMultilevel"/>
    <w:tmpl w:val="90BADC42"/>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A20576"/>
    <w:multiLevelType w:val="multilevel"/>
    <w:tmpl w:val="0DAA6F3A"/>
    <w:lvl w:ilvl="0">
      <w:start w:val="1"/>
      <w:numFmt w:val="bullet"/>
      <w:lvlText w:val=""/>
      <w:lvlJc w:val="left"/>
      <w:pPr>
        <w:ind w:left="720" w:hanging="360"/>
      </w:pPr>
      <w:rPr>
        <w:rFonts w:ascii="Wingdings" w:hAnsi="Wingdings" w:hint="default"/>
        <w:color w:val="1F497D" w:themeColor="text2"/>
      </w:rPr>
    </w:lvl>
    <w:lvl w:ilvl="1">
      <w:start w:val="1"/>
      <w:numFmt w:val="bullet"/>
      <w:lvlText w:val="o"/>
      <w:lvlJc w:val="left"/>
      <w:pPr>
        <w:tabs>
          <w:tab w:val="num" w:pos="1440"/>
        </w:tabs>
        <w:ind w:left="1440" w:hanging="360"/>
      </w:pPr>
      <w:rPr>
        <w:rFonts w:ascii="Courier New" w:hAnsi="Courier New" w:cs="MS Mincho"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MS Mincho"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MS Mincho"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nsid w:val="38085569"/>
    <w:multiLevelType w:val="hybridMultilevel"/>
    <w:tmpl w:val="C588798C"/>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5A176D"/>
    <w:multiLevelType w:val="hybridMultilevel"/>
    <w:tmpl w:val="E05E23D2"/>
    <w:lvl w:ilvl="0" w:tplc="C15A0EC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E020C1B"/>
    <w:multiLevelType w:val="hybridMultilevel"/>
    <w:tmpl w:val="1E66B140"/>
    <w:lvl w:ilvl="0" w:tplc="71CC27C8">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EC00CB2"/>
    <w:multiLevelType w:val="hybridMultilevel"/>
    <w:tmpl w:val="039AA1B2"/>
    <w:lvl w:ilvl="0" w:tplc="5ECC2C1E">
      <w:start w:val="1"/>
      <w:numFmt w:val="bullet"/>
      <w:pStyle w:val="BulletedText"/>
      <w:lvlText w:val=""/>
      <w:lvlJc w:val="left"/>
      <w:pPr>
        <w:ind w:left="720" w:hanging="360"/>
      </w:pPr>
      <w:rPr>
        <w:rFonts w:ascii="Wingdings" w:hAnsi="Wingdings" w:hint="default"/>
        <w:color w:val="1F497D"/>
      </w:rPr>
    </w:lvl>
    <w:lvl w:ilvl="1" w:tplc="08090003" w:tentative="1">
      <w:start w:val="1"/>
      <w:numFmt w:val="bullet"/>
      <w:lvlText w:val="o"/>
      <w:lvlJc w:val="left"/>
      <w:pPr>
        <w:tabs>
          <w:tab w:val="num" w:pos="1440"/>
        </w:tabs>
        <w:ind w:left="1440" w:hanging="360"/>
      </w:pPr>
      <w:rPr>
        <w:rFonts w:ascii="Courier New" w:hAnsi="Courier New" w:cs="MS Mincho"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MS Mincho"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MS Mincho"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0">
    <w:nsid w:val="3EE232C3"/>
    <w:multiLevelType w:val="hybridMultilevel"/>
    <w:tmpl w:val="81006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A51DCD"/>
    <w:multiLevelType w:val="hybridMultilevel"/>
    <w:tmpl w:val="D35E71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5D54998"/>
    <w:multiLevelType w:val="hybridMultilevel"/>
    <w:tmpl w:val="19C4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964A8C"/>
    <w:multiLevelType w:val="hybridMultilevel"/>
    <w:tmpl w:val="5A3C42EA"/>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E850856"/>
    <w:multiLevelType w:val="hybridMultilevel"/>
    <w:tmpl w:val="E75AE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0A63C52"/>
    <w:multiLevelType w:val="hybridMultilevel"/>
    <w:tmpl w:val="9B42BCCA"/>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623E7"/>
    <w:multiLevelType w:val="hybridMultilevel"/>
    <w:tmpl w:val="8E5AB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8A91162"/>
    <w:multiLevelType w:val="hybridMultilevel"/>
    <w:tmpl w:val="0ECC2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7F74174"/>
    <w:multiLevelType w:val="multilevel"/>
    <w:tmpl w:val="751C221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MS Mincho"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MS Mincho"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MS Mincho"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nsid w:val="6BA441E3"/>
    <w:multiLevelType w:val="hybridMultilevel"/>
    <w:tmpl w:val="A3A6B9E8"/>
    <w:lvl w:ilvl="0" w:tplc="9B42AC42">
      <w:start w:val="1"/>
      <w:numFmt w:val="bullet"/>
      <w:lvlText w:val=""/>
      <w:lvlJc w:val="left"/>
      <w:pPr>
        <w:ind w:left="1080" w:hanging="360"/>
      </w:pPr>
      <w:rPr>
        <w:rFonts w:ascii="Wingdings" w:hAnsi="Wingdings" w:hint="default"/>
        <w:color w:val="800000"/>
        <w:sz w:val="18"/>
        <w:szCs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C537710"/>
    <w:multiLevelType w:val="hybridMultilevel"/>
    <w:tmpl w:val="3258BB26"/>
    <w:lvl w:ilvl="0" w:tplc="C15A0EC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D4676"/>
    <w:multiLevelType w:val="hybridMultilevel"/>
    <w:tmpl w:val="C3C29490"/>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nsid w:val="743578A8"/>
    <w:multiLevelType w:val="hybridMultilevel"/>
    <w:tmpl w:val="0D7A8344"/>
    <w:lvl w:ilvl="0" w:tplc="9B42AC42">
      <w:start w:val="1"/>
      <w:numFmt w:val="bullet"/>
      <w:lvlText w:val=""/>
      <w:lvlJc w:val="left"/>
      <w:pPr>
        <w:ind w:left="360" w:hanging="360"/>
      </w:pPr>
      <w:rPr>
        <w:rFonts w:ascii="Wingdings" w:hAnsi="Wingdings" w:hint="default"/>
        <w:color w:val="800000"/>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A585CD6"/>
    <w:multiLevelType w:val="hybridMultilevel"/>
    <w:tmpl w:val="74625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B0829CC"/>
    <w:multiLevelType w:val="hybridMultilevel"/>
    <w:tmpl w:val="791EE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6B16AF"/>
    <w:multiLevelType w:val="hybridMultilevel"/>
    <w:tmpl w:val="C49E88D0"/>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6">
    <w:nsid w:val="7E9E488E"/>
    <w:multiLevelType w:val="hybridMultilevel"/>
    <w:tmpl w:val="42BC7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29"/>
  </w:num>
  <w:num w:numId="13">
    <w:abstractNumId w:val="38"/>
  </w:num>
  <w:num w:numId="14">
    <w:abstractNumId w:val="25"/>
  </w:num>
  <w:num w:numId="15">
    <w:abstractNumId w:val="46"/>
  </w:num>
  <w:num w:numId="16">
    <w:abstractNumId w:val="40"/>
  </w:num>
  <w:num w:numId="17">
    <w:abstractNumId w:val="27"/>
  </w:num>
  <w:num w:numId="18">
    <w:abstractNumId w:val="28"/>
  </w:num>
  <w:num w:numId="19">
    <w:abstractNumId w:val="11"/>
  </w:num>
  <w:num w:numId="20">
    <w:abstractNumId w:val="13"/>
  </w:num>
  <w:num w:numId="21">
    <w:abstractNumId w:val="43"/>
  </w:num>
  <w:num w:numId="22">
    <w:abstractNumId w:val="32"/>
  </w:num>
  <w:num w:numId="23">
    <w:abstractNumId w:val="15"/>
  </w:num>
  <w:num w:numId="24">
    <w:abstractNumId w:val="44"/>
  </w:num>
  <w:num w:numId="25">
    <w:abstractNumId w:val="35"/>
  </w:num>
  <w:num w:numId="26">
    <w:abstractNumId w:val="16"/>
  </w:num>
  <w:num w:numId="27">
    <w:abstractNumId w:val="42"/>
  </w:num>
  <w:num w:numId="28">
    <w:abstractNumId w:val="33"/>
  </w:num>
  <w:num w:numId="29">
    <w:abstractNumId w:val="22"/>
  </w:num>
  <w:num w:numId="30">
    <w:abstractNumId w:val="24"/>
  </w:num>
  <w:num w:numId="31">
    <w:abstractNumId w:val="21"/>
  </w:num>
  <w:num w:numId="32">
    <w:abstractNumId w:val="26"/>
  </w:num>
  <w:num w:numId="33">
    <w:abstractNumId w:val="12"/>
  </w:num>
  <w:num w:numId="34">
    <w:abstractNumId w:val="23"/>
  </w:num>
  <w:num w:numId="35">
    <w:abstractNumId w:val="14"/>
  </w:num>
  <w:num w:numId="36">
    <w:abstractNumId w:val="17"/>
  </w:num>
  <w:num w:numId="37">
    <w:abstractNumId w:val="41"/>
  </w:num>
  <w:num w:numId="38">
    <w:abstractNumId w:val="45"/>
  </w:num>
  <w:num w:numId="39">
    <w:abstractNumId w:val="39"/>
  </w:num>
  <w:num w:numId="40">
    <w:abstractNumId w:val="34"/>
  </w:num>
  <w:num w:numId="41">
    <w:abstractNumId w:val="31"/>
  </w:num>
  <w:num w:numId="42">
    <w:abstractNumId w:val="30"/>
  </w:num>
  <w:num w:numId="43">
    <w:abstractNumId w:val="37"/>
  </w:num>
  <w:num w:numId="44">
    <w:abstractNumId w:val="36"/>
  </w:num>
  <w:num w:numId="45">
    <w:abstractNumId w:val="18"/>
  </w:num>
  <w:num w:numId="46">
    <w:abstractNumId w:val="19"/>
  </w:num>
  <w:num w:numId="47">
    <w:abstractNumId w:val="2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Hagan">
    <w15:presenceInfo w15:providerId="Windows Live" w15:userId="84902d10b26c1e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activeWritingStyle w:appName="MSWord" w:lang="en-GB" w:vendorID="64" w:dllVersion="131078" w:nlCheck="1" w:checkStyle="0"/>
  <w:activeWritingStyle w:appName="MSWord" w:lang="en-US" w:vendorID="64" w:dllVersion="131078" w:nlCheck="1" w:checkStyle="0"/>
  <w:activeWritingStyle w:appName="MSWord" w:lang="fr-CH" w:vendorID="64" w:dllVersion="131078"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0BC4"/>
    <w:rsid w:val="000059CF"/>
    <w:rsid w:val="00013949"/>
    <w:rsid w:val="0002089E"/>
    <w:rsid w:val="000521C5"/>
    <w:rsid w:val="000546E8"/>
    <w:rsid w:val="0006769A"/>
    <w:rsid w:val="00070E4A"/>
    <w:rsid w:val="00073F1C"/>
    <w:rsid w:val="00084593"/>
    <w:rsid w:val="00093ED1"/>
    <w:rsid w:val="00097D2E"/>
    <w:rsid w:val="000A640A"/>
    <w:rsid w:val="000C03B6"/>
    <w:rsid w:val="000C3232"/>
    <w:rsid w:val="000C4428"/>
    <w:rsid w:val="000C579D"/>
    <w:rsid w:val="000D70EB"/>
    <w:rsid w:val="000F7F22"/>
    <w:rsid w:val="00102BA0"/>
    <w:rsid w:val="00130753"/>
    <w:rsid w:val="00155282"/>
    <w:rsid w:val="00164D7C"/>
    <w:rsid w:val="0016794E"/>
    <w:rsid w:val="0019091C"/>
    <w:rsid w:val="001D24D0"/>
    <w:rsid w:val="001D49D2"/>
    <w:rsid w:val="001E733B"/>
    <w:rsid w:val="00200DAA"/>
    <w:rsid w:val="002131FA"/>
    <w:rsid w:val="00227D65"/>
    <w:rsid w:val="00234142"/>
    <w:rsid w:val="00247239"/>
    <w:rsid w:val="0024744E"/>
    <w:rsid w:val="002527D0"/>
    <w:rsid w:val="00254193"/>
    <w:rsid w:val="0027187B"/>
    <w:rsid w:val="00281403"/>
    <w:rsid w:val="0028318C"/>
    <w:rsid w:val="002864AC"/>
    <w:rsid w:val="002C2A23"/>
    <w:rsid w:val="002F65EB"/>
    <w:rsid w:val="003101CA"/>
    <w:rsid w:val="00342633"/>
    <w:rsid w:val="003573E6"/>
    <w:rsid w:val="00383C89"/>
    <w:rsid w:val="00384715"/>
    <w:rsid w:val="003B305C"/>
    <w:rsid w:val="003D536E"/>
    <w:rsid w:val="004056B2"/>
    <w:rsid w:val="0043670E"/>
    <w:rsid w:val="0044189E"/>
    <w:rsid w:val="004528F6"/>
    <w:rsid w:val="004548C7"/>
    <w:rsid w:val="0046429A"/>
    <w:rsid w:val="00466F8B"/>
    <w:rsid w:val="004766BC"/>
    <w:rsid w:val="004A49BE"/>
    <w:rsid w:val="004A54F6"/>
    <w:rsid w:val="004B1C57"/>
    <w:rsid w:val="004E33BA"/>
    <w:rsid w:val="004F2DA3"/>
    <w:rsid w:val="005028B4"/>
    <w:rsid w:val="00502E89"/>
    <w:rsid w:val="00510BCD"/>
    <w:rsid w:val="00514C5D"/>
    <w:rsid w:val="00523398"/>
    <w:rsid w:val="00532910"/>
    <w:rsid w:val="00532E17"/>
    <w:rsid w:val="0054115D"/>
    <w:rsid w:val="00543172"/>
    <w:rsid w:val="0055426B"/>
    <w:rsid w:val="005B7EBE"/>
    <w:rsid w:val="005D7D1A"/>
    <w:rsid w:val="00603349"/>
    <w:rsid w:val="006207A1"/>
    <w:rsid w:val="00631E74"/>
    <w:rsid w:val="00637800"/>
    <w:rsid w:val="00641730"/>
    <w:rsid w:val="0065316B"/>
    <w:rsid w:val="00693FEA"/>
    <w:rsid w:val="00695397"/>
    <w:rsid w:val="006962DB"/>
    <w:rsid w:val="006C06EE"/>
    <w:rsid w:val="006E0161"/>
    <w:rsid w:val="006E4805"/>
    <w:rsid w:val="006E640E"/>
    <w:rsid w:val="006E7A1A"/>
    <w:rsid w:val="006F2116"/>
    <w:rsid w:val="00702349"/>
    <w:rsid w:val="0071494F"/>
    <w:rsid w:val="00734073"/>
    <w:rsid w:val="00740477"/>
    <w:rsid w:val="00745642"/>
    <w:rsid w:val="00763E9F"/>
    <w:rsid w:val="007912D2"/>
    <w:rsid w:val="007A59B6"/>
    <w:rsid w:val="007D3457"/>
    <w:rsid w:val="00804625"/>
    <w:rsid w:val="00805927"/>
    <w:rsid w:val="008262FE"/>
    <w:rsid w:val="00842203"/>
    <w:rsid w:val="00845490"/>
    <w:rsid w:val="00857C29"/>
    <w:rsid w:val="008B050A"/>
    <w:rsid w:val="008B0960"/>
    <w:rsid w:val="008F6C4C"/>
    <w:rsid w:val="00906114"/>
    <w:rsid w:val="009129A4"/>
    <w:rsid w:val="00916862"/>
    <w:rsid w:val="00931BD7"/>
    <w:rsid w:val="00932A01"/>
    <w:rsid w:val="00936BF6"/>
    <w:rsid w:val="00947963"/>
    <w:rsid w:val="00951D90"/>
    <w:rsid w:val="00954D80"/>
    <w:rsid w:val="009712AA"/>
    <w:rsid w:val="00974BE1"/>
    <w:rsid w:val="009C0933"/>
    <w:rsid w:val="009F0231"/>
    <w:rsid w:val="009F3137"/>
    <w:rsid w:val="00A0713A"/>
    <w:rsid w:val="00A12AA7"/>
    <w:rsid w:val="00A234B2"/>
    <w:rsid w:val="00A6680F"/>
    <w:rsid w:val="00AA4480"/>
    <w:rsid w:val="00AB7A67"/>
    <w:rsid w:val="00AE2F5A"/>
    <w:rsid w:val="00B03544"/>
    <w:rsid w:val="00B37D48"/>
    <w:rsid w:val="00B73C00"/>
    <w:rsid w:val="00BA1F6D"/>
    <w:rsid w:val="00BD039E"/>
    <w:rsid w:val="00BE345B"/>
    <w:rsid w:val="00BF30D8"/>
    <w:rsid w:val="00BF7D34"/>
    <w:rsid w:val="00C04926"/>
    <w:rsid w:val="00C40242"/>
    <w:rsid w:val="00C55DBF"/>
    <w:rsid w:val="00C865F4"/>
    <w:rsid w:val="00CB188D"/>
    <w:rsid w:val="00CD3419"/>
    <w:rsid w:val="00CD77B5"/>
    <w:rsid w:val="00CF6B6A"/>
    <w:rsid w:val="00D54FEA"/>
    <w:rsid w:val="00D65D33"/>
    <w:rsid w:val="00D661A0"/>
    <w:rsid w:val="00D74A23"/>
    <w:rsid w:val="00D774AE"/>
    <w:rsid w:val="00D83FA0"/>
    <w:rsid w:val="00D920E7"/>
    <w:rsid w:val="00DA1C2F"/>
    <w:rsid w:val="00DA7A78"/>
    <w:rsid w:val="00DB51AB"/>
    <w:rsid w:val="00DD1A89"/>
    <w:rsid w:val="00DE155D"/>
    <w:rsid w:val="00DE3F6D"/>
    <w:rsid w:val="00DE6542"/>
    <w:rsid w:val="00DE6F1C"/>
    <w:rsid w:val="00E114C0"/>
    <w:rsid w:val="00E15A64"/>
    <w:rsid w:val="00E20EA5"/>
    <w:rsid w:val="00E36F21"/>
    <w:rsid w:val="00E37399"/>
    <w:rsid w:val="00E45BBD"/>
    <w:rsid w:val="00E510C7"/>
    <w:rsid w:val="00E61EF7"/>
    <w:rsid w:val="00E66C44"/>
    <w:rsid w:val="00EB0BC4"/>
    <w:rsid w:val="00ED021F"/>
    <w:rsid w:val="00EF45EB"/>
    <w:rsid w:val="00EF60BB"/>
    <w:rsid w:val="00F15F0E"/>
    <w:rsid w:val="00F17BE1"/>
    <w:rsid w:val="00F21512"/>
    <w:rsid w:val="00F3022C"/>
    <w:rsid w:val="00F36F88"/>
    <w:rsid w:val="00F46CD3"/>
    <w:rsid w:val="00F60B2B"/>
    <w:rsid w:val="00F64525"/>
    <w:rsid w:val="00F70683"/>
    <w:rsid w:val="00F77CC7"/>
    <w:rsid w:val="00F878D2"/>
    <w:rsid w:val="00FA3EA5"/>
    <w:rsid w:val="00FE75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B0319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7D1A"/>
    <w:rPr>
      <w:color w:val="434343"/>
    </w:rPr>
  </w:style>
  <w:style w:type="paragraph" w:styleId="Heading1">
    <w:name w:val="heading 1"/>
    <w:basedOn w:val="Normal"/>
    <w:next w:val="BodyText"/>
    <w:link w:val="Heading1Char"/>
    <w:uiPriority w:val="9"/>
    <w:qFormat/>
    <w:rsid w:val="005D7D1A"/>
    <w:pPr>
      <w:keepNext/>
      <w:keepLines/>
      <w:spacing w:before="480"/>
      <w:outlineLvl w:val="0"/>
    </w:pPr>
    <w:rPr>
      <w:rFonts w:asciiTheme="majorHAnsi" w:eastAsiaTheme="majorEastAsia" w:hAnsiTheme="majorHAnsi" w:cstheme="majorBidi"/>
      <w:b/>
      <w:bCs/>
      <w:color w:val="7A4E30"/>
      <w:sz w:val="32"/>
      <w:szCs w:val="32"/>
    </w:rPr>
  </w:style>
  <w:style w:type="paragraph" w:styleId="Heading2">
    <w:name w:val="heading 2"/>
    <w:basedOn w:val="Normal"/>
    <w:next w:val="BodyText"/>
    <w:link w:val="Heading2Char"/>
    <w:uiPriority w:val="9"/>
    <w:unhideWhenUsed/>
    <w:qFormat/>
    <w:rsid w:val="005D7D1A"/>
    <w:pPr>
      <w:keepNext/>
      <w:keepLines/>
      <w:spacing w:before="200"/>
      <w:outlineLvl w:val="1"/>
    </w:pPr>
    <w:rPr>
      <w:rFonts w:asciiTheme="majorHAnsi" w:eastAsiaTheme="majorEastAsia" w:hAnsiTheme="majorHAnsi" w:cstheme="majorBidi"/>
      <w:b/>
      <w:bCs/>
      <w:color w:val="7A4E30"/>
      <w:sz w:val="26"/>
      <w:szCs w:val="26"/>
    </w:rPr>
  </w:style>
  <w:style w:type="paragraph" w:styleId="Heading3">
    <w:name w:val="heading 3"/>
    <w:basedOn w:val="Normal"/>
    <w:next w:val="BodyText"/>
    <w:link w:val="Heading3Char"/>
    <w:uiPriority w:val="9"/>
    <w:unhideWhenUsed/>
    <w:qFormat/>
    <w:rsid w:val="00C55DBF"/>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2203"/>
    <w:pPr>
      <w:tabs>
        <w:tab w:val="center" w:pos="4320"/>
        <w:tab w:val="right" w:pos="8640"/>
      </w:tabs>
    </w:pPr>
    <w:rPr>
      <w:caps/>
      <w:spacing w:val="30"/>
    </w:rPr>
  </w:style>
  <w:style w:type="character" w:customStyle="1" w:styleId="HeaderChar">
    <w:name w:val="Header Char"/>
    <w:basedOn w:val="DefaultParagraphFont"/>
    <w:link w:val="Header"/>
    <w:uiPriority w:val="99"/>
    <w:rsid w:val="00842203"/>
    <w:rPr>
      <w:caps/>
      <w:spacing w:val="30"/>
    </w:rPr>
  </w:style>
  <w:style w:type="paragraph" w:styleId="Footer">
    <w:name w:val="footer"/>
    <w:basedOn w:val="Normal"/>
    <w:link w:val="FooterChar"/>
    <w:uiPriority w:val="99"/>
    <w:unhideWhenUsed/>
    <w:rsid w:val="009F3137"/>
    <w:pPr>
      <w:tabs>
        <w:tab w:val="center" w:pos="4320"/>
        <w:tab w:val="right" w:pos="8640"/>
      </w:tabs>
    </w:pPr>
  </w:style>
  <w:style w:type="character" w:customStyle="1" w:styleId="FooterChar">
    <w:name w:val="Footer Char"/>
    <w:basedOn w:val="DefaultParagraphFont"/>
    <w:link w:val="Footer"/>
    <w:uiPriority w:val="99"/>
    <w:rsid w:val="009F3137"/>
  </w:style>
  <w:style w:type="paragraph" w:styleId="NoSpacing">
    <w:name w:val="No Spacing"/>
    <w:link w:val="NoSpacingChar"/>
    <w:qFormat/>
    <w:rsid w:val="009F3137"/>
    <w:rPr>
      <w:rFonts w:ascii="PMingLiU" w:hAnsi="PMingLiU"/>
      <w:sz w:val="22"/>
      <w:szCs w:val="22"/>
    </w:rPr>
  </w:style>
  <w:style w:type="character" w:customStyle="1" w:styleId="NoSpacingChar">
    <w:name w:val="No Spacing Char"/>
    <w:basedOn w:val="DefaultParagraphFont"/>
    <w:link w:val="NoSpacing"/>
    <w:rsid w:val="009F3137"/>
    <w:rPr>
      <w:rFonts w:ascii="PMingLiU" w:hAnsi="PMingLiU"/>
      <w:sz w:val="22"/>
      <w:szCs w:val="22"/>
    </w:rPr>
  </w:style>
  <w:style w:type="table" w:styleId="LightShading-Accent1">
    <w:name w:val="Light Shading Accent 1"/>
    <w:basedOn w:val="TableNormal"/>
    <w:uiPriority w:val="60"/>
    <w:rsid w:val="009F3137"/>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9F31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3137"/>
    <w:rPr>
      <w:rFonts w:ascii="Lucida Grande" w:hAnsi="Lucida Grande" w:cs="Lucida Grande"/>
      <w:sz w:val="18"/>
      <w:szCs w:val="18"/>
    </w:rPr>
  </w:style>
  <w:style w:type="paragraph" w:styleId="Title">
    <w:name w:val="Title"/>
    <w:basedOn w:val="Normal"/>
    <w:next w:val="Normal"/>
    <w:link w:val="TitleChar"/>
    <w:uiPriority w:val="10"/>
    <w:qFormat/>
    <w:rsid w:val="005D7D1A"/>
    <w:pPr>
      <w:pBdr>
        <w:bottom w:val="single" w:sz="8" w:space="4" w:color="7A4E30"/>
      </w:pBdr>
      <w:spacing w:after="300"/>
      <w:contextualSpacing/>
    </w:pPr>
    <w:rPr>
      <w:rFonts w:asciiTheme="majorHAnsi" w:eastAsiaTheme="majorEastAsia" w:hAnsiTheme="majorHAnsi" w:cstheme="majorBidi"/>
      <w:color w:val="7A4E30"/>
      <w:spacing w:val="5"/>
      <w:kern w:val="28"/>
      <w:sz w:val="52"/>
      <w:szCs w:val="52"/>
    </w:rPr>
  </w:style>
  <w:style w:type="character" w:customStyle="1" w:styleId="TitleChar">
    <w:name w:val="Title Char"/>
    <w:basedOn w:val="DefaultParagraphFont"/>
    <w:link w:val="Title"/>
    <w:uiPriority w:val="10"/>
    <w:rsid w:val="005D7D1A"/>
    <w:rPr>
      <w:rFonts w:asciiTheme="majorHAnsi" w:eastAsiaTheme="majorEastAsia" w:hAnsiTheme="majorHAnsi" w:cstheme="majorBidi"/>
      <w:color w:val="7A4E30"/>
      <w:spacing w:val="5"/>
      <w:kern w:val="28"/>
      <w:sz w:val="52"/>
      <w:szCs w:val="52"/>
    </w:rPr>
  </w:style>
  <w:style w:type="paragraph" w:styleId="Subtitle">
    <w:name w:val="Subtitle"/>
    <w:basedOn w:val="Normal"/>
    <w:next w:val="Normal"/>
    <w:link w:val="SubtitleChar"/>
    <w:uiPriority w:val="11"/>
    <w:qFormat/>
    <w:rsid w:val="009F313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F3137"/>
    <w:rPr>
      <w:rFonts w:asciiTheme="majorHAnsi" w:eastAsiaTheme="majorEastAsia" w:hAnsiTheme="majorHAnsi" w:cstheme="majorBidi"/>
      <w:i/>
      <w:iCs/>
      <w:color w:val="4F81BD" w:themeColor="accent1"/>
      <w:spacing w:val="15"/>
    </w:rPr>
  </w:style>
  <w:style w:type="paragraph" w:customStyle="1" w:styleId="ChapterSubtitle">
    <w:name w:val="Chapter Subtitle"/>
    <w:basedOn w:val="Subtitle"/>
    <w:next w:val="BodyText"/>
    <w:qFormat/>
    <w:rsid w:val="005D7D1A"/>
    <w:pPr>
      <w:spacing w:after="240"/>
    </w:pPr>
    <w:rPr>
      <w:color w:val="7A4E30"/>
    </w:rPr>
  </w:style>
  <w:style w:type="paragraph" w:customStyle="1" w:styleId="ChapterTitle">
    <w:name w:val="Chapter Title"/>
    <w:basedOn w:val="Title"/>
    <w:next w:val="ChapterSubtitle"/>
    <w:qFormat/>
    <w:rsid w:val="009F3137"/>
  </w:style>
  <w:style w:type="paragraph" w:styleId="BodyText">
    <w:name w:val="Body Text"/>
    <w:basedOn w:val="Normal"/>
    <w:link w:val="BodyTextChar"/>
    <w:uiPriority w:val="99"/>
    <w:unhideWhenUsed/>
    <w:qFormat/>
    <w:rsid w:val="00200DAA"/>
    <w:pPr>
      <w:spacing w:before="180" w:after="180"/>
    </w:pPr>
  </w:style>
  <w:style w:type="character" w:customStyle="1" w:styleId="BodyTextChar">
    <w:name w:val="Body Text Char"/>
    <w:basedOn w:val="DefaultParagraphFont"/>
    <w:link w:val="BodyText"/>
    <w:uiPriority w:val="99"/>
    <w:rsid w:val="00200DAA"/>
    <w:rPr>
      <w:color w:val="434343"/>
    </w:rPr>
  </w:style>
  <w:style w:type="character" w:customStyle="1" w:styleId="Heading2Char">
    <w:name w:val="Heading 2 Char"/>
    <w:basedOn w:val="DefaultParagraphFont"/>
    <w:link w:val="Heading2"/>
    <w:uiPriority w:val="9"/>
    <w:rsid w:val="005D7D1A"/>
    <w:rPr>
      <w:rFonts w:asciiTheme="majorHAnsi" w:eastAsiaTheme="majorEastAsia" w:hAnsiTheme="majorHAnsi" w:cstheme="majorBidi"/>
      <w:b/>
      <w:bCs/>
      <w:color w:val="7A4E30"/>
      <w:sz w:val="26"/>
      <w:szCs w:val="26"/>
    </w:rPr>
  </w:style>
  <w:style w:type="paragraph" w:styleId="IntenseQuote">
    <w:name w:val="Intense Quote"/>
    <w:basedOn w:val="Normal"/>
    <w:next w:val="Normal"/>
    <w:link w:val="IntenseQuoteChar"/>
    <w:uiPriority w:val="30"/>
    <w:qFormat/>
    <w:rsid w:val="00D83FA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83FA0"/>
    <w:rPr>
      <w:b/>
      <w:bCs/>
      <w:i/>
      <w:iCs/>
      <w:color w:val="4F81BD" w:themeColor="accent1"/>
    </w:rPr>
  </w:style>
  <w:style w:type="paragraph" w:styleId="Quote">
    <w:name w:val="Quote"/>
    <w:basedOn w:val="Normal"/>
    <w:next w:val="Normal"/>
    <w:link w:val="QuoteChar"/>
    <w:uiPriority w:val="29"/>
    <w:qFormat/>
    <w:rsid w:val="00D83FA0"/>
    <w:rPr>
      <w:i/>
      <w:iCs/>
      <w:color w:val="000000" w:themeColor="text1"/>
    </w:rPr>
  </w:style>
  <w:style w:type="character" w:customStyle="1" w:styleId="QuoteChar">
    <w:name w:val="Quote Char"/>
    <w:basedOn w:val="DefaultParagraphFont"/>
    <w:link w:val="Quote"/>
    <w:uiPriority w:val="29"/>
    <w:rsid w:val="00D83FA0"/>
    <w:rPr>
      <w:i/>
      <w:iCs/>
      <w:color w:val="000000" w:themeColor="text1"/>
    </w:rPr>
  </w:style>
  <w:style w:type="paragraph" w:styleId="BlockText">
    <w:name w:val="Block Text"/>
    <w:basedOn w:val="Normal"/>
    <w:uiPriority w:val="99"/>
    <w:unhideWhenUsed/>
    <w:rsid w:val="00D83FA0"/>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i/>
      <w:iCs/>
      <w:color w:val="4F81BD" w:themeColor="accent1"/>
    </w:rPr>
  </w:style>
  <w:style w:type="paragraph" w:customStyle="1" w:styleId="BlockQuote">
    <w:name w:val="Block Quote"/>
    <w:basedOn w:val="BlockText"/>
    <w:next w:val="BodyText"/>
    <w:qFormat/>
    <w:rsid w:val="005D7D1A"/>
    <w:pPr>
      <w:pBdr>
        <w:top w:val="none" w:sz="0" w:space="0" w:color="auto"/>
        <w:left w:val="none" w:sz="0" w:space="0" w:color="auto"/>
        <w:bottom w:val="none" w:sz="0" w:space="0" w:color="auto"/>
        <w:right w:val="none" w:sz="0" w:space="0" w:color="auto"/>
      </w:pBdr>
      <w:shd w:val="pct5" w:color="auto" w:fill="F3F3F3"/>
    </w:pPr>
    <w:rPr>
      <w:color w:val="7A4E30"/>
    </w:rPr>
  </w:style>
  <w:style w:type="paragraph" w:customStyle="1" w:styleId="ChapterLabel">
    <w:name w:val="Chapter Label"/>
    <w:basedOn w:val="Normal"/>
    <w:next w:val="Normal"/>
    <w:autoRedefine/>
    <w:rsid w:val="005D7D1A"/>
    <w:pPr>
      <w:framePr w:w="2045" w:hSpace="187" w:vSpace="187" w:wrap="notBeside" w:vAnchor="page" w:hAnchor="margin" w:xAlign="right" w:y="966"/>
      <w:shd w:val="pct20" w:color="auto" w:fill="1464B4"/>
      <w:spacing w:before="320" w:line="1560" w:lineRule="exact"/>
      <w:jc w:val="center"/>
    </w:pPr>
    <w:rPr>
      <w:rFonts w:ascii="Arial Black" w:eastAsia="Times New Roman" w:hAnsi="Arial Black" w:cs="Times New Roman"/>
      <w:noProof/>
      <w:color w:val="FFFFFF" w:themeColor="background1"/>
      <w:sz w:val="144"/>
      <w:lang w:val="en-GB"/>
    </w:rPr>
  </w:style>
  <w:style w:type="paragraph" w:styleId="FootnoteText">
    <w:name w:val="footnote text"/>
    <w:basedOn w:val="Normal"/>
    <w:link w:val="FootnoteTextChar"/>
    <w:uiPriority w:val="99"/>
    <w:unhideWhenUsed/>
    <w:rsid w:val="000059CF"/>
    <w:pPr>
      <w:spacing w:before="120" w:after="120"/>
    </w:pPr>
    <w:rPr>
      <w:sz w:val="18"/>
    </w:rPr>
  </w:style>
  <w:style w:type="character" w:customStyle="1" w:styleId="FootnoteTextChar">
    <w:name w:val="Footnote Text Char"/>
    <w:basedOn w:val="DefaultParagraphFont"/>
    <w:link w:val="FootnoteText"/>
    <w:uiPriority w:val="99"/>
    <w:rsid w:val="000059CF"/>
    <w:rPr>
      <w:sz w:val="18"/>
    </w:rPr>
  </w:style>
  <w:style w:type="character" w:styleId="FootnoteReference">
    <w:name w:val="footnote reference"/>
    <w:basedOn w:val="DefaultParagraphFont"/>
    <w:uiPriority w:val="99"/>
    <w:unhideWhenUsed/>
    <w:rsid w:val="00842203"/>
    <w:rPr>
      <w:vertAlign w:val="superscript"/>
    </w:rPr>
  </w:style>
  <w:style w:type="character" w:styleId="PageNumber">
    <w:name w:val="page number"/>
    <w:basedOn w:val="DefaultParagraphFont"/>
    <w:uiPriority w:val="99"/>
    <w:semiHidden/>
    <w:unhideWhenUsed/>
    <w:rsid w:val="00842203"/>
  </w:style>
  <w:style w:type="paragraph" w:customStyle="1" w:styleId="BulletedText">
    <w:name w:val="Bulleted Text"/>
    <w:basedOn w:val="BodyText"/>
    <w:qFormat/>
    <w:rsid w:val="005D7D1A"/>
    <w:pPr>
      <w:numPr>
        <w:numId w:val="12"/>
      </w:numPr>
    </w:pPr>
    <w:rPr>
      <w:lang w:val="en-GB"/>
    </w:rPr>
  </w:style>
  <w:style w:type="character" w:customStyle="1" w:styleId="Heading1Char">
    <w:name w:val="Heading 1 Char"/>
    <w:basedOn w:val="DefaultParagraphFont"/>
    <w:link w:val="Heading1"/>
    <w:uiPriority w:val="9"/>
    <w:rsid w:val="005D7D1A"/>
    <w:rPr>
      <w:rFonts w:asciiTheme="majorHAnsi" w:eastAsiaTheme="majorEastAsia" w:hAnsiTheme="majorHAnsi" w:cstheme="majorBidi"/>
      <w:b/>
      <w:bCs/>
      <w:color w:val="7A4E30"/>
      <w:sz w:val="32"/>
      <w:szCs w:val="32"/>
    </w:rPr>
  </w:style>
  <w:style w:type="paragraph" w:customStyle="1" w:styleId="Sidebarinset">
    <w:name w:val="Sidebar inset"/>
    <w:basedOn w:val="BodyText"/>
    <w:qFormat/>
    <w:rsid w:val="00734073"/>
    <w:rPr>
      <w:color w:val="1464B4"/>
      <w:sz w:val="22"/>
      <w:szCs w:val="28"/>
    </w:rPr>
  </w:style>
  <w:style w:type="table" w:styleId="TableGrid">
    <w:name w:val="Table Grid"/>
    <w:basedOn w:val="TableNormal"/>
    <w:uiPriority w:val="59"/>
    <w:rsid w:val="00DE15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odyText-CheatSheet">
    <w:name w:val="Body Text - CheatSheet"/>
    <w:basedOn w:val="TableNormal"/>
    <w:uiPriority w:val="99"/>
    <w:rsid w:val="00DE155D"/>
    <w:tblPr>
      <w:tblInd w:w="0" w:type="dxa"/>
      <w:tblCellMar>
        <w:top w:w="0" w:type="dxa"/>
        <w:left w:w="108" w:type="dxa"/>
        <w:bottom w:w="0" w:type="dxa"/>
        <w:right w:w="108" w:type="dxa"/>
      </w:tblCellMar>
    </w:tblPr>
  </w:style>
  <w:style w:type="table" w:customStyle="1" w:styleId="CheatSheet">
    <w:name w:val="Cheat Sheet"/>
    <w:basedOn w:val="TableGrid"/>
    <w:uiPriority w:val="99"/>
    <w:rsid w:val="00974BE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056B2"/>
    <w:pPr>
      <w:spacing w:after="200"/>
    </w:pPr>
    <w:rPr>
      <w:i/>
      <w:iCs/>
      <w:color w:val="1F497D" w:themeColor="text2"/>
      <w:sz w:val="18"/>
      <w:szCs w:val="18"/>
    </w:rPr>
  </w:style>
  <w:style w:type="character" w:styleId="Hyperlink">
    <w:name w:val="Hyperlink"/>
    <w:basedOn w:val="DefaultParagraphFont"/>
    <w:uiPriority w:val="99"/>
    <w:unhideWhenUsed/>
    <w:rsid w:val="00F15F0E"/>
    <w:rPr>
      <w:color w:val="0000FF" w:themeColor="hyperlink"/>
      <w:u w:val="single"/>
    </w:rPr>
  </w:style>
  <w:style w:type="paragraph" w:styleId="ListParagraph">
    <w:name w:val="List Paragraph"/>
    <w:basedOn w:val="Normal"/>
    <w:uiPriority w:val="34"/>
    <w:qFormat/>
    <w:rsid w:val="005B7EBE"/>
    <w:pPr>
      <w:ind w:left="720"/>
      <w:contextualSpacing/>
    </w:pPr>
  </w:style>
  <w:style w:type="paragraph" w:customStyle="1" w:styleId="LeftAlignedPic">
    <w:name w:val="LeftAlignedPic"/>
    <w:basedOn w:val="Normal"/>
    <w:qFormat/>
    <w:rsid w:val="000521C5"/>
    <w:rPr>
      <w:lang w:val="en-GB"/>
    </w:rPr>
  </w:style>
  <w:style w:type="character" w:customStyle="1" w:styleId="Heading3Char">
    <w:name w:val="Heading 3 Char"/>
    <w:basedOn w:val="DefaultParagraphFont"/>
    <w:link w:val="Heading3"/>
    <w:uiPriority w:val="9"/>
    <w:rsid w:val="00C55DBF"/>
    <w:rPr>
      <w:rFonts w:asciiTheme="majorHAnsi" w:eastAsiaTheme="majorEastAsia" w:hAnsiTheme="majorHAnsi" w:cstheme="majorBidi"/>
      <w:color w:val="243F60" w:themeColor="accent1" w:themeShade="7F"/>
    </w:rPr>
  </w:style>
  <w:style w:type="character" w:styleId="CommentReference">
    <w:name w:val="annotation reference"/>
    <w:basedOn w:val="DefaultParagraphFont"/>
    <w:uiPriority w:val="99"/>
    <w:semiHidden/>
    <w:unhideWhenUsed/>
    <w:rsid w:val="002527D0"/>
    <w:rPr>
      <w:sz w:val="18"/>
      <w:szCs w:val="18"/>
    </w:rPr>
  </w:style>
  <w:style w:type="paragraph" w:styleId="CommentText">
    <w:name w:val="annotation text"/>
    <w:basedOn w:val="Normal"/>
    <w:link w:val="CommentTextChar"/>
    <w:uiPriority w:val="99"/>
    <w:semiHidden/>
    <w:unhideWhenUsed/>
    <w:rsid w:val="002527D0"/>
  </w:style>
  <w:style w:type="character" w:customStyle="1" w:styleId="CommentTextChar">
    <w:name w:val="Comment Text Char"/>
    <w:basedOn w:val="DefaultParagraphFont"/>
    <w:link w:val="CommentText"/>
    <w:uiPriority w:val="99"/>
    <w:semiHidden/>
    <w:rsid w:val="002527D0"/>
    <w:rPr>
      <w:color w:val="434343"/>
    </w:rPr>
  </w:style>
  <w:style w:type="paragraph" w:styleId="CommentSubject">
    <w:name w:val="annotation subject"/>
    <w:basedOn w:val="CommentText"/>
    <w:next w:val="CommentText"/>
    <w:link w:val="CommentSubjectChar"/>
    <w:uiPriority w:val="99"/>
    <w:semiHidden/>
    <w:unhideWhenUsed/>
    <w:rsid w:val="002527D0"/>
    <w:rPr>
      <w:b/>
      <w:bCs/>
      <w:sz w:val="20"/>
      <w:szCs w:val="20"/>
    </w:rPr>
  </w:style>
  <w:style w:type="character" w:customStyle="1" w:styleId="CommentSubjectChar">
    <w:name w:val="Comment Subject Char"/>
    <w:basedOn w:val="CommentTextChar"/>
    <w:link w:val="CommentSubject"/>
    <w:uiPriority w:val="99"/>
    <w:semiHidden/>
    <w:rsid w:val="002527D0"/>
    <w:rPr>
      <w:b/>
      <w:bCs/>
      <w:color w:val="434343"/>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666376">
      <w:bodyDiv w:val="1"/>
      <w:marLeft w:val="0"/>
      <w:marRight w:val="0"/>
      <w:marTop w:val="0"/>
      <w:marBottom w:val="0"/>
      <w:divBdr>
        <w:top w:val="none" w:sz="0" w:space="0" w:color="auto"/>
        <w:left w:val="none" w:sz="0" w:space="0" w:color="auto"/>
        <w:bottom w:val="none" w:sz="0" w:space="0" w:color="auto"/>
        <w:right w:val="none" w:sz="0" w:space="0" w:color="auto"/>
      </w:divBdr>
    </w:div>
    <w:div w:id="181668115">
      <w:bodyDiv w:val="1"/>
      <w:marLeft w:val="0"/>
      <w:marRight w:val="0"/>
      <w:marTop w:val="0"/>
      <w:marBottom w:val="0"/>
      <w:divBdr>
        <w:top w:val="none" w:sz="0" w:space="0" w:color="auto"/>
        <w:left w:val="none" w:sz="0" w:space="0" w:color="auto"/>
        <w:bottom w:val="none" w:sz="0" w:space="0" w:color="auto"/>
        <w:right w:val="none" w:sz="0" w:space="0" w:color="auto"/>
      </w:divBdr>
    </w:div>
    <w:div w:id="296766878">
      <w:bodyDiv w:val="1"/>
      <w:marLeft w:val="0"/>
      <w:marRight w:val="0"/>
      <w:marTop w:val="0"/>
      <w:marBottom w:val="0"/>
      <w:divBdr>
        <w:top w:val="none" w:sz="0" w:space="0" w:color="auto"/>
        <w:left w:val="none" w:sz="0" w:space="0" w:color="auto"/>
        <w:bottom w:val="none" w:sz="0" w:space="0" w:color="auto"/>
        <w:right w:val="none" w:sz="0" w:space="0" w:color="auto"/>
      </w:divBdr>
    </w:div>
    <w:div w:id="406347218">
      <w:bodyDiv w:val="1"/>
      <w:marLeft w:val="0"/>
      <w:marRight w:val="0"/>
      <w:marTop w:val="0"/>
      <w:marBottom w:val="0"/>
      <w:divBdr>
        <w:top w:val="none" w:sz="0" w:space="0" w:color="auto"/>
        <w:left w:val="none" w:sz="0" w:space="0" w:color="auto"/>
        <w:bottom w:val="none" w:sz="0" w:space="0" w:color="auto"/>
        <w:right w:val="none" w:sz="0" w:space="0" w:color="auto"/>
      </w:divBdr>
    </w:div>
    <w:div w:id="537548286">
      <w:bodyDiv w:val="1"/>
      <w:marLeft w:val="0"/>
      <w:marRight w:val="0"/>
      <w:marTop w:val="0"/>
      <w:marBottom w:val="0"/>
      <w:divBdr>
        <w:top w:val="none" w:sz="0" w:space="0" w:color="auto"/>
        <w:left w:val="none" w:sz="0" w:space="0" w:color="auto"/>
        <w:bottom w:val="none" w:sz="0" w:space="0" w:color="auto"/>
        <w:right w:val="none" w:sz="0" w:space="0" w:color="auto"/>
      </w:divBdr>
    </w:div>
    <w:div w:id="699206442">
      <w:bodyDiv w:val="1"/>
      <w:marLeft w:val="0"/>
      <w:marRight w:val="0"/>
      <w:marTop w:val="0"/>
      <w:marBottom w:val="0"/>
      <w:divBdr>
        <w:top w:val="none" w:sz="0" w:space="0" w:color="auto"/>
        <w:left w:val="none" w:sz="0" w:space="0" w:color="auto"/>
        <w:bottom w:val="none" w:sz="0" w:space="0" w:color="auto"/>
        <w:right w:val="none" w:sz="0" w:space="0" w:color="auto"/>
      </w:divBdr>
    </w:div>
    <w:div w:id="858661612">
      <w:bodyDiv w:val="1"/>
      <w:marLeft w:val="0"/>
      <w:marRight w:val="0"/>
      <w:marTop w:val="0"/>
      <w:marBottom w:val="0"/>
      <w:divBdr>
        <w:top w:val="none" w:sz="0" w:space="0" w:color="auto"/>
        <w:left w:val="none" w:sz="0" w:space="0" w:color="auto"/>
        <w:bottom w:val="none" w:sz="0" w:space="0" w:color="auto"/>
        <w:right w:val="none" w:sz="0" w:space="0" w:color="auto"/>
      </w:divBdr>
    </w:div>
    <w:div w:id="1067654850">
      <w:bodyDiv w:val="1"/>
      <w:marLeft w:val="0"/>
      <w:marRight w:val="0"/>
      <w:marTop w:val="0"/>
      <w:marBottom w:val="0"/>
      <w:divBdr>
        <w:top w:val="none" w:sz="0" w:space="0" w:color="auto"/>
        <w:left w:val="none" w:sz="0" w:space="0" w:color="auto"/>
        <w:bottom w:val="none" w:sz="0" w:space="0" w:color="auto"/>
        <w:right w:val="none" w:sz="0" w:space="0" w:color="auto"/>
      </w:divBdr>
    </w:div>
    <w:div w:id="1373338886">
      <w:bodyDiv w:val="1"/>
      <w:marLeft w:val="0"/>
      <w:marRight w:val="0"/>
      <w:marTop w:val="0"/>
      <w:marBottom w:val="0"/>
      <w:divBdr>
        <w:top w:val="none" w:sz="0" w:space="0" w:color="auto"/>
        <w:left w:val="none" w:sz="0" w:space="0" w:color="auto"/>
        <w:bottom w:val="none" w:sz="0" w:space="0" w:color="auto"/>
        <w:right w:val="none" w:sz="0" w:space="0" w:color="auto"/>
      </w:divBdr>
    </w:div>
    <w:div w:id="1649745974">
      <w:bodyDiv w:val="1"/>
      <w:marLeft w:val="0"/>
      <w:marRight w:val="0"/>
      <w:marTop w:val="0"/>
      <w:marBottom w:val="0"/>
      <w:divBdr>
        <w:top w:val="none" w:sz="0" w:space="0" w:color="auto"/>
        <w:left w:val="none" w:sz="0" w:space="0" w:color="auto"/>
        <w:bottom w:val="none" w:sz="0" w:space="0" w:color="auto"/>
        <w:right w:val="none" w:sz="0" w:space="0" w:color="auto"/>
      </w:divBdr>
    </w:div>
    <w:div w:id="1717074658">
      <w:bodyDiv w:val="1"/>
      <w:marLeft w:val="0"/>
      <w:marRight w:val="0"/>
      <w:marTop w:val="0"/>
      <w:marBottom w:val="0"/>
      <w:divBdr>
        <w:top w:val="none" w:sz="0" w:space="0" w:color="auto"/>
        <w:left w:val="none" w:sz="0" w:space="0" w:color="auto"/>
        <w:bottom w:val="none" w:sz="0" w:space="0" w:color="auto"/>
        <w:right w:val="none" w:sz="0" w:space="0" w:color="auto"/>
      </w:divBdr>
    </w:div>
    <w:div w:id="1727606576">
      <w:bodyDiv w:val="1"/>
      <w:marLeft w:val="0"/>
      <w:marRight w:val="0"/>
      <w:marTop w:val="0"/>
      <w:marBottom w:val="0"/>
      <w:divBdr>
        <w:top w:val="none" w:sz="0" w:space="0" w:color="auto"/>
        <w:left w:val="none" w:sz="0" w:space="0" w:color="auto"/>
        <w:bottom w:val="none" w:sz="0" w:space="0" w:color="auto"/>
        <w:right w:val="none" w:sz="0" w:space="0" w:color="auto"/>
      </w:divBdr>
    </w:div>
    <w:div w:id="1821457042">
      <w:bodyDiv w:val="1"/>
      <w:marLeft w:val="0"/>
      <w:marRight w:val="0"/>
      <w:marTop w:val="0"/>
      <w:marBottom w:val="0"/>
      <w:divBdr>
        <w:top w:val="none" w:sz="0" w:space="0" w:color="auto"/>
        <w:left w:val="none" w:sz="0" w:space="0" w:color="auto"/>
        <w:bottom w:val="none" w:sz="0" w:space="0" w:color="auto"/>
        <w:right w:val="none" w:sz="0" w:space="0" w:color="auto"/>
      </w:divBdr>
    </w:div>
    <w:div w:id="1906330075">
      <w:bodyDiv w:val="1"/>
      <w:marLeft w:val="0"/>
      <w:marRight w:val="0"/>
      <w:marTop w:val="0"/>
      <w:marBottom w:val="0"/>
      <w:divBdr>
        <w:top w:val="none" w:sz="0" w:space="0" w:color="auto"/>
        <w:left w:val="none" w:sz="0" w:space="0" w:color="auto"/>
        <w:bottom w:val="none" w:sz="0" w:space="0" w:color="auto"/>
        <w:right w:val="none" w:sz="0" w:space="0" w:color="auto"/>
      </w:divBdr>
    </w:div>
    <w:div w:id="1924146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header" Target="header7.xml"/><Relationship Id="rId64" Type="http://schemas.openxmlformats.org/officeDocument/2006/relationships/header" Target="header8.xml"/><Relationship Id="rId65" Type="http://schemas.openxmlformats.org/officeDocument/2006/relationships/footer" Target="footer7.xml"/><Relationship Id="rId66" Type="http://schemas.openxmlformats.org/officeDocument/2006/relationships/footer" Target="footer8.xml"/><Relationship Id="rId67" Type="http://schemas.openxmlformats.org/officeDocument/2006/relationships/header" Target="header9.xml"/><Relationship Id="rId68" Type="http://schemas.openxmlformats.org/officeDocument/2006/relationships/footer" Target="footer9.xml"/><Relationship Id="rId69" Type="http://schemas.openxmlformats.org/officeDocument/2006/relationships/header" Target="header10.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40" Type="http://schemas.openxmlformats.org/officeDocument/2006/relationships/image" Target="media/image25.png"/><Relationship Id="rId41" Type="http://schemas.openxmlformats.org/officeDocument/2006/relationships/header" Target="header4.xml"/><Relationship Id="rId42" Type="http://schemas.openxmlformats.org/officeDocument/2006/relationships/header" Target="header5.xml"/><Relationship Id="rId43" Type="http://schemas.openxmlformats.org/officeDocument/2006/relationships/footer" Target="footer4.xml"/><Relationship Id="rId44" Type="http://schemas.openxmlformats.org/officeDocument/2006/relationships/footer" Target="footer5.xml"/><Relationship Id="rId45" Type="http://schemas.openxmlformats.org/officeDocument/2006/relationships/header" Target="header6.xml"/><Relationship Id="rId46" Type="http://schemas.openxmlformats.org/officeDocument/2006/relationships/footer" Target="footer6.xml"/><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comments" Target="comment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tiff"/><Relationship Id="rId39" Type="http://schemas.openxmlformats.org/officeDocument/2006/relationships/image" Target="media/image24.png"/><Relationship Id="rId70" Type="http://schemas.openxmlformats.org/officeDocument/2006/relationships/fontTable" Target="fontTable.xml"/><Relationship Id="rId71" Type="http://schemas.microsoft.com/office/2011/relationships/people" Target="people.xml"/><Relationship Id="rId72"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tiff"/><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10" Type="http://schemas.microsoft.com/office/2011/relationships/commentsExtended" Target="commentsExtended.xml"/><Relationship Id="rId11" Type="http://schemas.openxmlformats.org/officeDocument/2006/relationships/header" Target="header1.xml"/><Relationship Id="rId12" Type="http://schemas.openxmlformats.org/officeDocument/2006/relationships/header" Target="header2.xml"/></Relationships>
</file>

<file path=word/_rels/footnotes.xml.rels><?xml version="1.0" encoding="UTF-8" standalone="yes"?>
<Relationships xmlns="http://schemas.openxmlformats.org/package/2006/relationships"><Relationship Id="rId1" Type="http://schemas.openxmlformats.org/officeDocument/2006/relationships/hyperlink" Target="http://www.unaids.org/en/dataanalysis/datatools/spectrumepp2013" TargetMode="External"/><Relationship Id="rId2" Type="http://schemas.openxmlformats.org/officeDocument/2006/relationships/hyperlink" Target="https://www.dhis2.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davidhagan:Library:Application%20Support:Microsoft:Office:User%20Templates:My%20Templates:eShiftWorkbookStyl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23C4D0FE-8E98-8C42-9095-47B7ED7F3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Macintosh HD:Users:davidhagan:Library:Application Support:Microsoft:Office:User Templates:My Templates:eShiftWorkbookStyle01.dotx</Template>
  <TotalTime>4</TotalTime>
  <Pages>29</Pages>
  <Words>3934</Words>
  <Characters>22428</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SageHagan GmbH</Company>
  <LinksUpToDate>false</LinksUpToDate>
  <CharactersWithSpaces>26310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Hagan</dc:creator>
  <cp:keywords/>
  <dc:description/>
  <cp:lastModifiedBy>David Hagan</cp:lastModifiedBy>
  <cp:revision>3</cp:revision>
  <cp:lastPrinted>2015-09-29T08:14:00Z</cp:lastPrinted>
  <dcterms:created xsi:type="dcterms:W3CDTF">2015-09-29T08:52:00Z</dcterms:created>
  <dcterms:modified xsi:type="dcterms:W3CDTF">2015-10-27T03:43:00Z</dcterms:modified>
</cp:coreProperties>
</file>