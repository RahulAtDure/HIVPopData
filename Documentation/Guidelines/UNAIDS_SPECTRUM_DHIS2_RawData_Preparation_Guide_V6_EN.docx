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8A01F7" w14:textId="141974BF" w:rsidR="004766BC" w:rsidRPr="00951D90" w:rsidRDefault="004766BC" w:rsidP="004766BC">
      <w:pPr>
        <w:pStyle w:val="Title"/>
        <w:rPr>
          <w:lang w:val="en-GB"/>
        </w:rPr>
      </w:pPr>
      <w:r>
        <w:rPr>
          <w:lang w:val="en-GB"/>
        </w:rPr>
        <w:t>The Guide</w:t>
      </w:r>
    </w:p>
    <w:p w14:paraId="36D96574" w14:textId="77777777" w:rsidR="00BC271D" w:rsidRDefault="00BC271D" w:rsidP="00BC271D">
      <w:pPr>
        <w:pStyle w:val="Heading1"/>
        <w:rPr>
          <w:lang w:val="en-GB"/>
        </w:rPr>
      </w:pPr>
      <w:r>
        <w:rPr>
          <w:lang w:val="en-GB"/>
        </w:rPr>
        <w:t>What this guide is intended to achieve</w:t>
      </w:r>
    </w:p>
    <w:p w14:paraId="4D15E39D" w14:textId="13C3E959" w:rsidR="00BC271D" w:rsidRDefault="00BC271D" w:rsidP="00BC271D">
      <w:pPr>
        <w:pStyle w:val="BodyText"/>
      </w:pPr>
      <w:r>
        <w:t xml:space="preserve">This guide is designed to enable an appropriately trained individual to prepare an extract report (file) </w:t>
      </w:r>
      <w:r w:rsidR="003C5465">
        <w:t>exported from</w:t>
      </w:r>
      <w:r>
        <w:t xml:space="preserve"> a Spectrum system to a ‘DHIS2 ready’ status and then initiate the DHIS2 import.</w:t>
      </w:r>
    </w:p>
    <w:p w14:paraId="5BC9DB05" w14:textId="2EBAEEB1" w:rsidR="00BC271D" w:rsidRPr="00D65D33" w:rsidRDefault="00BC271D" w:rsidP="00BC271D">
      <w:pPr>
        <w:pStyle w:val="BodyText"/>
      </w:pPr>
      <w:r>
        <w:t xml:space="preserve">It achieves this by outlining a detailed series of ‘steps’ supported by screenshots of an actual live import process. A video has also been produced and is </w:t>
      </w:r>
      <w:r w:rsidR="003C5465">
        <w:t>accessible via a link in the support section of the App</w:t>
      </w:r>
      <w:r>
        <w:t>.</w:t>
      </w:r>
    </w:p>
    <w:p w14:paraId="2FD86521" w14:textId="47DA6513" w:rsidR="00A234B2" w:rsidRDefault="00BF7D34" w:rsidP="00200DAA">
      <w:pPr>
        <w:pStyle w:val="Heading1"/>
        <w:rPr>
          <w:lang w:val="en-GB"/>
        </w:rPr>
      </w:pPr>
      <w:r>
        <w:rPr>
          <w:lang w:val="en-GB"/>
        </w:rPr>
        <w:t xml:space="preserve">Protocol for </w:t>
      </w:r>
      <w:r w:rsidR="00E61EF7">
        <w:rPr>
          <w:lang w:val="en-GB"/>
        </w:rPr>
        <w:t>making a DHIS2 import-ready file</w:t>
      </w:r>
    </w:p>
    <w:p w14:paraId="35870AD1" w14:textId="44333273" w:rsidR="00A234B2" w:rsidRDefault="00200DAA" w:rsidP="00A234B2">
      <w:pPr>
        <w:pStyle w:val="Heading2"/>
      </w:pPr>
      <w:r w:rsidRPr="00951D90">
        <w:rPr>
          <w:lang w:val="en-GB"/>
        </w:rPr>
        <w:t xml:space="preserve"> </w:t>
      </w:r>
      <w:r w:rsidR="00A234B2" w:rsidRPr="00E61EF7">
        <w:t xml:space="preserve">Step 1 </w:t>
      </w:r>
      <w:r w:rsidR="00A234B2">
        <w:t>–</w:t>
      </w:r>
      <w:r w:rsidR="00A234B2" w:rsidRPr="00E61EF7">
        <w:t xml:space="preserve"> </w:t>
      </w:r>
      <w:r w:rsidR="00A234B2">
        <w:t>Open the extract file</w:t>
      </w:r>
    </w:p>
    <w:p w14:paraId="2BEE4EE5" w14:textId="57E9A9A3" w:rsidR="00383C89" w:rsidRDefault="008B050A" w:rsidP="00383C89">
      <w:pPr>
        <w:pStyle w:val="BodyText"/>
      </w:pPr>
      <w:r>
        <w:t>The</w:t>
      </w:r>
      <w:r w:rsidR="00EF45EB">
        <w:t xml:space="preserve">re are a number of Spectrum extract file formats. The one most closely resembling the format the DHIS2 needs for import is known as the list format. The filename will normally have </w:t>
      </w:r>
      <w:proofErr w:type="spellStart"/>
      <w:r w:rsidR="00EF45EB" w:rsidRPr="00EF45EB">
        <w:rPr>
          <w:i/>
        </w:rPr>
        <w:t>DataList</w:t>
      </w:r>
      <w:proofErr w:type="spellEnd"/>
      <w:r w:rsidR="00EF45EB">
        <w:t xml:space="preserve"> appended to it.</w:t>
      </w:r>
    </w:p>
    <w:p w14:paraId="4051A629" w14:textId="72D890E2" w:rsidR="003C5465" w:rsidRDefault="00EF45EB" w:rsidP="00383C89">
      <w:pPr>
        <w:pStyle w:val="BodyText"/>
      </w:pPr>
      <w:r>
        <w:t xml:space="preserve">The file will have the Spectrum Version Number in the first cell (A1), and consist of six columns of data. Each row is a single estimate for a specific location, gender and age-bracket </w:t>
      </w:r>
      <w:r w:rsidR="00E66C44">
        <w:t xml:space="preserve">combo </w:t>
      </w:r>
      <w:r>
        <w:t>(where appropriate).</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9145"/>
      </w:tblGrid>
      <w:tr w:rsidR="00E66C44" w14:paraId="048E71AA" w14:textId="77777777" w:rsidTr="00E66C44">
        <w:trPr>
          <w:cantSplit/>
        </w:trPr>
        <w:tc>
          <w:tcPr>
            <w:tcW w:w="9145" w:type="dxa"/>
          </w:tcPr>
          <w:p w14:paraId="3EC41FC6" w14:textId="77777777" w:rsidR="003C5465" w:rsidRDefault="003C5465" w:rsidP="003C5465">
            <w:pPr>
              <w:pStyle w:val="BodyText"/>
              <w:keepNext/>
            </w:pPr>
            <w:r>
              <w:rPr>
                <w:noProof/>
              </w:rPr>
              <w:drawing>
                <wp:inline distT="0" distB="0" distL="0" distR="0" wp14:anchorId="07C246D6" wp14:editId="65AD0211">
                  <wp:extent cx="5755640" cy="2342733"/>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760000" cy="2344508"/>
                          </a:xfrm>
                          <a:prstGeom prst="rect">
                            <a:avLst/>
                          </a:prstGeom>
                          <a:ln>
                            <a:noFill/>
                          </a:ln>
                          <a:extLst>
                            <a:ext uri="{53640926-AAD7-44D8-BBD7-CCE9431645EC}">
                              <a14:shadowObscured xmlns:a14="http://schemas.microsoft.com/office/drawing/2010/main"/>
                            </a:ext>
                          </a:extLst>
                        </pic:spPr>
                      </pic:pic>
                    </a:graphicData>
                  </a:graphic>
                </wp:inline>
              </w:drawing>
            </w:r>
          </w:p>
          <w:p w14:paraId="1529EDA4" w14:textId="1F7C102B" w:rsidR="00E66C44" w:rsidRDefault="003C5465" w:rsidP="003C5465">
            <w:pPr>
              <w:pStyle w:val="Caption"/>
            </w:pPr>
            <w:r>
              <w:t xml:space="preserve">Figure </w:t>
            </w:r>
            <w:fldSimple w:instr=" SEQ Figure \* ARABIC ">
              <w:r w:rsidR="00134536">
                <w:rPr>
                  <w:noProof/>
                </w:rPr>
                <w:t>1</w:t>
              </w:r>
            </w:fldSimple>
            <w:r>
              <w:t xml:space="preserve"> - Initial opening of a Spectrum HV Estimate extract file</w:t>
            </w:r>
          </w:p>
        </w:tc>
      </w:tr>
    </w:tbl>
    <w:p w14:paraId="2F425C4A" w14:textId="77777777" w:rsidR="00275E2C" w:rsidRDefault="00275E2C" w:rsidP="00275E2C"/>
    <w:p w14:paraId="5994CC9D" w14:textId="187C3E0C" w:rsidR="00E61EF7" w:rsidRPr="00E61EF7" w:rsidRDefault="00E61EF7" w:rsidP="00E61EF7">
      <w:pPr>
        <w:pStyle w:val="Heading2"/>
      </w:pPr>
      <w:r w:rsidRPr="00E61EF7">
        <w:lastRenderedPageBreak/>
        <w:t>Step</w:t>
      </w:r>
      <w:r>
        <w:t xml:space="preserve"> 2</w:t>
      </w:r>
      <w:r w:rsidRPr="00E61EF7">
        <w:t xml:space="preserve"> </w:t>
      </w:r>
      <w:r w:rsidR="00342633">
        <w:t>–</w:t>
      </w:r>
      <w:r w:rsidRPr="00E61EF7">
        <w:t xml:space="preserve"> </w:t>
      </w:r>
      <w:r w:rsidR="00342633">
        <w:t>Copy the original sheet</w:t>
      </w:r>
    </w:p>
    <w:p w14:paraId="31E1DD51" w14:textId="28179313" w:rsidR="00342633" w:rsidRDefault="00342633" w:rsidP="00E61EF7">
      <w:pPr>
        <w:pStyle w:val="BodyText"/>
      </w:pPr>
      <w:r>
        <w:t>It is important to be able to refer to the original import data. To assist in the ‘preparation’ process, create a copy of the original sheet. Call the sheets:</w:t>
      </w:r>
    </w:p>
    <w:p w14:paraId="3624427D" w14:textId="2BE64D60" w:rsidR="00342633" w:rsidRDefault="00342633" w:rsidP="00342633">
      <w:pPr>
        <w:pStyle w:val="BodyText"/>
        <w:numPr>
          <w:ilvl w:val="0"/>
          <w:numId w:val="31"/>
        </w:numPr>
      </w:pPr>
      <w:r>
        <w:t>Raw Data (for the original sheet);</w:t>
      </w:r>
    </w:p>
    <w:p w14:paraId="523DE77B" w14:textId="6B073A8A" w:rsidR="00342633" w:rsidRDefault="00C55DBF" w:rsidP="00342633">
      <w:pPr>
        <w:pStyle w:val="BodyText"/>
        <w:numPr>
          <w:ilvl w:val="0"/>
          <w:numId w:val="31"/>
        </w:numPr>
      </w:pPr>
      <w:r>
        <w:t>‘</w:t>
      </w:r>
      <w:r w:rsidR="00342633">
        <w:t>Data Elimination</w:t>
      </w:r>
      <w:r>
        <w:t xml:space="preserve">’ </w:t>
      </w:r>
      <w:r w:rsidR="00342633">
        <w:t>(for the copied sheet);</w:t>
      </w:r>
    </w:p>
    <w:p w14:paraId="3D3320BC" w14:textId="7FC1AD2B" w:rsidR="00342633" w:rsidRDefault="00342633" w:rsidP="00342633">
      <w:pPr>
        <w:pStyle w:val="BodyText"/>
      </w:pPr>
      <w:r>
        <w:t>Expand the columns of the copied sheet so the values are readable. Note that the ‘</w:t>
      </w:r>
      <w:r w:rsidR="00514C5D">
        <w:t>I</w:t>
      </w:r>
      <w:r>
        <w:t xml:space="preserve">ndicator’ </w:t>
      </w:r>
      <w:r w:rsidR="00514C5D">
        <w:t>column includes the details of the age-bracket and gender, while the ‘population’ is represented by two columns – ‘Country’ and ‘Subnational region’.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342633" w14:paraId="6ACB7B75" w14:textId="77777777" w:rsidTr="00342633">
        <w:tc>
          <w:tcPr>
            <w:tcW w:w="7552" w:type="dxa"/>
          </w:tcPr>
          <w:p w14:paraId="7338F2E7" w14:textId="4E88C4AF" w:rsidR="00342633" w:rsidRDefault="00342633" w:rsidP="00342633">
            <w:pPr>
              <w:pStyle w:val="BodyText"/>
            </w:pPr>
            <w:r>
              <w:rPr>
                <w:noProof/>
              </w:rPr>
              <mc:AlternateContent>
                <mc:Choice Requires="wpg">
                  <w:drawing>
                    <wp:inline distT="0" distB="0" distL="0" distR="0" wp14:anchorId="5AAC92B7" wp14:editId="6F971690">
                      <wp:extent cx="5601600" cy="4320000"/>
                      <wp:effectExtent l="0" t="0" r="12065" b="0"/>
                      <wp:docPr id="47" name="Group 47"/>
                      <wp:cNvGraphicFramePr/>
                      <a:graphic xmlns:a="http://schemas.openxmlformats.org/drawingml/2006/main">
                        <a:graphicData uri="http://schemas.microsoft.com/office/word/2010/wordprocessingGroup">
                          <wpg:wgp>
                            <wpg:cNvGrpSpPr/>
                            <wpg:grpSpPr>
                              <a:xfrm>
                                <a:off x="0" y="0"/>
                                <a:ext cx="5601600" cy="4320000"/>
                                <a:chOff x="0" y="0"/>
                                <a:chExt cx="5763260" cy="4632752"/>
                              </a:xfrm>
                              <a:extLst>
                                <a:ext uri="{0CCBE362-F206-4b92-989A-16890622DB6E}">
                                  <ma14:wrappingTextBoxFlag xmlns:ma14="http://schemas.microsoft.com/office/mac/drawingml/2011/main"/>
                                </a:ext>
                              </a:extLst>
                            </wpg:grpSpPr>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a:ext>
                                  </a:extLst>
                                </a:blip>
                                <a:stretch>
                                  <a:fillRect/>
                                </a:stretch>
                              </pic:blipFill>
                              <pic:spPr>
                                <a:xfrm>
                                  <a:off x="0" y="0"/>
                                  <a:ext cx="5763260" cy="4319905"/>
                                </a:xfrm>
                                <a:prstGeom prst="rect">
                                  <a:avLst/>
                                </a:prstGeom>
                              </pic:spPr>
                            </pic:pic>
                            <wps:wsp>
                              <wps:cNvPr id="44" name="Text Box 44"/>
                              <wps:cNvSpPr txBox="1"/>
                              <wps:spPr>
                                <a:xfrm>
                                  <a:off x="0" y="4371767"/>
                                  <a:ext cx="5763260" cy="260985"/>
                                </a:xfrm>
                                <a:prstGeom prst="rect">
                                  <a:avLst/>
                                </a:prstGeom>
                                <a:solidFill>
                                  <a:prstClr val="white"/>
                                </a:solidFill>
                                <a:ln>
                                  <a:noFill/>
                                </a:ln>
                                <a:effectLst/>
                              </wps:spPr>
                              <wps:txbx>
                                <w:txbxContent>
                                  <w:p w14:paraId="2C478367" w14:textId="00609A55" w:rsidR="00A147F8" w:rsidRPr="00D90C5A" w:rsidRDefault="00A147F8" w:rsidP="00342633">
                                    <w:pPr>
                                      <w:pStyle w:val="Caption"/>
                                      <w:rPr>
                                        <w:noProof/>
                                        <w:color w:val="434343"/>
                                      </w:rPr>
                                    </w:pPr>
                                    <w:r>
                                      <w:t xml:space="preserve">Figure </w:t>
                                    </w:r>
                                    <w:fldSimple w:instr=" SEQ Figure \* ARABIC ">
                                      <w:r w:rsidR="00134536">
                                        <w:rPr>
                                          <w:noProof/>
                                        </w:rPr>
                                        <w:t>2</w:t>
                                      </w:r>
                                    </w:fldSimple>
                                    <w:r>
                                      <w:t xml:space="preserve"> – Create a copy of the original sheet</w:t>
                                    </w:r>
                                    <w:r>
                                      <w:rPr>
                                        <w:noProof/>
                                        <w:color w:val="434343"/>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AAC92B7" id="Group_x0020_47" o:spid="_x0000_s1026" style="width:441.05pt;height:340.15pt;mso-position-horizontal-relative:char;mso-position-vertical-relative:line" coordsize="5763260,463275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5" o:spid="_x0000_s1027" type="#_x0000_t75" style="position:absolute;width:5763260;height:4319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T&#10;WoLCAAAA2gAAAA8AAABkcnMvZG93bnJldi54bWxEj0FrwkAUhO+F/oflCb3VTYqKRFeRVqEHRbQF&#10;r8/sM1nMvg3ZjcZ/7wqCx2FmvmGm885W4kKNN44VpP0EBHHutOFCwf/f6nMMwgdkjZVjUnAjD/PZ&#10;+9sUM+2uvKPLPhQiQthnqKAMoc6k9HlJFn3f1cTRO7nGYoiyKaRu8BrhtpJfSTKSFg3HhRJr+i4p&#10;P+9bq4CW6doMFqtjm663P601vBm7g1IfvW4xARGoC6/ws/2rFQzhcSXeADm7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k1qCwgAAANoAAAAPAAAAAAAAAAAAAAAAAJwCAABk&#10;cnMvZG93bnJldi54bWxQSwUGAAAAAAQABAD3AAAAiwMAAAAA&#10;">
                        <v:imagedata r:id="rId10" o:title=""/>
                        <v:path arrowok="t"/>
                      </v:shape>
                      <v:shapetype id="_x0000_t202" coordsize="21600,21600" o:spt="202" path="m0,0l0,21600,21600,21600,21600,0xe">
                        <v:stroke joinstyle="miter"/>
                        <v:path gradientshapeok="t" o:connecttype="rect"/>
                      </v:shapetype>
                      <v:shape id="Text_x0020_Box_x0020_44" o:spid="_x0000_s1028" type="#_x0000_t202" style="position:absolute;top:4371767;width:5763260;height:260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v1AxQAA&#10;ANsAAAAPAAAAZHJzL2Rvd25yZXYueG1sRI/NasMwEITvhbyD2EAvJZETTAhOlNDELfTQHvJDzou1&#10;sU2tlZHk2H77qlDocZiZb5jtfjCNeJDztWUFi3kCgriwuuZSwfXyPluD8AFZY2OZFIzkYb+bPG0x&#10;07bnEz3OoRQRwj5DBVUIbSalLyoy6Oe2JY7e3TqDIUpXSu2wj3DTyGWSrKTBmuNChS0dKyq+z51R&#10;sMpd15/4+JJf3z7xqy2Xt8N4U+p5OrxuQAQawn/4r/2hFaQp/H6JP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q/UDFAAAA2wAAAA8AAAAAAAAAAAAAAAAAlwIAAGRycy9k&#10;b3ducmV2LnhtbFBLBQYAAAAABAAEAPUAAACJAwAAAAA=&#10;" stroked="f">
                        <v:textbox inset="0,0,0,0">
                          <w:txbxContent>
                            <w:p w14:paraId="2C478367" w14:textId="00609A55" w:rsidR="00A147F8" w:rsidRPr="00D90C5A" w:rsidRDefault="00A147F8" w:rsidP="00342633">
                              <w:pPr>
                                <w:pStyle w:val="Caption"/>
                                <w:rPr>
                                  <w:noProof/>
                                  <w:color w:val="434343"/>
                                </w:rPr>
                              </w:pPr>
                              <w:r>
                                <w:t xml:space="preserve">Figure </w:t>
                              </w:r>
                              <w:fldSimple w:instr=" SEQ Figure \* ARABIC ">
                                <w:r w:rsidR="00134536">
                                  <w:rPr>
                                    <w:noProof/>
                                  </w:rPr>
                                  <w:t>2</w:t>
                                </w:r>
                              </w:fldSimple>
                              <w:r>
                                <w:t xml:space="preserve"> – Create a copy of the original sheet</w:t>
                              </w:r>
                              <w:r>
                                <w:rPr>
                                  <w:noProof/>
                                  <w:color w:val="434343"/>
                                </w:rPr>
                                <w:t xml:space="preserve"> </w:t>
                              </w:r>
                            </w:p>
                          </w:txbxContent>
                        </v:textbox>
                      </v:shape>
                      <w10:anchorlock/>
                    </v:group>
                  </w:pict>
                </mc:Fallback>
              </mc:AlternateContent>
            </w:r>
          </w:p>
        </w:tc>
      </w:tr>
    </w:tbl>
    <w:p w14:paraId="55EECE13" w14:textId="65997E29" w:rsidR="00E61EF7" w:rsidRPr="00E61EF7" w:rsidRDefault="00E61EF7" w:rsidP="00E61EF7">
      <w:pPr>
        <w:pStyle w:val="Heading2"/>
      </w:pPr>
      <w:r w:rsidRPr="00E61EF7">
        <w:t>Step</w:t>
      </w:r>
      <w:r>
        <w:t xml:space="preserve"> 3</w:t>
      </w:r>
      <w:r w:rsidRPr="00E61EF7">
        <w:t xml:space="preserve"> </w:t>
      </w:r>
      <w:r w:rsidR="00514C5D">
        <w:t>–</w:t>
      </w:r>
      <w:r w:rsidRPr="00E61EF7">
        <w:t xml:space="preserve"> </w:t>
      </w:r>
      <w:r w:rsidR="00514C5D">
        <w:t>Eliminate Totals</w:t>
      </w:r>
    </w:p>
    <w:p w14:paraId="5EE6ACE5" w14:textId="29585B7C" w:rsidR="00C55DBF" w:rsidRDefault="00514C5D" w:rsidP="00E61EF7">
      <w:pPr>
        <w:pStyle w:val="BodyText"/>
      </w:pPr>
      <w:r>
        <w:t xml:space="preserve">The standard Spectrum extract format format </w:t>
      </w:r>
      <w:r w:rsidR="00275E2C">
        <w:t xml:space="preserve">typically </w:t>
      </w:r>
      <w:r>
        <w:t xml:space="preserve">includes </w:t>
      </w:r>
      <w:r w:rsidR="00275E2C">
        <w:t>Totals</w:t>
      </w:r>
      <w:r>
        <w:t xml:space="preserve"> for each combination of disaggregation’s (e.g. the totals for male + female for all age-brackets for a give </w:t>
      </w:r>
      <w:r w:rsidR="00C55DBF">
        <w:t>indicator)</w:t>
      </w:r>
      <w:r>
        <w:t>.</w:t>
      </w:r>
      <w:r w:rsidR="00702349">
        <w:t xml:space="preserve"> Totals are also included for each </w:t>
      </w:r>
      <w:r w:rsidR="00C55DBF">
        <w:t xml:space="preserve">sub-region </w:t>
      </w:r>
      <w:r w:rsidR="00702349">
        <w:t>as well as a national total</w:t>
      </w:r>
      <w:r w:rsidR="00C55DBF">
        <w:t xml:space="preserve">. </w:t>
      </w:r>
    </w:p>
    <w:p w14:paraId="13414E2D" w14:textId="3FE82906" w:rsidR="00C55DBF" w:rsidRDefault="00702349" w:rsidP="00E61EF7">
      <w:pPr>
        <w:pStyle w:val="BodyText"/>
      </w:pPr>
      <w:r>
        <w:lastRenderedPageBreak/>
        <w:t xml:space="preserve">Since </w:t>
      </w:r>
      <w:r w:rsidR="00C55DBF">
        <w:t xml:space="preserve">DHIS2 only requires data at the lowest level of granularity </w:t>
      </w:r>
      <w:r>
        <w:t>(i.e. the disaggregated values), it is not necessary to import indicator totals.</w:t>
      </w:r>
      <w:r w:rsidR="00C55DBF">
        <w:t xml:space="preserve"> </w:t>
      </w:r>
      <w:r>
        <w:t>DHIS2</w:t>
      </w:r>
      <w:r w:rsidR="00C55DBF">
        <w:t xml:space="preserve"> will automatically generate aggregates as part of its </w:t>
      </w:r>
      <w:r>
        <w:t xml:space="preserve">standard </w:t>
      </w:r>
      <w:r w:rsidR="00C55DBF">
        <w:t>data warehouse capability.</w:t>
      </w:r>
    </w:p>
    <w:p w14:paraId="6224B310" w14:textId="0B131396" w:rsidR="00342633" w:rsidRDefault="000F7F22" w:rsidP="00342633">
      <w:pPr>
        <w:pStyle w:val="BodyText"/>
      </w:pPr>
      <w:r>
        <w:t xml:space="preserve">Make sure to identify and delete the </w:t>
      </w:r>
      <w:r w:rsidR="00275E2C">
        <w:t>Totals</w:t>
      </w:r>
      <w:r>
        <w: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674C02FA" w14:textId="77777777" w:rsidTr="008B0960">
        <w:tc>
          <w:tcPr>
            <w:tcW w:w="7552" w:type="dxa"/>
          </w:tcPr>
          <w:p w14:paraId="423CADF8" w14:textId="674E29B7" w:rsidR="000F7F22" w:rsidRDefault="00275E2C" w:rsidP="000F7F22">
            <w:pPr>
              <w:pStyle w:val="BodyText"/>
              <w:keepNext/>
            </w:pPr>
            <w:r w:rsidRPr="00275E2C">
              <w:drawing>
                <wp:inline distT="0" distB="0" distL="0" distR="0" wp14:anchorId="3CA33FDA" wp14:editId="4946FC04">
                  <wp:extent cx="5760000" cy="4316859"/>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4316859"/>
                          </a:xfrm>
                          <a:prstGeom prst="rect">
                            <a:avLst/>
                          </a:prstGeom>
                        </pic:spPr>
                      </pic:pic>
                    </a:graphicData>
                  </a:graphic>
                </wp:inline>
              </w:drawing>
            </w:r>
          </w:p>
          <w:p w14:paraId="34F6489A" w14:textId="5F3E9840" w:rsidR="00342633" w:rsidRDefault="000F7F22" w:rsidP="00A514C0">
            <w:pPr>
              <w:pStyle w:val="Caption"/>
            </w:pPr>
            <w:r>
              <w:t xml:space="preserve">Figure </w:t>
            </w:r>
            <w:fldSimple w:instr=" SEQ Figure \* ARABIC ">
              <w:r w:rsidR="00134536">
                <w:rPr>
                  <w:noProof/>
                </w:rPr>
                <w:t>3</w:t>
              </w:r>
            </w:fldSimple>
            <w:r>
              <w:t xml:space="preserve"> – Delete all ‘Total</w:t>
            </w:r>
            <w:r w:rsidR="00A514C0">
              <w:t>s</w:t>
            </w:r>
            <w:r>
              <w:t xml:space="preserve">’ </w:t>
            </w:r>
            <w:r w:rsidR="00A514C0">
              <w:t xml:space="preserve">(e.g. </w:t>
            </w:r>
            <w:proofErr w:type="spellStart"/>
            <w:r w:rsidR="00A514C0">
              <w:t>Male+Female</w:t>
            </w:r>
            <w:proofErr w:type="spellEnd"/>
            <w:r w:rsidR="00A514C0">
              <w:t>) as disaggregated values will be summed in DHIS2.</w:t>
            </w:r>
          </w:p>
        </w:tc>
      </w:tr>
    </w:tbl>
    <w:p w14:paraId="6A1B1226" w14:textId="5B436BC8" w:rsidR="00342633" w:rsidRDefault="000F7F22" w:rsidP="00342633">
      <w:pPr>
        <w:pStyle w:val="BodyText"/>
      </w:pPr>
      <w:r>
        <w:t>In the sample file used for this Guide, the following Population rows were also identified and eliminated:</w:t>
      </w:r>
    </w:p>
    <w:p w14:paraId="640CF921" w14:textId="77777777" w:rsidR="000F7F22" w:rsidRPr="000F7F22" w:rsidRDefault="000F7F22" w:rsidP="000F7F22">
      <w:pPr>
        <w:pStyle w:val="ListParagraph"/>
        <w:numPr>
          <w:ilvl w:val="0"/>
          <w:numId w:val="32"/>
        </w:numPr>
        <w:rPr>
          <w:lang w:val="en-GB"/>
        </w:rPr>
      </w:pPr>
      <w:r w:rsidRPr="000F7F22">
        <w:rPr>
          <w:lang w:val="en-GB"/>
        </w:rPr>
        <w:t>Population aged 0-4 Total Region; Male</w:t>
      </w:r>
    </w:p>
    <w:p w14:paraId="60BE5AFA" w14:textId="77777777" w:rsidR="000F7F22" w:rsidRPr="000F7F22" w:rsidRDefault="000F7F22" w:rsidP="000F7F22">
      <w:pPr>
        <w:pStyle w:val="ListParagraph"/>
        <w:numPr>
          <w:ilvl w:val="0"/>
          <w:numId w:val="32"/>
        </w:numPr>
        <w:rPr>
          <w:lang w:val="en-GB"/>
        </w:rPr>
      </w:pPr>
      <w:r w:rsidRPr="000F7F22">
        <w:rPr>
          <w:lang w:val="en-GB"/>
        </w:rPr>
        <w:t>Population aged 0-4 Total Region; Female</w:t>
      </w:r>
    </w:p>
    <w:p w14:paraId="01B5098F" w14:textId="77777777" w:rsidR="000F7F22" w:rsidRPr="000F7F22" w:rsidRDefault="000F7F22" w:rsidP="000F7F22">
      <w:pPr>
        <w:pStyle w:val="ListParagraph"/>
        <w:numPr>
          <w:ilvl w:val="0"/>
          <w:numId w:val="32"/>
        </w:numPr>
        <w:rPr>
          <w:lang w:val="en-GB"/>
        </w:rPr>
      </w:pPr>
      <w:r w:rsidRPr="000F7F22">
        <w:rPr>
          <w:lang w:val="en-GB"/>
        </w:rPr>
        <w:t>Population aged 5-14 Total Region; Male</w:t>
      </w:r>
    </w:p>
    <w:p w14:paraId="193C532C" w14:textId="77777777" w:rsidR="000F7F22" w:rsidRPr="000F7F22" w:rsidRDefault="000F7F22" w:rsidP="000F7F22">
      <w:pPr>
        <w:pStyle w:val="ListParagraph"/>
        <w:numPr>
          <w:ilvl w:val="0"/>
          <w:numId w:val="32"/>
        </w:numPr>
        <w:rPr>
          <w:lang w:val="en-GB"/>
        </w:rPr>
      </w:pPr>
      <w:r w:rsidRPr="000F7F22">
        <w:rPr>
          <w:lang w:val="en-GB"/>
        </w:rPr>
        <w:t>Population aged 5-14 Total Region; Female</w:t>
      </w:r>
    </w:p>
    <w:p w14:paraId="3A4F7682" w14:textId="77777777" w:rsidR="000F7F22" w:rsidRPr="000F7F22" w:rsidRDefault="000F7F22" w:rsidP="000F7F22">
      <w:pPr>
        <w:pStyle w:val="ListParagraph"/>
        <w:numPr>
          <w:ilvl w:val="0"/>
          <w:numId w:val="32"/>
        </w:numPr>
        <w:rPr>
          <w:lang w:val="en-GB"/>
        </w:rPr>
      </w:pPr>
      <w:r w:rsidRPr="000F7F22">
        <w:rPr>
          <w:lang w:val="en-GB"/>
        </w:rPr>
        <w:t>Population aged 15-24 Total Region; Male</w:t>
      </w:r>
    </w:p>
    <w:p w14:paraId="15823A90" w14:textId="77777777" w:rsidR="000F7F22" w:rsidRPr="000F7F22" w:rsidRDefault="000F7F22" w:rsidP="000F7F22">
      <w:pPr>
        <w:pStyle w:val="ListParagraph"/>
        <w:numPr>
          <w:ilvl w:val="0"/>
          <w:numId w:val="32"/>
        </w:numPr>
        <w:rPr>
          <w:lang w:val="en-GB"/>
        </w:rPr>
      </w:pPr>
      <w:r w:rsidRPr="000F7F22">
        <w:rPr>
          <w:lang w:val="en-GB"/>
        </w:rPr>
        <w:t>Population aged 15-24 Total Region; Female</w:t>
      </w:r>
    </w:p>
    <w:p w14:paraId="400D57EA" w14:textId="77777777" w:rsidR="000F7F22" w:rsidRPr="000F7F22" w:rsidRDefault="000F7F22" w:rsidP="000F7F22">
      <w:pPr>
        <w:pStyle w:val="ListParagraph"/>
        <w:numPr>
          <w:ilvl w:val="0"/>
          <w:numId w:val="32"/>
        </w:numPr>
        <w:rPr>
          <w:lang w:val="en-GB"/>
        </w:rPr>
      </w:pPr>
      <w:r w:rsidRPr="000F7F22">
        <w:rPr>
          <w:lang w:val="en-GB"/>
        </w:rPr>
        <w:t>Population aged 15-64 Total Region; Male</w:t>
      </w:r>
    </w:p>
    <w:p w14:paraId="5AF28F49" w14:textId="77777777" w:rsidR="000F7F22" w:rsidRPr="000F7F22" w:rsidRDefault="000F7F22" w:rsidP="000F7F22">
      <w:pPr>
        <w:pStyle w:val="ListParagraph"/>
        <w:numPr>
          <w:ilvl w:val="0"/>
          <w:numId w:val="32"/>
        </w:numPr>
        <w:rPr>
          <w:lang w:val="en-GB"/>
        </w:rPr>
      </w:pPr>
      <w:r w:rsidRPr="000F7F22">
        <w:rPr>
          <w:lang w:val="en-GB"/>
        </w:rPr>
        <w:t>Population aged 15-64 Total Region; Female</w:t>
      </w:r>
    </w:p>
    <w:p w14:paraId="266FD736" w14:textId="77777777" w:rsidR="000F7F22" w:rsidRPr="000F7F22" w:rsidRDefault="000F7F22" w:rsidP="000F7F22">
      <w:pPr>
        <w:pStyle w:val="ListParagraph"/>
        <w:numPr>
          <w:ilvl w:val="0"/>
          <w:numId w:val="32"/>
        </w:numPr>
        <w:rPr>
          <w:lang w:val="en-GB"/>
        </w:rPr>
      </w:pPr>
      <w:r w:rsidRPr="000F7F22">
        <w:rPr>
          <w:lang w:val="en-GB"/>
        </w:rPr>
        <w:t>Population aged 65+ Total Region; Male</w:t>
      </w:r>
    </w:p>
    <w:p w14:paraId="2B9FF77A" w14:textId="77777777" w:rsidR="000F7F22" w:rsidRPr="000F7F22" w:rsidRDefault="000F7F22" w:rsidP="000F7F22">
      <w:pPr>
        <w:pStyle w:val="ListParagraph"/>
        <w:numPr>
          <w:ilvl w:val="0"/>
          <w:numId w:val="32"/>
        </w:numPr>
        <w:rPr>
          <w:lang w:val="en-GB"/>
        </w:rPr>
      </w:pPr>
      <w:r w:rsidRPr="000F7F22">
        <w:rPr>
          <w:lang w:val="en-GB"/>
        </w:rPr>
        <w:t>Population aged 65+ Total Region; Female</w:t>
      </w:r>
    </w:p>
    <w:p w14:paraId="0F2C6FA8" w14:textId="2E620D30" w:rsidR="00845490" w:rsidRDefault="000F7F22" w:rsidP="00E61EF7">
      <w:pPr>
        <w:pStyle w:val="BodyText"/>
        <w:rPr>
          <w:lang w:val="en-GB"/>
        </w:rPr>
      </w:pPr>
      <w:r>
        <w:rPr>
          <w:lang w:val="en-GB"/>
        </w:rPr>
        <w:lastRenderedPageBreak/>
        <w:t>Leaving</w:t>
      </w:r>
    </w:p>
    <w:p w14:paraId="10561014" w14:textId="77777777" w:rsidR="00DE3F6D" w:rsidRPr="00DE3F6D" w:rsidRDefault="00DE3F6D" w:rsidP="000F7F22">
      <w:pPr>
        <w:pStyle w:val="ListParagraph"/>
        <w:numPr>
          <w:ilvl w:val="0"/>
          <w:numId w:val="33"/>
        </w:numPr>
      </w:pPr>
      <w:r w:rsidRPr="00DE3F6D">
        <w:t>HIV population (15-49) Total Region; Female</w:t>
      </w:r>
    </w:p>
    <w:p w14:paraId="63B3EE76" w14:textId="77777777" w:rsidR="00DE3F6D" w:rsidRPr="00DE3F6D" w:rsidRDefault="00DE3F6D" w:rsidP="000F7F22">
      <w:pPr>
        <w:pStyle w:val="ListParagraph"/>
        <w:numPr>
          <w:ilvl w:val="0"/>
          <w:numId w:val="33"/>
        </w:numPr>
      </w:pPr>
      <w:r w:rsidRPr="00DE3F6D">
        <w:t>HIV population (15-49) Total Region; Male</w:t>
      </w:r>
    </w:p>
    <w:p w14:paraId="0B69B5AA" w14:textId="77777777" w:rsidR="00DE3F6D" w:rsidRPr="00DE3F6D" w:rsidRDefault="00DE3F6D" w:rsidP="000F7F22">
      <w:pPr>
        <w:pStyle w:val="ListParagraph"/>
        <w:numPr>
          <w:ilvl w:val="0"/>
          <w:numId w:val="33"/>
        </w:numPr>
      </w:pPr>
      <w:r w:rsidRPr="00DE3F6D">
        <w:t>HIV population (15+) Total Region; Female</w:t>
      </w:r>
    </w:p>
    <w:p w14:paraId="5E818C62" w14:textId="77777777" w:rsidR="00DE3F6D" w:rsidRPr="00DE3F6D" w:rsidRDefault="00DE3F6D" w:rsidP="000F7F22">
      <w:pPr>
        <w:pStyle w:val="ListParagraph"/>
        <w:numPr>
          <w:ilvl w:val="0"/>
          <w:numId w:val="33"/>
        </w:numPr>
      </w:pPr>
      <w:r w:rsidRPr="00DE3F6D">
        <w:t>HIV population (15+) Total Region; Male</w:t>
      </w:r>
    </w:p>
    <w:p w14:paraId="488E789C" w14:textId="77777777" w:rsidR="00DE3F6D" w:rsidRPr="00DE3F6D" w:rsidRDefault="00DE3F6D" w:rsidP="000F7F22">
      <w:pPr>
        <w:pStyle w:val="ListParagraph"/>
        <w:numPr>
          <w:ilvl w:val="0"/>
          <w:numId w:val="33"/>
        </w:numPr>
      </w:pPr>
      <w:r w:rsidRPr="00DE3F6D">
        <w:t>Mothers needing PMTCT Total Region; Female</w:t>
      </w:r>
    </w:p>
    <w:p w14:paraId="2CD9979F" w14:textId="77777777" w:rsidR="000F7F22" w:rsidRPr="000F7F22" w:rsidRDefault="000F7F22" w:rsidP="000F7F22">
      <w:pPr>
        <w:pStyle w:val="ListParagraph"/>
        <w:numPr>
          <w:ilvl w:val="0"/>
          <w:numId w:val="33"/>
        </w:numPr>
        <w:rPr>
          <w:lang w:val="en-GB"/>
        </w:rPr>
      </w:pPr>
      <w:r w:rsidRPr="000F7F22">
        <w:rPr>
          <w:lang w:val="en-GB"/>
        </w:rPr>
        <w:t>Calculated number needing adult ART (Dec 31) Female</w:t>
      </w:r>
    </w:p>
    <w:p w14:paraId="329A678F" w14:textId="77777777" w:rsidR="000F7F22" w:rsidRPr="000F7F22" w:rsidRDefault="000F7F22" w:rsidP="000F7F22">
      <w:pPr>
        <w:pStyle w:val="ListParagraph"/>
        <w:numPr>
          <w:ilvl w:val="0"/>
          <w:numId w:val="33"/>
        </w:numPr>
        <w:rPr>
          <w:lang w:val="en-GB"/>
        </w:rPr>
      </w:pPr>
      <w:r w:rsidRPr="000F7F22">
        <w:rPr>
          <w:lang w:val="en-GB"/>
        </w:rPr>
        <w:t>Calculated number needing adult ART (Dec 31) Male</w:t>
      </w:r>
    </w:p>
    <w:p w14:paraId="23DFD69C" w14:textId="19FD36D1" w:rsidR="00DE3F6D" w:rsidRDefault="000F7F22" w:rsidP="00842203">
      <w:pPr>
        <w:pStyle w:val="BodyText"/>
        <w:rPr>
          <w:lang w:val="en-GB"/>
        </w:rPr>
      </w:pPr>
      <w:r>
        <w:rPr>
          <w:lang w:val="en-GB"/>
        </w:rPr>
        <w:t>Note that while the word ‘Total’ is still in the label for the indicator, these are in fact disaggregated estimates (by age-bracket, gender and subnational grouping).</w:t>
      </w:r>
    </w:p>
    <w:p w14:paraId="7F98B109" w14:textId="62148A08" w:rsidR="00E61EF7" w:rsidRDefault="00E61EF7" w:rsidP="00E61EF7">
      <w:pPr>
        <w:pStyle w:val="Heading2"/>
      </w:pPr>
      <w:r w:rsidRPr="00E61EF7">
        <w:t>Step</w:t>
      </w:r>
      <w:r>
        <w:t xml:space="preserve"> </w:t>
      </w:r>
      <w:r w:rsidR="004528F6">
        <w:t>4</w:t>
      </w:r>
      <w:r w:rsidRPr="00E61EF7">
        <w:t xml:space="preserve"> </w:t>
      </w:r>
      <w:r w:rsidR="004528F6">
        <w:t>–</w:t>
      </w:r>
      <w:r w:rsidRPr="00E61EF7">
        <w:t xml:space="preserve"> </w:t>
      </w:r>
      <w:r w:rsidR="004528F6">
        <w:t>Copy the Data Elimination Sheet</w:t>
      </w:r>
    </w:p>
    <w:p w14:paraId="5540D5D0" w14:textId="7F63C15D" w:rsidR="004528F6" w:rsidRDefault="004528F6" w:rsidP="00342633">
      <w:pPr>
        <w:pStyle w:val="BodyText"/>
      </w:pPr>
      <w:r>
        <w:t>As a precursor to the next step, copy the Data Elimination Sheet (after elimination of Totals rows in the previous Step) to a new sheet called Data UIDs.</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6409121B" w14:textId="77777777" w:rsidTr="008B0960">
        <w:tc>
          <w:tcPr>
            <w:tcW w:w="7552" w:type="dxa"/>
          </w:tcPr>
          <w:p w14:paraId="3F0A27E9" w14:textId="77777777" w:rsidR="004528F6" w:rsidRDefault="004528F6" w:rsidP="004528F6">
            <w:pPr>
              <w:pStyle w:val="BodyText"/>
              <w:keepNext/>
            </w:pPr>
            <w:r w:rsidRPr="004528F6">
              <w:rPr>
                <w:noProof/>
              </w:rPr>
              <w:drawing>
                <wp:inline distT="0" distB="0" distL="0" distR="0" wp14:anchorId="6DC53766" wp14:editId="01C4E14F">
                  <wp:extent cx="5763600" cy="4318772"/>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3600" cy="4318772"/>
                          </a:xfrm>
                          <a:prstGeom prst="rect">
                            <a:avLst/>
                          </a:prstGeom>
                        </pic:spPr>
                      </pic:pic>
                    </a:graphicData>
                  </a:graphic>
                </wp:inline>
              </w:drawing>
            </w:r>
          </w:p>
          <w:p w14:paraId="3A262292" w14:textId="0EB64924" w:rsidR="00342633" w:rsidRDefault="004528F6" w:rsidP="004528F6">
            <w:pPr>
              <w:pStyle w:val="Caption"/>
            </w:pPr>
            <w:r>
              <w:t xml:space="preserve">Figure </w:t>
            </w:r>
            <w:fldSimple w:instr=" SEQ Figure \* ARABIC ">
              <w:r w:rsidR="00134536">
                <w:rPr>
                  <w:noProof/>
                </w:rPr>
                <w:t>4</w:t>
              </w:r>
            </w:fldSimple>
            <w:r>
              <w:t xml:space="preserve"> – Copy Data Elimination sheet (after removal of total rows) to a new sheet labelled Data UIDs.</w:t>
            </w:r>
          </w:p>
        </w:tc>
      </w:tr>
    </w:tbl>
    <w:p w14:paraId="4B087232" w14:textId="119DE2DC" w:rsidR="00342633" w:rsidRDefault="00342633" w:rsidP="00342633">
      <w:pPr>
        <w:pStyle w:val="BodyText"/>
      </w:pPr>
    </w:p>
    <w:p w14:paraId="2386C2E8" w14:textId="7337C701" w:rsidR="00E61EF7" w:rsidRPr="00E61EF7" w:rsidRDefault="00E61EF7" w:rsidP="00E61EF7">
      <w:pPr>
        <w:pStyle w:val="Heading2"/>
      </w:pPr>
      <w:r w:rsidRPr="00E61EF7">
        <w:lastRenderedPageBreak/>
        <w:t xml:space="preserve">Step </w:t>
      </w:r>
      <w:r w:rsidR="004528F6">
        <w:t>5 –</w:t>
      </w:r>
      <w:r w:rsidRPr="00E61EF7">
        <w:t xml:space="preserve"> </w:t>
      </w:r>
      <w:r w:rsidR="004528F6">
        <w:t xml:space="preserve">Replace </w:t>
      </w:r>
      <w:r w:rsidR="00E20EA5">
        <w:t xml:space="preserve">Indicator </w:t>
      </w:r>
      <w:r w:rsidR="004528F6">
        <w:t>labels with UIDs</w:t>
      </w:r>
    </w:p>
    <w:p w14:paraId="2285C0BD" w14:textId="6E7466F5" w:rsidR="00342633" w:rsidRDefault="004528F6" w:rsidP="00342633">
      <w:pPr>
        <w:pStyle w:val="BodyText"/>
      </w:pPr>
      <w:r>
        <w:t>Each ‘indicator’ in the Spectrum file should match with one of the DHIS2 ‘data elements’ that were setup during the Bootstrapping initiation process. Each of the DHIS2 data elements has a unique UID. The preferred import process for DHIS2 is to identify each item in the import file with a UID to ensure data is properly linked to the right data element</w:t>
      </w:r>
      <w:r w:rsidR="00E525A2">
        <w:t xml:space="preserve"> (chapter 21 of the DHIS2 User Guide)</w:t>
      </w:r>
      <w:r w:rsidR="00E525A2">
        <w:rPr>
          <w:rStyle w:val="FootnoteReference"/>
        </w:rPr>
        <w:footnoteReference w:id="1"/>
      </w:r>
      <w:r>
        <w:t>.</w:t>
      </w:r>
    </w:p>
    <w:p w14:paraId="135148CB" w14:textId="35814011" w:rsidR="004528F6" w:rsidRDefault="004528F6" w:rsidP="004528F6">
      <w:pPr>
        <w:pStyle w:val="Heading3"/>
      </w:pPr>
      <w:r>
        <w:t>Step 5a – Identify the data element UIDs.</w:t>
      </w:r>
    </w:p>
    <w:p w14:paraId="40671292" w14:textId="3D2520A3" w:rsidR="008B0960" w:rsidRPr="004528F6" w:rsidRDefault="004528F6" w:rsidP="004528F6">
      <w:pPr>
        <w:pStyle w:val="BodyText"/>
      </w:pPr>
      <w:r>
        <w:t xml:space="preserve">The process below </w:t>
      </w:r>
      <w:r w:rsidR="008B0960">
        <w:t>shows</w:t>
      </w:r>
      <w:r>
        <w:t xml:space="preserve"> the </w:t>
      </w:r>
      <w:r w:rsidR="008B0960">
        <w:t xml:space="preserve">manual </w:t>
      </w:r>
      <w:r>
        <w:t>proces</w:t>
      </w:r>
      <w:r w:rsidR="008B0960">
        <w:t>s of identifying the data element UIDs. While some of the UIDs are already known (since they were standardized as part of the bootstrapping process), other UIDs are unique to the DHIS2 instance and must be identified manually.</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2C921C81" w14:textId="77777777" w:rsidTr="008B0960">
        <w:tc>
          <w:tcPr>
            <w:tcW w:w="9145" w:type="dxa"/>
          </w:tcPr>
          <w:p w14:paraId="2FA4516F" w14:textId="77777777" w:rsidR="008B0960" w:rsidRDefault="004528F6" w:rsidP="008B0960">
            <w:pPr>
              <w:pStyle w:val="BodyText"/>
              <w:keepNext/>
            </w:pPr>
            <w:r w:rsidRPr="00CF6B6A">
              <w:rPr>
                <w:noProof/>
              </w:rPr>
              <w:drawing>
                <wp:inline distT="0" distB="0" distL="0" distR="0" wp14:anchorId="2FA14970" wp14:editId="5F72D2C7">
                  <wp:extent cx="5761055" cy="1922066"/>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763600" cy="192291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003FD9C5" w14:textId="02D8B0ED" w:rsidR="00342633" w:rsidRDefault="008B0960" w:rsidP="008B0960">
            <w:pPr>
              <w:pStyle w:val="Caption"/>
            </w:pPr>
            <w:r>
              <w:t xml:space="preserve">Figure </w:t>
            </w:r>
            <w:fldSimple w:instr=" SEQ Figure \* ARABIC ">
              <w:r w:rsidR="00134536">
                <w:rPr>
                  <w:noProof/>
                </w:rPr>
                <w:t>5</w:t>
              </w:r>
            </w:fldSimple>
            <w:r>
              <w:t xml:space="preserve"> - Select the Data-Element/Indicators DHIS2 App</w:t>
            </w:r>
          </w:p>
        </w:tc>
      </w:tr>
      <w:tr w:rsidR="008B0960" w14:paraId="595CBB78" w14:textId="77777777" w:rsidTr="008B0960">
        <w:tc>
          <w:tcPr>
            <w:tcW w:w="9145" w:type="dxa"/>
          </w:tcPr>
          <w:p w14:paraId="4E14F549" w14:textId="77777777" w:rsidR="008B0960" w:rsidRDefault="008B0960" w:rsidP="008B0960">
            <w:pPr>
              <w:pStyle w:val="BodyText"/>
              <w:keepNext/>
            </w:pPr>
            <w:r w:rsidRPr="00DD1A89">
              <w:rPr>
                <w:noProof/>
              </w:rPr>
              <w:drawing>
                <wp:inline distT="0" distB="0" distL="0" distR="0" wp14:anchorId="2002C563" wp14:editId="29DFCFD6">
                  <wp:extent cx="5758180" cy="1414984"/>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5763600" cy="141631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512D5DA" w14:textId="57CED130" w:rsidR="008B0960" w:rsidRDefault="008B0960" w:rsidP="008B0960">
            <w:pPr>
              <w:pStyle w:val="Caption"/>
            </w:pPr>
            <w:r>
              <w:t xml:space="preserve">Figure </w:t>
            </w:r>
            <w:fldSimple w:instr=" SEQ Figure \* ARABIC ">
              <w:r w:rsidR="00134536">
                <w:rPr>
                  <w:noProof/>
                </w:rPr>
                <w:t>6</w:t>
              </w:r>
            </w:fldSimple>
            <w:r>
              <w:t xml:space="preserve"> - Select the Data Element option</w:t>
            </w:r>
          </w:p>
          <w:p w14:paraId="3DE3706C" w14:textId="7C47159C" w:rsidR="008B0960" w:rsidRDefault="008B0960" w:rsidP="008B0960">
            <w:pPr>
              <w:pStyle w:val="BodyText"/>
            </w:pPr>
          </w:p>
        </w:tc>
      </w:tr>
    </w:tbl>
    <w:p w14:paraId="5590DB6F" w14:textId="77777777" w:rsidR="008B0960" w:rsidRDefault="008B0960" w:rsidP="008B0960">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795BC645" w14:textId="77777777" w:rsidTr="000546E8">
        <w:tc>
          <w:tcPr>
            <w:tcW w:w="9145" w:type="dxa"/>
          </w:tcPr>
          <w:p w14:paraId="301B0FE9" w14:textId="08E209B2" w:rsidR="000546E8" w:rsidRDefault="00A514C0" w:rsidP="000546E8">
            <w:pPr>
              <w:pStyle w:val="BodyText"/>
              <w:keepNext/>
            </w:pPr>
            <w:r w:rsidRPr="00A514C0">
              <w:lastRenderedPageBreak/>
              <w:drawing>
                <wp:inline distT="0" distB="0" distL="0" distR="0" wp14:anchorId="629A9541" wp14:editId="36AE06F5">
                  <wp:extent cx="5758832" cy="3096946"/>
                  <wp:effectExtent l="0" t="0" r="698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5760000" cy="3097574"/>
                          </a:xfrm>
                          <a:prstGeom prst="rect">
                            <a:avLst/>
                          </a:prstGeom>
                          <a:ln>
                            <a:noFill/>
                          </a:ln>
                          <a:extLst>
                            <a:ext uri="{53640926-AAD7-44D8-BBD7-CCE9431645EC}">
                              <a14:shadowObscured xmlns:a14="http://schemas.microsoft.com/office/drawing/2010/main"/>
                            </a:ext>
                          </a:extLst>
                        </pic:spPr>
                      </pic:pic>
                    </a:graphicData>
                  </a:graphic>
                </wp:inline>
              </w:drawing>
            </w:r>
          </w:p>
          <w:p w14:paraId="244154B7" w14:textId="006C5803" w:rsidR="00342633" w:rsidRDefault="000546E8" w:rsidP="000546E8">
            <w:pPr>
              <w:pStyle w:val="Caption"/>
            </w:pPr>
            <w:r>
              <w:t xml:space="preserve">Figure </w:t>
            </w:r>
            <w:fldSimple w:instr=" SEQ Figure \* ARABIC ">
              <w:r w:rsidR="00134536">
                <w:rPr>
                  <w:noProof/>
                </w:rPr>
                <w:t>7</w:t>
              </w:r>
            </w:fldSimple>
            <w:r>
              <w:t xml:space="preserve"> - Find in the list of data elements those beginning with 'UNAIDS: ...' and click on the appropriate data-element. From the displayed dropdown menu, select 'Show details'</w:t>
            </w:r>
          </w:p>
        </w:tc>
      </w:tr>
      <w:tr w:rsidR="00342633" w14:paraId="1865E1EA" w14:textId="77777777" w:rsidTr="0002089E">
        <w:tc>
          <w:tcPr>
            <w:tcW w:w="8176" w:type="dxa"/>
          </w:tcPr>
          <w:p w14:paraId="428AEBAB" w14:textId="5BA3C431" w:rsidR="0002089E" w:rsidRDefault="00A514C0" w:rsidP="0002089E">
            <w:pPr>
              <w:pStyle w:val="BodyText"/>
              <w:keepNext/>
            </w:pPr>
            <w:r w:rsidRPr="00A514C0">
              <w:drawing>
                <wp:inline distT="0" distB="0" distL="0" distR="0" wp14:anchorId="34AA7753" wp14:editId="38643996">
                  <wp:extent cx="5760000" cy="4185736"/>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00" cy="4185736"/>
                          </a:xfrm>
                          <a:prstGeom prst="rect">
                            <a:avLst/>
                          </a:prstGeom>
                        </pic:spPr>
                      </pic:pic>
                    </a:graphicData>
                  </a:graphic>
                </wp:inline>
              </w:drawing>
            </w:r>
          </w:p>
          <w:p w14:paraId="30145DF9" w14:textId="368EA4F5" w:rsidR="00342633" w:rsidRDefault="0002089E" w:rsidP="00A514C0">
            <w:pPr>
              <w:pStyle w:val="Caption"/>
            </w:pPr>
            <w:r>
              <w:t xml:space="preserve">Figure </w:t>
            </w:r>
            <w:fldSimple w:instr=" SEQ Figure \* ARABIC ">
              <w:r w:rsidR="00134536">
                <w:rPr>
                  <w:noProof/>
                </w:rPr>
                <w:t>8</w:t>
              </w:r>
            </w:fldSimple>
            <w:r>
              <w:t xml:space="preserve"> - Note down the </w:t>
            </w:r>
            <w:r w:rsidR="00A514C0">
              <w:t>ID</w:t>
            </w:r>
            <w:r>
              <w:t xml:space="preserve"> for the specific data element. It will be used in the import spreadsheet.</w:t>
            </w:r>
          </w:p>
        </w:tc>
      </w:tr>
    </w:tbl>
    <w:p w14:paraId="17989A4A" w14:textId="1407BD6E" w:rsidR="00342633" w:rsidRDefault="00DA1C2F" w:rsidP="00342633">
      <w:pPr>
        <w:pStyle w:val="BodyText"/>
      </w:pPr>
      <w:r>
        <w:lastRenderedPageBreak/>
        <w:t xml:space="preserve">Note: The </w:t>
      </w:r>
      <w:r w:rsidR="009D64F5">
        <w:t xml:space="preserve">default </w:t>
      </w:r>
      <w:r w:rsidR="00A70284">
        <w:t xml:space="preserve">HIV Estimate Denominators implemented by the App in DHIS2 will use the same UIDs. These are listed below for convenience. It will </w:t>
      </w:r>
      <w:r>
        <w:t xml:space="preserve">be necessary to use </w:t>
      </w:r>
      <w:r w:rsidR="00637800">
        <w:t>the above</w:t>
      </w:r>
      <w:r>
        <w:t xml:space="preserve"> method to identify local </w:t>
      </w:r>
      <w:r w:rsidR="00A70284">
        <w:t xml:space="preserve">organizational </w:t>
      </w:r>
      <w:r>
        <w:t>subnational region UIDs.</w:t>
      </w:r>
    </w:p>
    <w:tbl>
      <w:tblPr>
        <w:tblStyle w:val="PlainTable2"/>
        <w:tblW w:w="0" w:type="auto"/>
        <w:tblLook w:val="0620" w:firstRow="1" w:lastRow="0" w:firstColumn="0" w:lastColumn="0" w:noHBand="1" w:noVBand="1"/>
      </w:tblPr>
      <w:tblGrid>
        <w:gridCol w:w="5920"/>
        <w:gridCol w:w="1632"/>
      </w:tblGrid>
      <w:tr w:rsidR="00A70284" w:rsidRPr="00DA132B" w14:paraId="1E8D5503" w14:textId="77777777" w:rsidTr="00A70284">
        <w:trPr>
          <w:cnfStyle w:val="100000000000" w:firstRow="1" w:lastRow="0" w:firstColumn="0" w:lastColumn="0" w:oddVBand="0" w:evenVBand="0" w:oddHBand="0" w:evenHBand="0" w:firstRowFirstColumn="0" w:firstRowLastColumn="0" w:lastRowFirstColumn="0" w:lastRowLastColumn="0"/>
        </w:trPr>
        <w:tc>
          <w:tcPr>
            <w:tcW w:w="5920" w:type="dxa"/>
          </w:tcPr>
          <w:p w14:paraId="361B0654" w14:textId="2F03211E" w:rsidR="00A70284" w:rsidRPr="00DA132B" w:rsidRDefault="00A70284" w:rsidP="00CD6619">
            <w:pPr>
              <w:pStyle w:val="BodyText"/>
              <w:rPr>
                <w:sz w:val="18"/>
              </w:rPr>
            </w:pPr>
            <w:r w:rsidRPr="00DA132B">
              <w:rPr>
                <w:sz w:val="18"/>
              </w:rPr>
              <w:t>Denominator</w:t>
            </w:r>
          </w:p>
        </w:tc>
        <w:tc>
          <w:tcPr>
            <w:tcW w:w="1632" w:type="dxa"/>
          </w:tcPr>
          <w:p w14:paraId="45CE833B" w14:textId="261A4B40" w:rsidR="00A70284" w:rsidRPr="00DA132B" w:rsidRDefault="00A70284" w:rsidP="00CD6619">
            <w:pPr>
              <w:pStyle w:val="BodyText"/>
              <w:rPr>
                <w:sz w:val="18"/>
              </w:rPr>
            </w:pPr>
            <w:r w:rsidRPr="00DA132B">
              <w:rPr>
                <w:sz w:val="18"/>
              </w:rPr>
              <w:t>UID</w:t>
            </w:r>
          </w:p>
        </w:tc>
      </w:tr>
      <w:tr w:rsidR="00A70284" w:rsidRPr="00DA132B" w14:paraId="3490E3A9" w14:textId="6B83B0A4" w:rsidTr="00A70284">
        <w:tc>
          <w:tcPr>
            <w:tcW w:w="5920" w:type="dxa"/>
          </w:tcPr>
          <w:p w14:paraId="182DEAAE" w14:textId="77777777" w:rsidR="00A70284" w:rsidRPr="00DA132B" w:rsidRDefault="00A70284" w:rsidP="00DA132B">
            <w:pPr>
              <w:pStyle w:val="BodyText"/>
              <w:spacing w:before="0" w:after="120"/>
              <w:rPr>
                <w:sz w:val="18"/>
              </w:rPr>
            </w:pPr>
            <w:r w:rsidRPr="00DA132B">
              <w:rPr>
                <w:sz w:val="18"/>
              </w:rPr>
              <w:t>HIV Den: Estimated number of HIV+ pregnant women</w:t>
            </w:r>
          </w:p>
        </w:tc>
        <w:tc>
          <w:tcPr>
            <w:tcW w:w="1632" w:type="dxa"/>
          </w:tcPr>
          <w:p w14:paraId="361C7AB7" w14:textId="7749EB06" w:rsidR="00A70284" w:rsidRPr="00DA132B" w:rsidRDefault="00A70284" w:rsidP="00DA132B">
            <w:pPr>
              <w:pStyle w:val="BodyText"/>
              <w:spacing w:before="0" w:after="120"/>
              <w:rPr>
                <w:sz w:val="18"/>
              </w:rPr>
            </w:pPr>
            <w:proofErr w:type="spellStart"/>
            <w:r w:rsidRPr="00DA132B">
              <w:rPr>
                <w:sz w:val="18"/>
              </w:rPr>
              <w:t>PjLBZcVwRnr</w:t>
            </w:r>
            <w:proofErr w:type="spellEnd"/>
          </w:p>
        </w:tc>
      </w:tr>
      <w:tr w:rsidR="00A70284" w:rsidRPr="00DA132B" w14:paraId="3E00F7B3" w14:textId="7D9C911F" w:rsidTr="00A70284">
        <w:tc>
          <w:tcPr>
            <w:tcW w:w="5920" w:type="dxa"/>
          </w:tcPr>
          <w:p w14:paraId="357AAB0E" w14:textId="77777777" w:rsidR="00A70284" w:rsidRPr="00DA132B" w:rsidRDefault="00A70284" w:rsidP="00DA132B">
            <w:pPr>
              <w:pStyle w:val="BodyText"/>
              <w:spacing w:before="0" w:after="120"/>
              <w:rPr>
                <w:sz w:val="18"/>
              </w:rPr>
            </w:pPr>
            <w:r w:rsidRPr="00DA132B">
              <w:rPr>
                <w:sz w:val="18"/>
              </w:rPr>
              <w:t>HIV Den: Estimated number of people (15+) eligible for ART according to national guidelines</w:t>
            </w:r>
          </w:p>
        </w:tc>
        <w:tc>
          <w:tcPr>
            <w:tcW w:w="1632" w:type="dxa"/>
          </w:tcPr>
          <w:p w14:paraId="7A785FDF" w14:textId="48AC86E6" w:rsidR="00A70284" w:rsidRPr="00DA132B" w:rsidRDefault="00A70284" w:rsidP="00DA132B">
            <w:pPr>
              <w:pStyle w:val="BodyText"/>
              <w:spacing w:before="0" w:after="120"/>
              <w:rPr>
                <w:sz w:val="18"/>
              </w:rPr>
            </w:pPr>
            <w:proofErr w:type="spellStart"/>
            <w:r w:rsidRPr="00DA132B">
              <w:rPr>
                <w:sz w:val="18"/>
              </w:rPr>
              <w:t>LEdbdocVhvx</w:t>
            </w:r>
            <w:proofErr w:type="spellEnd"/>
          </w:p>
        </w:tc>
      </w:tr>
      <w:tr w:rsidR="00A70284" w:rsidRPr="00DA132B" w14:paraId="0B75D33A" w14:textId="7702F9E6" w:rsidTr="00A70284">
        <w:tc>
          <w:tcPr>
            <w:tcW w:w="5920" w:type="dxa"/>
          </w:tcPr>
          <w:p w14:paraId="462B7009" w14:textId="77777777" w:rsidR="00A70284" w:rsidRPr="00DA132B" w:rsidRDefault="00A70284" w:rsidP="00DA132B">
            <w:pPr>
              <w:pStyle w:val="BodyText"/>
              <w:spacing w:before="0" w:after="120"/>
              <w:rPr>
                <w:sz w:val="18"/>
              </w:rPr>
            </w:pPr>
            <w:r w:rsidRPr="00DA132B">
              <w:rPr>
                <w:sz w:val="18"/>
              </w:rPr>
              <w:t>HIV Den: Estimated number of people (15+) living with HIV</w:t>
            </w:r>
          </w:p>
        </w:tc>
        <w:tc>
          <w:tcPr>
            <w:tcW w:w="1632" w:type="dxa"/>
          </w:tcPr>
          <w:p w14:paraId="4839F18D" w14:textId="62F06C4D" w:rsidR="00A70284" w:rsidRPr="00DA132B" w:rsidRDefault="00A70284" w:rsidP="00DA132B">
            <w:pPr>
              <w:pStyle w:val="BodyText"/>
              <w:spacing w:before="0" w:after="120"/>
              <w:rPr>
                <w:sz w:val="18"/>
              </w:rPr>
            </w:pPr>
            <w:r w:rsidRPr="00DA132B">
              <w:rPr>
                <w:sz w:val="18"/>
              </w:rPr>
              <w:t>xAihkVcBj4F</w:t>
            </w:r>
          </w:p>
        </w:tc>
      </w:tr>
      <w:tr w:rsidR="00A70284" w:rsidRPr="00DA132B" w14:paraId="09A3D90B" w14:textId="71F497F2" w:rsidTr="00A70284">
        <w:tc>
          <w:tcPr>
            <w:tcW w:w="5920" w:type="dxa"/>
          </w:tcPr>
          <w:p w14:paraId="42351643" w14:textId="77777777" w:rsidR="00A70284" w:rsidRPr="00DA132B" w:rsidRDefault="00A70284" w:rsidP="00DA132B">
            <w:pPr>
              <w:pStyle w:val="BodyText"/>
              <w:spacing w:before="0" w:after="120"/>
              <w:rPr>
                <w:sz w:val="18"/>
              </w:rPr>
            </w:pPr>
            <w:r w:rsidRPr="00DA132B">
              <w:rPr>
                <w:sz w:val="18"/>
              </w:rPr>
              <w:t>HIV Den: Estimated number of people (15-49) living with HIV</w:t>
            </w:r>
          </w:p>
        </w:tc>
        <w:tc>
          <w:tcPr>
            <w:tcW w:w="1632" w:type="dxa"/>
          </w:tcPr>
          <w:p w14:paraId="4F760411" w14:textId="7275F6A5" w:rsidR="00A70284" w:rsidRPr="00DA132B" w:rsidRDefault="00A70284" w:rsidP="00DA132B">
            <w:pPr>
              <w:pStyle w:val="BodyText"/>
              <w:spacing w:before="0" w:after="120"/>
              <w:rPr>
                <w:sz w:val="18"/>
              </w:rPr>
            </w:pPr>
            <w:proofErr w:type="spellStart"/>
            <w:r w:rsidRPr="00DA132B">
              <w:rPr>
                <w:sz w:val="18"/>
              </w:rPr>
              <w:t>rhXstKVfvvj</w:t>
            </w:r>
            <w:proofErr w:type="spellEnd"/>
          </w:p>
        </w:tc>
      </w:tr>
      <w:tr w:rsidR="00A70284" w:rsidRPr="00DA132B" w14:paraId="7E40A254" w14:textId="7D86E267" w:rsidTr="00A70284">
        <w:tc>
          <w:tcPr>
            <w:tcW w:w="5920" w:type="dxa"/>
          </w:tcPr>
          <w:p w14:paraId="6DCA2028" w14:textId="77777777" w:rsidR="00A70284" w:rsidRPr="00DA132B" w:rsidRDefault="00A70284" w:rsidP="00DA132B">
            <w:pPr>
              <w:pStyle w:val="BodyText"/>
              <w:spacing w:before="0" w:after="120"/>
              <w:rPr>
                <w:sz w:val="18"/>
              </w:rPr>
            </w:pPr>
            <w:r w:rsidRPr="00DA132B">
              <w:rPr>
                <w:sz w:val="18"/>
              </w:rPr>
              <w:t>HIV Den: Estimated number of people (&lt;15) eligible for ART according to national guidelines</w:t>
            </w:r>
          </w:p>
        </w:tc>
        <w:tc>
          <w:tcPr>
            <w:tcW w:w="1632" w:type="dxa"/>
          </w:tcPr>
          <w:p w14:paraId="3AA88EA4" w14:textId="714F6D13" w:rsidR="00A70284" w:rsidRPr="00DA132B" w:rsidRDefault="00A70284" w:rsidP="00DA132B">
            <w:pPr>
              <w:pStyle w:val="BodyText"/>
              <w:spacing w:before="0" w:after="120"/>
              <w:rPr>
                <w:sz w:val="18"/>
              </w:rPr>
            </w:pPr>
            <w:r w:rsidRPr="00DA132B">
              <w:rPr>
                <w:sz w:val="18"/>
              </w:rPr>
              <w:t>khe0fQWys0p</w:t>
            </w:r>
          </w:p>
        </w:tc>
      </w:tr>
      <w:tr w:rsidR="00A70284" w:rsidRPr="00DA132B" w14:paraId="733CB52E" w14:textId="6F7501EA" w:rsidTr="00A70284">
        <w:tc>
          <w:tcPr>
            <w:tcW w:w="5920" w:type="dxa"/>
          </w:tcPr>
          <w:p w14:paraId="10A05DD7" w14:textId="77777777" w:rsidR="00A70284" w:rsidRPr="00DA132B" w:rsidRDefault="00A70284" w:rsidP="00DA132B">
            <w:pPr>
              <w:pStyle w:val="BodyText"/>
              <w:spacing w:before="0" w:after="120"/>
              <w:rPr>
                <w:sz w:val="18"/>
              </w:rPr>
            </w:pPr>
            <w:r w:rsidRPr="00DA132B">
              <w:rPr>
                <w:sz w:val="18"/>
              </w:rPr>
              <w:t>HIV Den: Estimated number of people (&lt;15) living with HIV</w:t>
            </w:r>
          </w:p>
        </w:tc>
        <w:tc>
          <w:tcPr>
            <w:tcW w:w="1632" w:type="dxa"/>
          </w:tcPr>
          <w:p w14:paraId="76D77420" w14:textId="3AF04426" w:rsidR="00A70284" w:rsidRPr="00DA132B" w:rsidRDefault="00A70284" w:rsidP="00DA132B">
            <w:pPr>
              <w:pStyle w:val="BodyText"/>
              <w:spacing w:before="0" w:after="120"/>
              <w:rPr>
                <w:sz w:val="18"/>
              </w:rPr>
            </w:pPr>
            <w:r w:rsidRPr="00DA132B">
              <w:rPr>
                <w:sz w:val="18"/>
              </w:rPr>
              <w:t>F4KpUnnx0S5</w:t>
            </w:r>
          </w:p>
        </w:tc>
      </w:tr>
    </w:tbl>
    <w:p w14:paraId="2E73487D" w14:textId="77777777" w:rsidR="00A70284" w:rsidRDefault="00A70284" w:rsidP="00A70284"/>
    <w:p w14:paraId="5AE1425E" w14:textId="50D807F3" w:rsidR="00E61EF7" w:rsidRPr="00E61EF7" w:rsidRDefault="00E61EF7" w:rsidP="0002089E">
      <w:pPr>
        <w:pStyle w:val="Heading3"/>
      </w:pPr>
      <w:r w:rsidRPr="00E61EF7">
        <w:t xml:space="preserve">Step </w:t>
      </w:r>
      <w:r w:rsidR="0002089E">
        <w:t>5b –</w:t>
      </w:r>
      <w:r w:rsidRPr="00E61EF7">
        <w:t xml:space="preserve"> </w:t>
      </w:r>
      <w:r w:rsidR="0002089E">
        <w:t>Insert 2 new columns</w:t>
      </w:r>
    </w:p>
    <w:p w14:paraId="3E305623" w14:textId="5BFEA359" w:rsidR="00342633" w:rsidRDefault="0002089E" w:rsidP="00342633">
      <w:pPr>
        <w:pStyle w:val="BodyText"/>
      </w:pPr>
      <w:r>
        <w:t>Each Indicator in the spreadsheet is represented in DHIS2 by at least 1 and sometime</w:t>
      </w:r>
      <w:r w:rsidR="00637800">
        <w:t>s</w:t>
      </w:r>
      <w:r>
        <w:t xml:space="preserve"> more UIDS in DHIS2. One UID must always be present (the one representing the indicator) </w:t>
      </w:r>
      <w:r w:rsidR="00637800">
        <w:t xml:space="preserve">while </w:t>
      </w:r>
      <w:r>
        <w:t xml:space="preserve">the other </w:t>
      </w:r>
      <w:r w:rsidR="00637800">
        <w:t>UID</w:t>
      </w:r>
      <w:r>
        <w:t xml:space="preserve"> </w:t>
      </w:r>
      <w:r w:rsidR="00637800">
        <w:t>will represent</w:t>
      </w:r>
      <w:r>
        <w:t xml:space="preserve"> disaggregation (e.g. gender).</w:t>
      </w:r>
    </w:p>
    <w:p w14:paraId="7E6C2675" w14:textId="08012AF4" w:rsidR="0002089E" w:rsidRDefault="0002089E" w:rsidP="00342633">
      <w:pPr>
        <w:pStyle w:val="BodyText"/>
      </w:pPr>
      <w:r>
        <w:t>To support these UIDS, insert two new columns into the ‘Data UIDs’ sheet:</w:t>
      </w:r>
    </w:p>
    <w:p w14:paraId="34C5169C" w14:textId="5B979ECC" w:rsidR="0002089E" w:rsidRDefault="0002089E" w:rsidP="0002089E">
      <w:pPr>
        <w:pStyle w:val="BodyText"/>
        <w:numPr>
          <w:ilvl w:val="0"/>
          <w:numId w:val="34"/>
        </w:numPr>
      </w:pPr>
      <w:r>
        <w:t>‘</w:t>
      </w:r>
      <w:proofErr w:type="spellStart"/>
      <w:r>
        <w:t>dataelement</w:t>
      </w:r>
      <w:proofErr w:type="spellEnd"/>
      <w:r>
        <w:t>’; and</w:t>
      </w:r>
    </w:p>
    <w:p w14:paraId="27BA2C38" w14:textId="7B97AEC8" w:rsidR="0002089E" w:rsidRDefault="0002089E" w:rsidP="0002089E">
      <w:pPr>
        <w:pStyle w:val="BodyText"/>
        <w:numPr>
          <w:ilvl w:val="0"/>
          <w:numId w:val="34"/>
        </w:numPr>
      </w:pPr>
      <w:r>
        <w:t>‘</w:t>
      </w:r>
      <w:proofErr w:type="spellStart"/>
      <w:r>
        <w:t>categoryoptioncombo</w:t>
      </w:r>
      <w:proofErr w:type="spellEnd"/>
      <w:r>
        <w:t>’</w:t>
      </w:r>
    </w:p>
    <w:p w14:paraId="48F5EE5A" w14:textId="0D455600" w:rsidR="00A70284" w:rsidRDefault="0002089E" w:rsidP="0002089E">
      <w:pPr>
        <w:pStyle w:val="BodyText"/>
      </w:pPr>
      <w:r>
        <w:t xml:space="preserve">These labels are important as they </w:t>
      </w:r>
      <w:r w:rsidR="00DA1C2F">
        <w:t>are used as placeholders to identify which columns hold the data needed by DHIS2, and the meaning of the columns.</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4F2366D5" w14:textId="77777777" w:rsidTr="008B0960">
        <w:tc>
          <w:tcPr>
            <w:tcW w:w="7552" w:type="dxa"/>
          </w:tcPr>
          <w:p w14:paraId="6A093904" w14:textId="77777777" w:rsidR="00DA132B" w:rsidRDefault="0002089E" w:rsidP="00DA132B">
            <w:pPr>
              <w:pStyle w:val="BodyText"/>
              <w:keepNext/>
            </w:pPr>
            <w:r w:rsidRPr="00281403">
              <w:rPr>
                <w:noProof/>
              </w:rPr>
              <w:drawing>
                <wp:inline distT="0" distB="0" distL="0" distR="0" wp14:anchorId="4C5DB3A6" wp14:editId="7C386645">
                  <wp:extent cx="5761355" cy="194226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763600" cy="1943023"/>
                          </a:xfrm>
                          <a:prstGeom prst="rect">
                            <a:avLst/>
                          </a:prstGeom>
                          <a:ln>
                            <a:noFill/>
                          </a:ln>
                          <a:extLst>
                            <a:ext uri="{53640926-AAD7-44D8-BBD7-CCE9431645EC}">
                              <a14:shadowObscured xmlns:a14="http://schemas.microsoft.com/office/drawing/2010/main"/>
                            </a:ext>
                          </a:extLst>
                        </pic:spPr>
                      </pic:pic>
                    </a:graphicData>
                  </a:graphic>
                </wp:inline>
              </w:drawing>
            </w:r>
          </w:p>
          <w:p w14:paraId="5F656011" w14:textId="2C9CC4CD" w:rsidR="00342633" w:rsidRDefault="00DA132B" w:rsidP="00DA132B">
            <w:pPr>
              <w:pStyle w:val="Caption"/>
            </w:pPr>
            <w:r>
              <w:t xml:space="preserve">Figure </w:t>
            </w:r>
            <w:fldSimple w:instr=" SEQ Figure \* ARABIC ">
              <w:r w:rsidR="00134536">
                <w:rPr>
                  <w:noProof/>
                </w:rPr>
                <w:t>9</w:t>
              </w:r>
            </w:fldSimple>
            <w:r>
              <w:t xml:space="preserve"> - Inserting two new placeholder columns for </w:t>
            </w:r>
            <w:proofErr w:type="spellStart"/>
            <w:r>
              <w:t>dataelement</w:t>
            </w:r>
            <w:proofErr w:type="spellEnd"/>
            <w:r>
              <w:t xml:space="preserve"> and </w:t>
            </w:r>
            <w:proofErr w:type="spellStart"/>
            <w:r>
              <w:t>categorryoptioincombo</w:t>
            </w:r>
            <w:proofErr w:type="spellEnd"/>
          </w:p>
        </w:tc>
      </w:tr>
    </w:tbl>
    <w:p w14:paraId="2BD7B4F1" w14:textId="77777777" w:rsidR="00DA132B" w:rsidRDefault="00DA132B" w:rsidP="00DA132B"/>
    <w:p w14:paraId="0EBC01AB" w14:textId="634859F3" w:rsidR="00E61EF7" w:rsidRPr="00E61EF7" w:rsidRDefault="00E61EF7" w:rsidP="00DA1C2F">
      <w:pPr>
        <w:pStyle w:val="Heading3"/>
      </w:pPr>
      <w:r w:rsidRPr="00E61EF7">
        <w:lastRenderedPageBreak/>
        <w:t xml:space="preserve">Step </w:t>
      </w:r>
      <w:r w:rsidR="00DA1C2F">
        <w:t>5c –</w:t>
      </w:r>
      <w:r w:rsidRPr="00E61EF7">
        <w:t xml:space="preserve"> </w:t>
      </w:r>
      <w:r w:rsidR="00DA1C2F">
        <w:t>Insert the matching ‘</w:t>
      </w:r>
      <w:proofErr w:type="spellStart"/>
      <w:r w:rsidR="00DA1C2F">
        <w:t>dataelement</w:t>
      </w:r>
      <w:proofErr w:type="spellEnd"/>
      <w:r w:rsidR="00DA1C2F">
        <w:t>’ UIDs for all Indicators</w:t>
      </w:r>
    </w:p>
    <w:p w14:paraId="66FC8F95" w14:textId="25E88298" w:rsidR="00342633" w:rsidRDefault="00DA1C2F" w:rsidP="00342633">
      <w:pPr>
        <w:pStyle w:val="BodyText"/>
      </w:pPr>
      <w:r>
        <w:t xml:space="preserve">Note that the same UID will be used across various combinations of disaggregation (e.g. in the example below, the same UID has been used </w:t>
      </w:r>
      <w:r w:rsidR="00637800">
        <w:t>across</w:t>
      </w:r>
      <w:r>
        <w:t xml:space="preserve"> </w:t>
      </w:r>
      <w:r w:rsidR="00637800">
        <w:t>the</w:t>
      </w:r>
      <w:r>
        <w:t xml:space="preserve"> subnational regions and for </w:t>
      </w:r>
      <w:r w:rsidR="00637800">
        <w:t>the male/female gender</w:t>
      </w:r>
      <w:r w:rsidR="004A54F6">
        <w:t>)</w:t>
      </w:r>
      <w:r>
        <w:t>, as the same conceptual ‘indicator’ is being referred to in all rows.</w:t>
      </w:r>
    </w:p>
    <w:p w14:paraId="11F0DB02" w14:textId="63E6D2E4" w:rsidR="00DA1C2F" w:rsidRDefault="003573E6" w:rsidP="00342633">
      <w:pPr>
        <w:pStyle w:val="BodyText"/>
      </w:pPr>
      <w:r>
        <w:t xml:space="preserve">Other columns (e.g. the </w:t>
      </w:r>
      <w:proofErr w:type="spellStart"/>
      <w:r>
        <w:t>categoryoptioncombo</w:t>
      </w:r>
      <w:proofErr w:type="spellEnd"/>
      <w:r>
        <w:t xml:space="preserve">) will be used to further identify the specific </w:t>
      </w:r>
      <w:r w:rsidR="00637800">
        <w:t xml:space="preserve">gender </w:t>
      </w:r>
      <w:r>
        <w:t>disaggregation being referred to.</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42633" w14:paraId="367A6E3E" w14:textId="77777777" w:rsidTr="008B0960">
        <w:tc>
          <w:tcPr>
            <w:tcW w:w="7552" w:type="dxa"/>
          </w:tcPr>
          <w:p w14:paraId="778089F3" w14:textId="77777777" w:rsidR="003573E6" w:rsidRDefault="00DA1C2F" w:rsidP="003573E6">
            <w:pPr>
              <w:pStyle w:val="BodyText"/>
              <w:keepNext/>
            </w:pPr>
            <w:r w:rsidRPr="006E4805">
              <w:rPr>
                <w:noProof/>
              </w:rPr>
              <w:drawing>
                <wp:inline distT="0" distB="0" distL="0" distR="0" wp14:anchorId="765BFFCF" wp14:editId="4271AD32">
                  <wp:extent cx="5763600" cy="4320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a:ext>
                            </a:extLst>
                          </a:blip>
                          <a:stretch>
                            <a:fillRect/>
                          </a:stretch>
                        </pic:blipFill>
                        <pic:spPr>
                          <a:xfrm>
                            <a:off x="0" y="0"/>
                            <a:ext cx="5763600" cy="4320000"/>
                          </a:xfrm>
                          <a:prstGeom prst="rect">
                            <a:avLst/>
                          </a:prstGeom>
                        </pic:spPr>
                      </pic:pic>
                    </a:graphicData>
                  </a:graphic>
                </wp:inline>
              </w:drawing>
            </w:r>
          </w:p>
          <w:p w14:paraId="021D3B59" w14:textId="68CC1B85" w:rsidR="00342633" w:rsidRDefault="003573E6" w:rsidP="003573E6">
            <w:pPr>
              <w:pStyle w:val="Caption"/>
            </w:pPr>
            <w:r>
              <w:t xml:space="preserve">Figure </w:t>
            </w:r>
            <w:fldSimple w:instr=" SEQ Figure \* ARABIC ">
              <w:r w:rsidR="00134536">
                <w:rPr>
                  <w:noProof/>
                </w:rPr>
                <w:t>10</w:t>
              </w:r>
            </w:fldSimple>
            <w:r>
              <w:t xml:space="preserve"> - Insert into the ‘</w:t>
            </w:r>
            <w:proofErr w:type="spellStart"/>
            <w:r>
              <w:t>dataelement</w:t>
            </w:r>
            <w:proofErr w:type="spellEnd"/>
            <w:r>
              <w:t>’ column the relevant UID representing the specified Indicator</w:t>
            </w:r>
          </w:p>
        </w:tc>
      </w:tr>
    </w:tbl>
    <w:p w14:paraId="5D98B7B7" w14:textId="3FC38842" w:rsidR="00E61EF7" w:rsidRPr="00E61EF7" w:rsidRDefault="00E61EF7" w:rsidP="003573E6">
      <w:pPr>
        <w:pStyle w:val="Heading3"/>
      </w:pPr>
      <w:r w:rsidRPr="00E61EF7">
        <w:t xml:space="preserve">Step </w:t>
      </w:r>
      <w:r w:rsidR="003573E6">
        <w:t>5d – Insert the local gender UIDs</w:t>
      </w:r>
      <w:r w:rsidRPr="00E61EF7">
        <w:t xml:space="preserve"> </w:t>
      </w:r>
      <w:r w:rsidR="003573E6">
        <w:t>(specific to the local instance)</w:t>
      </w:r>
    </w:p>
    <w:p w14:paraId="6226963F" w14:textId="62E43B50" w:rsidR="00342633" w:rsidRDefault="003573E6" w:rsidP="00342633">
      <w:pPr>
        <w:pStyle w:val="BodyText"/>
      </w:pPr>
      <w:r>
        <w:t xml:space="preserve">Several of the Spectrum data elements </w:t>
      </w:r>
      <w:r w:rsidR="00E45BBD">
        <w:t xml:space="preserve">in the import file are disaggregated by gender. It is necessary to identify the UID for the Male and Female Combinations in DHIS2 and insert them into the </w:t>
      </w:r>
      <w:proofErr w:type="spellStart"/>
      <w:r w:rsidR="00E45BBD">
        <w:t>categoryoptioncombo</w:t>
      </w:r>
      <w:proofErr w:type="spellEnd"/>
      <w:r w:rsidR="00E45BBD">
        <w:t xml:space="preserve"> column as appropriate (using the indicator ‘label’ as the guide to which UID goes in which row).</w:t>
      </w:r>
      <w:r w:rsidR="00E525A2">
        <w:t xml:space="preserve"> </w:t>
      </w:r>
    </w:p>
    <w:p w14:paraId="3B92DDFB" w14:textId="77777777" w:rsidR="00E45BBD" w:rsidRDefault="00E45BBD" w:rsidP="00E45BBD">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E45BBD" w14:paraId="02C201E4" w14:textId="77777777" w:rsidTr="001D49D2">
        <w:tc>
          <w:tcPr>
            <w:tcW w:w="9145" w:type="dxa"/>
          </w:tcPr>
          <w:p w14:paraId="0C5AC80B" w14:textId="14CD0F1B" w:rsidR="00E45BBD" w:rsidRDefault="00E45BBD" w:rsidP="00E15A64">
            <w:pPr>
              <w:pStyle w:val="BodyText"/>
              <w:keepNext/>
            </w:pPr>
            <w:r w:rsidRPr="00E45BBD">
              <w:rPr>
                <w:noProof/>
              </w:rPr>
              <w:lastRenderedPageBreak/>
              <w:drawing>
                <wp:inline distT="0" distB="0" distL="0" distR="0" wp14:anchorId="19C93C7A" wp14:editId="099DB95C">
                  <wp:extent cx="5760030" cy="3834000"/>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30" cy="3834000"/>
                          </a:xfrm>
                          <a:prstGeom prst="rect">
                            <a:avLst/>
                          </a:prstGeom>
                        </pic:spPr>
                      </pic:pic>
                    </a:graphicData>
                  </a:graphic>
                </wp:inline>
              </w:drawing>
            </w:r>
          </w:p>
          <w:p w14:paraId="11B90A04" w14:textId="0866F91A" w:rsidR="00E45BBD" w:rsidRDefault="00E45BBD" w:rsidP="001D49D2">
            <w:pPr>
              <w:pStyle w:val="Caption"/>
            </w:pPr>
            <w:r>
              <w:t xml:space="preserve">Figure </w:t>
            </w:r>
            <w:fldSimple w:instr=" SEQ Figure \* ARABIC ">
              <w:r w:rsidR="00134536">
                <w:rPr>
                  <w:noProof/>
                </w:rPr>
                <w:t>11</w:t>
              </w:r>
            </w:fldSimple>
            <w:r>
              <w:t xml:space="preserve"> </w:t>
            </w:r>
            <w:r w:rsidR="001D49D2">
              <w:t>–</w:t>
            </w:r>
            <w:r>
              <w:t xml:space="preserve"> </w:t>
            </w:r>
            <w:r w:rsidR="001D49D2">
              <w:t>Select the Category Option Combination menu item under ‘Data Elements’ in DHIS2</w:t>
            </w:r>
          </w:p>
        </w:tc>
      </w:tr>
      <w:tr w:rsidR="001D49D2" w14:paraId="3B1F9C95" w14:textId="77777777" w:rsidTr="001D49D2">
        <w:tc>
          <w:tcPr>
            <w:tcW w:w="9145" w:type="dxa"/>
          </w:tcPr>
          <w:p w14:paraId="6D494821" w14:textId="1F6EB899" w:rsidR="001D49D2" w:rsidRDefault="001D49D2" w:rsidP="00E15A64">
            <w:pPr>
              <w:pStyle w:val="BodyText"/>
              <w:keepNext/>
            </w:pPr>
            <w:r w:rsidRPr="001D49D2">
              <w:rPr>
                <w:noProof/>
              </w:rPr>
              <w:drawing>
                <wp:inline distT="0" distB="0" distL="0" distR="0" wp14:anchorId="75AC905C" wp14:editId="2803EA26">
                  <wp:extent cx="5756989" cy="35424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89" cy="3542400"/>
                          </a:xfrm>
                          <a:prstGeom prst="rect">
                            <a:avLst/>
                          </a:prstGeom>
                        </pic:spPr>
                      </pic:pic>
                    </a:graphicData>
                  </a:graphic>
                </wp:inline>
              </w:drawing>
            </w:r>
          </w:p>
          <w:p w14:paraId="2F611998" w14:textId="1E2E204D" w:rsidR="001D49D2" w:rsidRDefault="001D49D2" w:rsidP="001D49D2">
            <w:pPr>
              <w:pStyle w:val="Caption"/>
            </w:pPr>
            <w:r>
              <w:t xml:space="preserve">Figure </w:t>
            </w:r>
            <w:fldSimple w:instr=" SEQ Figure \* ARABIC ">
              <w:r w:rsidR="00134536">
                <w:rPr>
                  <w:noProof/>
                </w:rPr>
                <w:t>12</w:t>
              </w:r>
            </w:fldSimple>
            <w:r>
              <w:t xml:space="preserve"> – 1. ‘Show Details’ of the Male/Female Category Option Combination; and 2. Copy the IDs</w:t>
            </w:r>
          </w:p>
        </w:tc>
      </w:tr>
      <w:tr w:rsidR="001D49D2" w14:paraId="05427ED1" w14:textId="77777777" w:rsidTr="00F64525">
        <w:tc>
          <w:tcPr>
            <w:tcW w:w="9145" w:type="dxa"/>
          </w:tcPr>
          <w:p w14:paraId="590A2A3F" w14:textId="7F31E717" w:rsidR="001D49D2" w:rsidRDefault="001D49D2" w:rsidP="00E15A64">
            <w:pPr>
              <w:pStyle w:val="BodyText"/>
              <w:keepNext/>
            </w:pPr>
            <w:r w:rsidRPr="00523398">
              <w:rPr>
                <w:noProof/>
              </w:rPr>
              <w:lastRenderedPageBreak/>
              <w:drawing>
                <wp:inline distT="0" distB="0" distL="0" distR="0" wp14:anchorId="387B4821" wp14:editId="6C8AEDAE">
                  <wp:extent cx="5763600" cy="4320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a:ext>
                            </a:extLst>
                          </a:blip>
                          <a:stretch>
                            <a:fillRect/>
                          </a:stretch>
                        </pic:blipFill>
                        <pic:spPr>
                          <a:xfrm>
                            <a:off x="0" y="0"/>
                            <a:ext cx="5763600" cy="4320000"/>
                          </a:xfrm>
                          <a:prstGeom prst="rect">
                            <a:avLst/>
                          </a:prstGeom>
                        </pic:spPr>
                      </pic:pic>
                    </a:graphicData>
                  </a:graphic>
                </wp:inline>
              </w:drawing>
            </w:r>
          </w:p>
          <w:p w14:paraId="7603A79F" w14:textId="75992084" w:rsidR="001D49D2" w:rsidRDefault="001D49D2" w:rsidP="00F64525">
            <w:pPr>
              <w:pStyle w:val="Caption"/>
            </w:pPr>
            <w:r>
              <w:t xml:space="preserve">Figure </w:t>
            </w:r>
            <w:fldSimple w:instr=" SEQ Figure \* ARABIC ">
              <w:r w:rsidR="00134536">
                <w:rPr>
                  <w:noProof/>
                </w:rPr>
                <w:t>13</w:t>
              </w:r>
            </w:fldSimple>
            <w:r w:rsidR="00F64525">
              <w:t xml:space="preserve"> - Insert into the ‘</w:t>
            </w:r>
            <w:proofErr w:type="spellStart"/>
            <w:r w:rsidR="00F64525">
              <w:t>categoryoptioncombo</w:t>
            </w:r>
            <w:proofErr w:type="spellEnd"/>
            <w:r>
              <w:t xml:space="preserve">’ column the relevant UID representing the specified </w:t>
            </w:r>
            <w:r w:rsidR="00F64525">
              <w:t>gender</w:t>
            </w:r>
          </w:p>
        </w:tc>
      </w:tr>
    </w:tbl>
    <w:p w14:paraId="46CCC2F8" w14:textId="481124CE" w:rsidR="00E61EF7" w:rsidRPr="00E61EF7" w:rsidRDefault="00E61EF7" w:rsidP="00E61EF7">
      <w:pPr>
        <w:pStyle w:val="Heading2"/>
      </w:pPr>
      <w:r w:rsidRPr="00E61EF7">
        <w:t xml:space="preserve">Step </w:t>
      </w:r>
      <w:r w:rsidR="00E20EA5">
        <w:t>6 –</w:t>
      </w:r>
      <w:r w:rsidRPr="00E61EF7">
        <w:t xml:space="preserve"> </w:t>
      </w:r>
      <w:r w:rsidR="00E20EA5">
        <w:t>Insert an Organizational Unit Column, identify and insert the appropriate UID for the given Country/Sub-national Level</w:t>
      </w:r>
    </w:p>
    <w:p w14:paraId="4DC5806C" w14:textId="1801823C" w:rsidR="00E20EA5" w:rsidRDefault="00E20EA5" w:rsidP="00342633">
      <w:pPr>
        <w:pStyle w:val="BodyText"/>
      </w:pPr>
      <w:r>
        <w:t xml:space="preserve">The Spectrum extract files represents location for the given estimate by Country and Subnational Region columns. In DHIS2, a single object (UID) represents a location, and they are arranged into what is called an organizational hierarchy. It should be noted that in most DHIS2 country instances, the breakdown of the geographical hierarchies </w:t>
      </w:r>
      <w:r w:rsidR="00384715">
        <w:t>mirrors</w:t>
      </w:r>
      <w:r>
        <w:t xml:space="preserve"> the typical geopolitical hierarchies of the country (e.g. national, regional, district etc.).</w:t>
      </w:r>
    </w:p>
    <w:p w14:paraId="4308B351" w14:textId="33683D2A" w:rsidR="00342633" w:rsidRDefault="00E20EA5" w:rsidP="00342633">
      <w:pPr>
        <w:pStyle w:val="BodyText"/>
      </w:pPr>
      <w:r>
        <w:t>It is assumed that the Spectrum extract will also use an identical breakdown</w:t>
      </w:r>
      <w:r w:rsidR="00384715">
        <w:t>, though the ‘labels’ between the two systems are likely to have different spellings. The task at this stage is to ‘match’ the Subnational Region in the Spectrum file with the equivalent organizational unit in the DHIS2 hierarchy, and extract the UIDs to ensure correct ‘linking’ of estimates during import.</w:t>
      </w:r>
    </w:p>
    <w:p w14:paraId="135EB591" w14:textId="75EEFFCF" w:rsidR="00384715" w:rsidRDefault="00384715" w:rsidP="00342633">
      <w:pPr>
        <w:pStyle w:val="BodyText"/>
      </w:pPr>
      <w:r>
        <w:t>The task is similar to previous steps (</w:t>
      </w:r>
      <w:r w:rsidR="00543172">
        <w:t xml:space="preserve">i.e. </w:t>
      </w:r>
      <w:r>
        <w:t xml:space="preserve">find UIDs and insert as appropriate in the </w:t>
      </w:r>
      <w:r w:rsidR="00543172">
        <w:t xml:space="preserve">Spectrum </w:t>
      </w:r>
      <w:r>
        <w:t>extract file).</w:t>
      </w:r>
    </w:p>
    <w:p w14:paraId="53E00BA0" w14:textId="458A8F46" w:rsidR="00543172" w:rsidRDefault="00E15A64" w:rsidP="00E15A64">
      <w:pPr>
        <w:pStyle w:val="Heading3"/>
      </w:pPr>
      <w:r>
        <w:lastRenderedPageBreak/>
        <w:t>Step 6a – Insert an ‘</w:t>
      </w:r>
      <w:proofErr w:type="spellStart"/>
      <w:r>
        <w:t>orgunit</w:t>
      </w:r>
      <w:proofErr w:type="spellEnd"/>
      <w:r>
        <w:t>’ column.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198876E6" w14:textId="77777777" w:rsidTr="001E733B">
        <w:tc>
          <w:tcPr>
            <w:tcW w:w="9145" w:type="dxa"/>
          </w:tcPr>
          <w:p w14:paraId="552AC89F" w14:textId="0553378C" w:rsidR="00543172" w:rsidRDefault="00E15A64" w:rsidP="00E15A64">
            <w:pPr>
              <w:pStyle w:val="BodyText"/>
              <w:keepNext/>
            </w:pPr>
            <w:r w:rsidRPr="00CD77B5">
              <w:rPr>
                <w:noProof/>
              </w:rPr>
              <w:drawing>
                <wp:inline distT="0" distB="0" distL="0" distR="0" wp14:anchorId="6486AA28" wp14:editId="1D3AB87E">
                  <wp:extent cx="5763600" cy="4320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a:ext>
                            </a:extLst>
                          </a:blip>
                          <a:stretch>
                            <a:fillRect/>
                          </a:stretch>
                        </pic:blipFill>
                        <pic:spPr>
                          <a:xfrm>
                            <a:off x="0" y="0"/>
                            <a:ext cx="5763600" cy="4320000"/>
                          </a:xfrm>
                          <a:prstGeom prst="rect">
                            <a:avLst/>
                          </a:prstGeom>
                        </pic:spPr>
                      </pic:pic>
                    </a:graphicData>
                  </a:graphic>
                </wp:inline>
              </w:drawing>
            </w:r>
          </w:p>
          <w:p w14:paraId="655F713F" w14:textId="67D8C08C" w:rsidR="00543172" w:rsidRDefault="00543172" w:rsidP="00543172">
            <w:pPr>
              <w:pStyle w:val="Caption"/>
            </w:pPr>
            <w:r>
              <w:t xml:space="preserve">Figure </w:t>
            </w:r>
            <w:fldSimple w:instr=" SEQ Figure \* ARABIC ">
              <w:r w:rsidR="00134536">
                <w:rPr>
                  <w:noProof/>
                </w:rPr>
                <w:t>14</w:t>
              </w:r>
            </w:fldSimple>
            <w:r>
              <w:t xml:space="preserve"> </w:t>
            </w:r>
            <w:r w:rsidR="00E15A64">
              <w:t>–</w:t>
            </w:r>
            <w:r>
              <w:t xml:space="preserve"> </w:t>
            </w:r>
            <w:r w:rsidR="00E15A64">
              <w:t>Insert an ‘</w:t>
            </w:r>
            <w:proofErr w:type="spellStart"/>
            <w:r w:rsidR="00E15A64">
              <w:t>orgunit</w:t>
            </w:r>
            <w:proofErr w:type="spellEnd"/>
            <w:r w:rsidR="00E15A64">
              <w:t xml:space="preserve">’ column between </w:t>
            </w:r>
            <w:r w:rsidR="001E733B">
              <w:t>‘</w:t>
            </w:r>
            <w:r w:rsidR="00E15A64">
              <w:t>Sub</w:t>
            </w:r>
            <w:r w:rsidR="001E733B">
              <w:t>national Region’ and ‘Country’</w:t>
            </w:r>
          </w:p>
        </w:tc>
      </w:tr>
    </w:tbl>
    <w:p w14:paraId="220AE099" w14:textId="5D00D723" w:rsidR="001E733B" w:rsidRDefault="00E37399" w:rsidP="001E733B">
      <w:pPr>
        <w:pStyle w:val="Heading3"/>
      </w:pPr>
      <w:r>
        <w:t>Step 6b</w:t>
      </w:r>
      <w:r w:rsidR="001E733B">
        <w:t xml:space="preserve"> – Select the ‘</w:t>
      </w:r>
      <w:proofErr w:type="spellStart"/>
      <w:r w:rsidR="001E733B">
        <w:t>Organisational</w:t>
      </w:r>
      <w:proofErr w:type="spellEnd"/>
      <w:r w:rsidR="001E733B">
        <w:t xml:space="preserve"> Units’ App</w:t>
      </w:r>
      <w:r w:rsidR="00B73C00">
        <w:t xml:space="preserve"> and Menu Item</w:t>
      </w:r>
      <w:r w:rsidR="001E733B">
        <w: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5131D54C" w14:textId="77777777" w:rsidTr="00B73C00">
        <w:tc>
          <w:tcPr>
            <w:tcW w:w="9145" w:type="dxa"/>
          </w:tcPr>
          <w:p w14:paraId="00B576AF" w14:textId="3855367E" w:rsidR="00543172" w:rsidRDefault="001E733B" w:rsidP="00E15A64">
            <w:pPr>
              <w:pStyle w:val="BodyText"/>
              <w:keepNext/>
            </w:pPr>
            <w:r w:rsidRPr="00CD3419">
              <w:rPr>
                <w:noProof/>
              </w:rPr>
              <w:drawing>
                <wp:inline distT="0" distB="0" distL="0" distR="0" wp14:anchorId="38184801" wp14:editId="0258C45B">
                  <wp:extent cx="5757171" cy="1141067"/>
                  <wp:effectExtent l="0" t="0" r="889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763260" cy="1142274"/>
                          </a:xfrm>
                          <a:prstGeom prst="rect">
                            <a:avLst/>
                          </a:prstGeom>
                          <a:ln>
                            <a:noFill/>
                          </a:ln>
                          <a:extLst>
                            <a:ext uri="{53640926-AAD7-44D8-BBD7-CCE9431645EC}">
                              <a14:shadowObscured xmlns:a14="http://schemas.microsoft.com/office/drawing/2010/main"/>
                            </a:ext>
                          </a:extLst>
                        </pic:spPr>
                      </pic:pic>
                    </a:graphicData>
                  </a:graphic>
                </wp:inline>
              </w:drawing>
            </w:r>
          </w:p>
          <w:p w14:paraId="4C96D337" w14:textId="0F13E73A" w:rsidR="00543172" w:rsidRDefault="00543172" w:rsidP="00E15A64">
            <w:pPr>
              <w:pStyle w:val="Caption"/>
            </w:pPr>
            <w:r>
              <w:t xml:space="preserve">Figure </w:t>
            </w:r>
            <w:fldSimple w:instr=" SEQ Figure \* ARABIC ">
              <w:r w:rsidR="00134536">
                <w:rPr>
                  <w:noProof/>
                </w:rPr>
                <w:t>15</w:t>
              </w:r>
            </w:fldSimple>
            <w:r>
              <w:t xml:space="preserve"> </w:t>
            </w:r>
            <w:r w:rsidR="001E733B">
              <w:t>–</w:t>
            </w:r>
            <w:r>
              <w:t xml:space="preserve"> </w:t>
            </w:r>
            <w:r w:rsidR="001E733B">
              <w:t>Select the ‘</w:t>
            </w:r>
            <w:proofErr w:type="spellStart"/>
            <w:r w:rsidR="001E733B">
              <w:t>Organisation</w:t>
            </w:r>
            <w:proofErr w:type="spellEnd"/>
            <w:r w:rsidR="001E733B">
              <w:t xml:space="preserve"> Units’ app from the Apps menu in DHIS2</w:t>
            </w:r>
          </w:p>
        </w:tc>
      </w:tr>
      <w:tr w:rsidR="00543172" w14:paraId="3FCBC897" w14:textId="77777777" w:rsidTr="00B73C00">
        <w:tc>
          <w:tcPr>
            <w:tcW w:w="9145" w:type="dxa"/>
          </w:tcPr>
          <w:p w14:paraId="2DD34BF4" w14:textId="29C56C68" w:rsidR="00543172" w:rsidRDefault="00B73C00" w:rsidP="00E15A64">
            <w:pPr>
              <w:pStyle w:val="BodyText"/>
              <w:keepNext/>
            </w:pPr>
            <w:r w:rsidRPr="00CD3419">
              <w:rPr>
                <w:noProof/>
              </w:rPr>
              <w:drawing>
                <wp:inline distT="0" distB="0" distL="0" distR="0" wp14:anchorId="15DC9572" wp14:editId="14A36F1B">
                  <wp:extent cx="5760941" cy="1054059"/>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763600" cy="1054546"/>
                          </a:xfrm>
                          <a:prstGeom prst="rect">
                            <a:avLst/>
                          </a:prstGeom>
                          <a:ln>
                            <a:noFill/>
                          </a:ln>
                          <a:extLst>
                            <a:ext uri="{53640926-AAD7-44D8-BBD7-CCE9431645EC}">
                              <a14:shadowObscured xmlns:a14="http://schemas.microsoft.com/office/drawing/2010/main"/>
                            </a:ext>
                          </a:extLst>
                        </pic:spPr>
                      </pic:pic>
                    </a:graphicData>
                  </a:graphic>
                </wp:inline>
              </w:drawing>
            </w:r>
          </w:p>
          <w:p w14:paraId="1E15A79C" w14:textId="190D652D" w:rsidR="00543172" w:rsidRDefault="00543172" w:rsidP="00E15A64">
            <w:pPr>
              <w:pStyle w:val="Caption"/>
            </w:pPr>
            <w:r>
              <w:t xml:space="preserve">Figure </w:t>
            </w:r>
            <w:fldSimple w:instr=" SEQ Figure \* ARABIC ">
              <w:r w:rsidR="00134536">
                <w:rPr>
                  <w:noProof/>
                </w:rPr>
                <w:t>16</w:t>
              </w:r>
            </w:fldSimple>
            <w:r>
              <w:t xml:space="preserve"> </w:t>
            </w:r>
            <w:r w:rsidR="00B73C00">
              <w:t>–</w:t>
            </w:r>
            <w:r>
              <w:t xml:space="preserve"> </w:t>
            </w:r>
            <w:r w:rsidR="00B73C00">
              <w:t xml:space="preserve">Select the </w:t>
            </w:r>
            <w:proofErr w:type="spellStart"/>
            <w:r w:rsidR="00B73C00">
              <w:t>Organisational</w:t>
            </w:r>
            <w:proofErr w:type="spellEnd"/>
            <w:r w:rsidR="00B73C00">
              <w:t xml:space="preserve"> Unit menu item to display the </w:t>
            </w:r>
            <w:proofErr w:type="spellStart"/>
            <w:r w:rsidR="00B73C00">
              <w:t>Organisational</w:t>
            </w:r>
            <w:proofErr w:type="spellEnd"/>
            <w:r w:rsidR="00B73C00">
              <w:t xml:space="preserve"> Hierarchy</w:t>
            </w:r>
          </w:p>
        </w:tc>
      </w:tr>
    </w:tbl>
    <w:p w14:paraId="044A50C8" w14:textId="59A35EB5" w:rsidR="00E37399" w:rsidRDefault="00E37399" w:rsidP="00E37399">
      <w:pPr>
        <w:pStyle w:val="Heading3"/>
      </w:pPr>
      <w:r>
        <w:lastRenderedPageBreak/>
        <w:t>Step 6c – Identify UIDs for each Subnational Region listed in the Extract</w:t>
      </w:r>
    </w:p>
    <w:p w14:paraId="7AEECDEE" w14:textId="7181CC19" w:rsidR="00543172" w:rsidRDefault="00E37399" w:rsidP="00543172">
      <w:pPr>
        <w:pStyle w:val="BodyText"/>
      </w:pPr>
      <w:r>
        <w:t>In our example, we’ve used the ‘</w:t>
      </w:r>
      <w:proofErr w:type="spellStart"/>
      <w:r>
        <w:t>TrainingLand</w:t>
      </w:r>
      <w:proofErr w:type="spellEnd"/>
      <w:r>
        <w:t>’ demo country. On the left-hand side of the screen highlight the ‘top’ item in the geographical tree (normally the country name). When you do this, the item you clicked on will turn orange and list he ‘children’ in the main working area. When you click on one of these ‘children’, the ‘show details’ menu item will allow you to obtain the UID for that specific child (region).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418A8123" w14:textId="77777777" w:rsidTr="00E37399">
        <w:tc>
          <w:tcPr>
            <w:tcW w:w="9145" w:type="dxa"/>
          </w:tcPr>
          <w:p w14:paraId="365F20E4" w14:textId="72153781" w:rsidR="00543172" w:rsidRDefault="00E37399" w:rsidP="00E15A64">
            <w:pPr>
              <w:pStyle w:val="BodyText"/>
              <w:keepNext/>
            </w:pPr>
            <w:r w:rsidRPr="00B37D48">
              <w:rPr>
                <w:noProof/>
              </w:rPr>
              <w:drawing>
                <wp:inline distT="0" distB="0" distL="0" distR="0" wp14:anchorId="32FF426E" wp14:editId="735A25F2">
                  <wp:extent cx="5758180" cy="1862046"/>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763600" cy="1863799"/>
                          </a:xfrm>
                          <a:prstGeom prst="rect">
                            <a:avLst/>
                          </a:prstGeom>
                          <a:ln>
                            <a:noFill/>
                          </a:ln>
                          <a:extLst>
                            <a:ext uri="{53640926-AAD7-44D8-BBD7-CCE9431645EC}">
                              <a14:shadowObscured xmlns:a14="http://schemas.microsoft.com/office/drawing/2010/main"/>
                            </a:ext>
                          </a:extLst>
                        </pic:spPr>
                      </pic:pic>
                    </a:graphicData>
                  </a:graphic>
                </wp:inline>
              </w:drawing>
            </w:r>
          </w:p>
          <w:p w14:paraId="7A7DA75C" w14:textId="104DEEFC" w:rsidR="00543172" w:rsidRDefault="00543172" w:rsidP="00E15A64">
            <w:pPr>
              <w:pStyle w:val="Caption"/>
            </w:pPr>
            <w:r>
              <w:t xml:space="preserve">Figure </w:t>
            </w:r>
            <w:fldSimple w:instr=" SEQ Figure \* ARABIC ">
              <w:r w:rsidR="00134536">
                <w:rPr>
                  <w:noProof/>
                </w:rPr>
                <w:t>17</w:t>
              </w:r>
            </w:fldSimple>
            <w:r>
              <w:t xml:space="preserve"> </w:t>
            </w:r>
            <w:r w:rsidR="00E37399">
              <w:t>–</w:t>
            </w:r>
            <w:r>
              <w:t xml:space="preserve"> </w:t>
            </w:r>
            <w:r w:rsidR="00E37399">
              <w:t>Highlight the ‘country’ item at the left (turns orange), then ‘Show details’ of the subnational region of interest in the main area of the screen.</w:t>
            </w:r>
          </w:p>
        </w:tc>
      </w:tr>
      <w:tr w:rsidR="00543172" w14:paraId="4173952D" w14:textId="77777777" w:rsidTr="00E37399">
        <w:tc>
          <w:tcPr>
            <w:tcW w:w="9145" w:type="dxa"/>
          </w:tcPr>
          <w:p w14:paraId="6C33A884" w14:textId="28169BD1" w:rsidR="00543172" w:rsidRDefault="00E37399" w:rsidP="00E15A64">
            <w:pPr>
              <w:pStyle w:val="BodyText"/>
              <w:keepNext/>
            </w:pPr>
            <w:r w:rsidRPr="00F36F88">
              <w:rPr>
                <w:noProof/>
              </w:rPr>
              <w:drawing>
                <wp:inline distT="0" distB="0" distL="0" distR="0" wp14:anchorId="066468DC" wp14:editId="67603EC3">
                  <wp:extent cx="5760085" cy="3543759"/>
                  <wp:effectExtent l="0" t="0" r="571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763600" cy="3545922"/>
                          </a:xfrm>
                          <a:prstGeom prst="rect">
                            <a:avLst/>
                          </a:prstGeom>
                          <a:ln>
                            <a:noFill/>
                          </a:ln>
                          <a:extLst>
                            <a:ext uri="{53640926-AAD7-44D8-BBD7-CCE9431645EC}">
                              <a14:shadowObscured xmlns:a14="http://schemas.microsoft.com/office/drawing/2010/main"/>
                            </a:ext>
                          </a:extLst>
                        </pic:spPr>
                      </pic:pic>
                    </a:graphicData>
                  </a:graphic>
                </wp:inline>
              </w:drawing>
            </w:r>
          </w:p>
          <w:p w14:paraId="14D4C418" w14:textId="43E2DE95" w:rsidR="00543172" w:rsidRDefault="00543172" w:rsidP="00E15A64">
            <w:pPr>
              <w:pStyle w:val="Caption"/>
            </w:pPr>
            <w:r>
              <w:t xml:space="preserve">Figure </w:t>
            </w:r>
            <w:fldSimple w:instr=" SEQ Figure \* ARABIC ">
              <w:r w:rsidR="00134536">
                <w:rPr>
                  <w:noProof/>
                </w:rPr>
                <w:t>18</w:t>
              </w:r>
            </w:fldSimple>
            <w:r>
              <w:t xml:space="preserve"> </w:t>
            </w:r>
            <w:r w:rsidR="000C03B6">
              <w:t>–</w:t>
            </w:r>
            <w:r>
              <w:t xml:space="preserve"> </w:t>
            </w:r>
            <w:r w:rsidR="000C03B6">
              <w:t>Copy the desired ID</w:t>
            </w:r>
          </w:p>
        </w:tc>
      </w:tr>
    </w:tbl>
    <w:p w14:paraId="3B7AEF85" w14:textId="77777777" w:rsidR="00543172" w:rsidRDefault="00543172" w:rsidP="00543172">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4B43892C" w14:textId="77777777" w:rsidTr="00E15A64">
        <w:tc>
          <w:tcPr>
            <w:tcW w:w="7552" w:type="dxa"/>
          </w:tcPr>
          <w:p w14:paraId="76438559" w14:textId="765E4554" w:rsidR="00543172" w:rsidRDefault="000C03B6" w:rsidP="00E15A64">
            <w:pPr>
              <w:pStyle w:val="BodyText"/>
              <w:keepNext/>
            </w:pPr>
            <w:r w:rsidRPr="009129A4">
              <w:rPr>
                <w:noProof/>
              </w:rPr>
              <w:lastRenderedPageBreak/>
              <w:drawing>
                <wp:inline distT="0" distB="0" distL="0" distR="0" wp14:anchorId="1996A0AD" wp14:editId="429EDBBF">
                  <wp:extent cx="5763600" cy="4320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a:ext>
                            </a:extLst>
                          </a:blip>
                          <a:stretch>
                            <a:fillRect/>
                          </a:stretch>
                        </pic:blipFill>
                        <pic:spPr>
                          <a:xfrm>
                            <a:off x="0" y="0"/>
                            <a:ext cx="5763600" cy="4320000"/>
                          </a:xfrm>
                          <a:prstGeom prst="rect">
                            <a:avLst/>
                          </a:prstGeom>
                        </pic:spPr>
                      </pic:pic>
                    </a:graphicData>
                  </a:graphic>
                </wp:inline>
              </w:drawing>
            </w:r>
          </w:p>
          <w:p w14:paraId="175FA4D7" w14:textId="65FA5A32" w:rsidR="00543172" w:rsidRDefault="00543172" w:rsidP="00E15A64">
            <w:pPr>
              <w:pStyle w:val="Caption"/>
            </w:pPr>
            <w:r>
              <w:t xml:space="preserve">Figure </w:t>
            </w:r>
            <w:fldSimple w:instr=" SEQ Figure \* ARABIC ">
              <w:r w:rsidR="00134536">
                <w:rPr>
                  <w:noProof/>
                </w:rPr>
                <w:t>19</w:t>
              </w:r>
            </w:fldSimple>
            <w:r>
              <w:t xml:space="preserve"> </w:t>
            </w:r>
            <w:r w:rsidR="000C03B6">
              <w:t>–</w:t>
            </w:r>
            <w:r>
              <w:t xml:space="preserve"> </w:t>
            </w:r>
            <w:r w:rsidR="000C03B6">
              <w:t>Insert the appropriate UIDs into the ‘</w:t>
            </w:r>
            <w:proofErr w:type="spellStart"/>
            <w:r w:rsidR="000C03B6">
              <w:t>Orgunit</w:t>
            </w:r>
            <w:proofErr w:type="spellEnd"/>
            <w:r w:rsidR="000C03B6">
              <w:t>’ Column, using the ‘Subnational Region’ labels as a guide.</w:t>
            </w:r>
          </w:p>
        </w:tc>
      </w:tr>
    </w:tbl>
    <w:p w14:paraId="16BD3372" w14:textId="0F8D3701" w:rsidR="00E61EF7" w:rsidRPr="00E61EF7" w:rsidRDefault="00E61EF7" w:rsidP="00E61EF7">
      <w:pPr>
        <w:pStyle w:val="Heading2"/>
      </w:pPr>
      <w:r w:rsidRPr="00E61EF7">
        <w:t xml:space="preserve">Step </w:t>
      </w:r>
      <w:r w:rsidR="000C03B6">
        <w:t>7 –</w:t>
      </w:r>
      <w:r w:rsidRPr="00E61EF7">
        <w:t xml:space="preserve"> </w:t>
      </w:r>
      <w:r w:rsidR="000C03B6">
        <w:t>Sort columns into the appropriate order ready for import.</w:t>
      </w:r>
    </w:p>
    <w:p w14:paraId="579A39AD" w14:textId="4D62ED28" w:rsidR="009129A4" w:rsidRDefault="000C03B6" w:rsidP="00842203">
      <w:pPr>
        <w:pStyle w:val="BodyText"/>
        <w:rPr>
          <w:lang w:val="en-GB"/>
        </w:rPr>
      </w:pPr>
      <w:r>
        <w:rPr>
          <w:lang w:val="en-GB"/>
        </w:rPr>
        <w:t>The following sub-steps should be executed resulting in a final</w:t>
      </w:r>
      <w:r w:rsidR="00073F1C">
        <w:rPr>
          <w:lang w:val="en-GB"/>
        </w:rPr>
        <w:t xml:space="preserve"> DHIS2</w:t>
      </w:r>
      <w:r>
        <w:rPr>
          <w:lang w:val="en-GB"/>
        </w:rPr>
        <w:t xml:space="preserve"> import-ready extract file.</w:t>
      </w:r>
    </w:p>
    <w:p w14:paraId="723F9C97" w14:textId="384C48FE" w:rsidR="00073F1C" w:rsidRDefault="00073F1C" w:rsidP="00073F1C">
      <w:pPr>
        <w:pStyle w:val="Heading3"/>
        <w:rPr>
          <w:lang w:val="en-GB"/>
        </w:rPr>
      </w:pPr>
      <w:r>
        <w:rPr>
          <w:lang w:val="en-GB"/>
        </w:rPr>
        <w:t xml:space="preserve">Step 7a – Do a final check then copy to new sheet </w:t>
      </w:r>
    </w:p>
    <w:p w14:paraId="311CC830" w14:textId="6A14E652" w:rsidR="00073F1C" w:rsidRDefault="00073F1C" w:rsidP="00842203">
      <w:pPr>
        <w:pStyle w:val="BodyText"/>
        <w:rPr>
          <w:lang w:val="en-GB"/>
        </w:rPr>
      </w:pPr>
      <w:r>
        <w:t>After a final check that all ‘Indicator’ labels have an equivalent ‘data element’ ID, that ‘Indicator’ labels that have gender have an equivalent ‘</w:t>
      </w:r>
      <w:proofErr w:type="spellStart"/>
      <w:r>
        <w:t>categoryoptioncombo</w:t>
      </w:r>
      <w:proofErr w:type="spellEnd"/>
      <w:r>
        <w:t>’ ID, and that every ‘Subnational region’ label has an equivalent ‘</w:t>
      </w:r>
      <w:proofErr w:type="spellStart"/>
      <w:r>
        <w:t>Orgunit</w:t>
      </w:r>
      <w:proofErr w:type="spellEnd"/>
      <w:r>
        <w:t>’ ID, copy the worksheet you’ve been working to a new sheet and call it ‘4. Data Order’.</w:t>
      </w:r>
    </w:p>
    <w:p w14:paraId="4054DB8D" w14:textId="4F90E3C9" w:rsidR="00073F1C" w:rsidRDefault="00073F1C" w:rsidP="000C03B6">
      <w:pPr>
        <w:pStyle w:val="Heading3"/>
        <w:rPr>
          <w:lang w:val="en-GB"/>
        </w:rPr>
      </w:pPr>
      <w:r>
        <w:rPr>
          <w:lang w:val="en-GB"/>
        </w:rPr>
        <w:t>Step 7b</w:t>
      </w:r>
      <w:r w:rsidR="000C03B6">
        <w:rPr>
          <w:lang w:val="en-GB"/>
        </w:rPr>
        <w:t xml:space="preserve"> </w:t>
      </w:r>
      <w:r>
        <w:rPr>
          <w:lang w:val="en-GB"/>
        </w:rPr>
        <w:t>–</w:t>
      </w:r>
      <w:r w:rsidR="000C03B6">
        <w:rPr>
          <w:lang w:val="en-GB"/>
        </w:rPr>
        <w:t xml:space="preserve"> </w:t>
      </w:r>
      <w:r>
        <w:rPr>
          <w:lang w:val="en-GB"/>
        </w:rPr>
        <w:t xml:space="preserve">Change the following </w:t>
      </w:r>
      <w:r w:rsidR="009129A4">
        <w:rPr>
          <w:lang w:val="en-GB"/>
        </w:rPr>
        <w:t>column name</w:t>
      </w:r>
      <w:r>
        <w:rPr>
          <w:lang w:val="en-GB"/>
        </w:rPr>
        <w:t>s</w:t>
      </w:r>
    </w:p>
    <w:p w14:paraId="02FF11CC" w14:textId="77777777" w:rsidR="00073F1C" w:rsidRDefault="00073F1C" w:rsidP="00073F1C">
      <w:pPr>
        <w:pStyle w:val="ListParagraph"/>
        <w:numPr>
          <w:ilvl w:val="0"/>
          <w:numId w:val="39"/>
        </w:numPr>
        <w:rPr>
          <w:lang w:val="en-GB"/>
        </w:rPr>
      </w:pPr>
      <w:r>
        <w:rPr>
          <w:lang w:val="en-GB"/>
        </w:rPr>
        <w:t>‘</w:t>
      </w:r>
      <w:r w:rsidR="009129A4">
        <w:rPr>
          <w:lang w:val="en-GB"/>
        </w:rPr>
        <w:t>Year</w:t>
      </w:r>
      <w:r>
        <w:rPr>
          <w:lang w:val="en-GB"/>
        </w:rPr>
        <w:t>’</w:t>
      </w:r>
      <w:r w:rsidR="009129A4">
        <w:rPr>
          <w:lang w:val="en-GB"/>
        </w:rPr>
        <w:t xml:space="preserve"> becomes </w:t>
      </w:r>
      <w:r>
        <w:rPr>
          <w:lang w:val="en-GB"/>
        </w:rPr>
        <w:t>‘</w:t>
      </w:r>
      <w:r w:rsidR="000C03B6">
        <w:rPr>
          <w:lang w:val="en-GB"/>
        </w:rPr>
        <w:t>period</w:t>
      </w:r>
      <w:r>
        <w:rPr>
          <w:lang w:val="en-GB"/>
        </w:rPr>
        <w:t>’</w:t>
      </w:r>
    </w:p>
    <w:p w14:paraId="4C731FAD" w14:textId="77777777" w:rsidR="00073F1C" w:rsidRDefault="00073F1C" w:rsidP="00073F1C">
      <w:pPr>
        <w:pStyle w:val="ListParagraph"/>
        <w:numPr>
          <w:ilvl w:val="0"/>
          <w:numId w:val="39"/>
        </w:numPr>
        <w:rPr>
          <w:lang w:val="en-GB"/>
        </w:rPr>
      </w:pPr>
      <w:r>
        <w:rPr>
          <w:lang w:val="en-GB"/>
        </w:rPr>
        <w:t>‘</w:t>
      </w:r>
      <w:r w:rsidR="000C03B6">
        <w:rPr>
          <w:lang w:val="en-GB"/>
        </w:rPr>
        <w:t>Estimate</w:t>
      </w:r>
      <w:r>
        <w:rPr>
          <w:lang w:val="en-GB"/>
        </w:rPr>
        <w:t>’</w:t>
      </w:r>
      <w:r w:rsidR="000C03B6">
        <w:rPr>
          <w:lang w:val="en-GB"/>
        </w:rPr>
        <w:t xml:space="preserve"> becomes </w:t>
      </w:r>
      <w:r>
        <w:rPr>
          <w:lang w:val="en-GB"/>
        </w:rPr>
        <w:t>‘</w:t>
      </w:r>
      <w:r w:rsidR="000C03B6">
        <w:rPr>
          <w:lang w:val="en-GB"/>
        </w:rPr>
        <w:t>value</w:t>
      </w:r>
      <w:r>
        <w:rPr>
          <w:lang w:val="en-GB"/>
        </w:rPr>
        <w:t>’</w:t>
      </w:r>
    </w:p>
    <w:p w14:paraId="0EF2E5AD" w14:textId="59D8F0EE" w:rsidR="009129A4" w:rsidRDefault="00073F1C" w:rsidP="00073F1C">
      <w:pPr>
        <w:pStyle w:val="ListParagraph"/>
        <w:numPr>
          <w:ilvl w:val="0"/>
          <w:numId w:val="39"/>
        </w:numPr>
        <w:rPr>
          <w:lang w:val="en-GB"/>
        </w:rPr>
      </w:pPr>
      <w:r>
        <w:rPr>
          <w:lang w:val="en-GB"/>
        </w:rPr>
        <w:t>‘</w:t>
      </w:r>
      <w:r w:rsidR="009129A4">
        <w:rPr>
          <w:lang w:val="en-GB"/>
        </w:rPr>
        <w:t>Filename</w:t>
      </w:r>
      <w:r>
        <w:rPr>
          <w:lang w:val="en-GB"/>
        </w:rPr>
        <w:t>’</w:t>
      </w:r>
      <w:r w:rsidR="009129A4">
        <w:rPr>
          <w:lang w:val="en-GB"/>
        </w:rPr>
        <w:t xml:space="preserve"> becomes </w:t>
      </w:r>
      <w:r>
        <w:rPr>
          <w:lang w:val="en-GB"/>
        </w:rPr>
        <w:t>‘</w:t>
      </w:r>
      <w:r w:rsidR="009129A4">
        <w:rPr>
          <w:lang w:val="en-GB"/>
        </w:rPr>
        <w:t>comment</w:t>
      </w:r>
      <w:r>
        <w:rPr>
          <w:lang w:val="en-GB"/>
        </w:rPr>
        <w:t>’</w:t>
      </w:r>
    </w:p>
    <w:p w14:paraId="76B1FA5A" w14:textId="79E13273" w:rsidR="00073F1C" w:rsidRPr="000A640A" w:rsidRDefault="00073F1C" w:rsidP="000A640A">
      <w:pPr>
        <w:pStyle w:val="Heading3"/>
        <w:rPr>
          <w:lang w:val="en-GB"/>
        </w:rPr>
      </w:pPr>
      <w:r>
        <w:rPr>
          <w:lang w:val="en-GB"/>
        </w:rPr>
        <w:t>Step 7c</w:t>
      </w:r>
      <w:r w:rsidR="000C03B6">
        <w:rPr>
          <w:lang w:val="en-GB"/>
        </w:rPr>
        <w:t xml:space="preserve"> - </w:t>
      </w:r>
      <w:r w:rsidR="00E510C7">
        <w:rPr>
          <w:lang w:val="en-GB"/>
        </w:rPr>
        <w:t xml:space="preserve">Delete </w:t>
      </w:r>
      <w:r>
        <w:rPr>
          <w:lang w:val="en-GB"/>
        </w:rPr>
        <w:t>Extraneous Columns</w:t>
      </w:r>
      <w:r>
        <w:t xml:space="preserve"> </w:t>
      </w:r>
    </w:p>
    <w:p w14:paraId="46F4DD4B" w14:textId="301F5104" w:rsidR="00073F1C" w:rsidRDefault="00073F1C" w:rsidP="00073F1C">
      <w:pPr>
        <w:pStyle w:val="ListParagraph"/>
        <w:numPr>
          <w:ilvl w:val="0"/>
          <w:numId w:val="39"/>
        </w:numPr>
        <w:rPr>
          <w:lang w:val="en-GB"/>
        </w:rPr>
      </w:pPr>
      <w:r>
        <w:rPr>
          <w:lang w:val="en-GB"/>
        </w:rPr>
        <w:t>Delete</w:t>
      </w:r>
      <w:r w:rsidR="000A640A">
        <w:rPr>
          <w:lang w:val="en-GB"/>
        </w:rPr>
        <w:t xml:space="preserve"> ‘Subnational region’ and ‘Country’ columns</w:t>
      </w:r>
    </w:p>
    <w:p w14:paraId="3ADA58E5" w14:textId="0050BB13" w:rsidR="00073F1C" w:rsidRDefault="000A640A" w:rsidP="00073F1C">
      <w:pPr>
        <w:pStyle w:val="ListParagraph"/>
        <w:numPr>
          <w:ilvl w:val="0"/>
          <w:numId w:val="39"/>
        </w:numPr>
        <w:rPr>
          <w:lang w:val="en-GB"/>
        </w:rPr>
      </w:pPr>
      <w:r>
        <w:rPr>
          <w:lang w:val="en-GB"/>
        </w:rPr>
        <w:t>Delete the ‘Indicator</w:t>
      </w:r>
      <w:r w:rsidR="00073F1C">
        <w:rPr>
          <w:lang w:val="en-GB"/>
        </w:rPr>
        <w:t>’</w:t>
      </w:r>
      <w:r>
        <w:rPr>
          <w:lang w:val="en-GB"/>
        </w:rPr>
        <w:t xml:space="preserve"> column</w:t>
      </w:r>
    </w:p>
    <w:p w14:paraId="3AD49376" w14:textId="6E700695" w:rsidR="00E510C7" w:rsidRDefault="000A640A" w:rsidP="000C03B6">
      <w:pPr>
        <w:pStyle w:val="Heading3"/>
        <w:rPr>
          <w:lang w:val="en-GB"/>
        </w:rPr>
      </w:pPr>
      <w:r>
        <w:rPr>
          <w:lang w:val="en-GB"/>
        </w:rPr>
        <w:lastRenderedPageBreak/>
        <w:t>Step 7d</w:t>
      </w:r>
      <w:r w:rsidR="000C03B6">
        <w:rPr>
          <w:lang w:val="en-GB"/>
        </w:rPr>
        <w:t xml:space="preserve"> - </w:t>
      </w:r>
      <w:r w:rsidR="00E510C7">
        <w:rPr>
          <w:lang w:val="en-GB"/>
        </w:rPr>
        <w:t>Arrange columns in</w:t>
      </w:r>
      <w:r w:rsidR="00E525A2">
        <w:rPr>
          <w:lang w:val="en-GB"/>
        </w:rPr>
        <w:t xml:space="preserve"> the</w:t>
      </w:r>
      <w:r w:rsidR="00E510C7">
        <w:rPr>
          <w:lang w:val="en-GB"/>
        </w:rPr>
        <w:t xml:space="preserve"> following order (insert blank columns as necessary):</w:t>
      </w:r>
    </w:p>
    <w:p w14:paraId="533D8C18" w14:textId="77777777" w:rsidR="000A640A" w:rsidRDefault="000A640A" w:rsidP="000A640A">
      <w:pPr>
        <w:pStyle w:val="ListParagraph"/>
        <w:numPr>
          <w:ilvl w:val="0"/>
          <w:numId w:val="41"/>
        </w:numPr>
        <w:rPr>
          <w:lang w:val="en-GB"/>
        </w:rPr>
      </w:pPr>
      <w:proofErr w:type="spellStart"/>
      <w:r>
        <w:rPr>
          <w:lang w:val="en-GB"/>
        </w:rPr>
        <w:t>dataelement</w:t>
      </w:r>
      <w:proofErr w:type="spellEnd"/>
      <w:r>
        <w:rPr>
          <w:lang w:val="en-GB"/>
        </w:rPr>
        <w:t>,</w:t>
      </w:r>
    </w:p>
    <w:p w14:paraId="20ED332B" w14:textId="77777777" w:rsidR="000A640A" w:rsidRDefault="00E510C7" w:rsidP="000A640A">
      <w:pPr>
        <w:pStyle w:val="ListParagraph"/>
        <w:numPr>
          <w:ilvl w:val="0"/>
          <w:numId w:val="41"/>
        </w:numPr>
        <w:rPr>
          <w:lang w:val="en-GB"/>
        </w:rPr>
      </w:pPr>
      <w:r>
        <w:rPr>
          <w:lang w:val="en-GB"/>
        </w:rPr>
        <w:t xml:space="preserve">period, </w:t>
      </w:r>
    </w:p>
    <w:p w14:paraId="4E1C501E" w14:textId="77777777" w:rsidR="000A640A" w:rsidRDefault="00E510C7" w:rsidP="000A640A">
      <w:pPr>
        <w:pStyle w:val="ListParagraph"/>
        <w:numPr>
          <w:ilvl w:val="0"/>
          <w:numId w:val="41"/>
        </w:numPr>
        <w:rPr>
          <w:lang w:val="en-GB"/>
        </w:rPr>
      </w:pPr>
      <w:proofErr w:type="spellStart"/>
      <w:r>
        <w:rPr>
          <w:lang w:val="en-GB"/>
        </w:rPr>
        <w:t>orgunit</w:t>
      </w:r>
      <w:proofErr w:type="spellEnd"/>
      <w:r>
        <w:rPr>
          <w:lang w:val="en-GB"/>
        </w:rPr>
        <w:t xml:space="preserve">, </w:t>
      </w:r>
    </w:p>
    <w:p w14:paraId="6D8EFAD0" w14:textId="77777777" w:rsidR="000A640A" w:rsidRDefault="00E510C7" w:rsidP="000A640A">
      <w:pPr>
        <w:pStyle w:val="ListParagraph"/>
        <w:numPr>
          <w:ilvl w:val="0"/>
          <w:numId w:val="41"/>
        </w:numPr>
        <w:rPr>
          <w:lang w:val="en-GB"/>
        </w:rPr>
      </w:pPr>
      <w:proofErr w:type="spellStart"/>
      <w:r>
        <w:rPr>
          <w:lang w:val="en-GB"/>
        </w:rPr>
        <w:t>categoryoptioncombo</w:t>
      </w:r>
      <w:proofErr w:type="spellEnd"/>
      <w:r>
        <w:rPr>
          <w:lang w:val="en-GB"/>
        </w:rPr>
        <w:t xml:space="preserve">, </w:t>
      </w:r>
    </w:p>
    <w:p w14:paraId="2288D8A9" w14:textId="77777777" w:rsidR="000A640A" w:rsidRDefault="00E510C7" w:rsidP="000A640A">
      <w:pPr>
        <w:pStyle w:val="ListParagraph"/>
        <w:numPr>
          <w:ilvl w:val="0"/>
          <w:numId w:val="41"/>
        </w:numPr>
        <w:rPr>
          <w:lang w:val="en-GB"/>
        </w:rPr>
      </w:pPr>
      <w:proofErr w:type="spellStart"/>
      <w:r>
        <w:rPr>
          <w:lang w:val="en-GB"/>
        </w:rPr>
        <w:t>attributeoptioncombo</w:t>
      </w:r>
      <w:proofErr w:type="spellEnd"/>
      <w:r w:rsidR="000A640A">
        <w:rPr>
          <w:lang w:val="en-GB"/>
        </w:rPr>
        <w:t xml:space="preserve"> </w:t>
      </w:r>
      <w:r w:rsidR="000A640A" w:rsidRPr="000A640A">
        <w:rPr>
          <w:i/>
          <w:lang w:val="en-GB"/>
        </w:rPr>
        <w:t>(blank)</w:t>
      </w:r>
      <w:r>
        <w:rPr>
          <w:lang w:val="en-GB"/>
        </w:rPr>
        <w:t xml:space="preserve">, </w:t>
      </w:r>
    </w:p>
    <w:p w14:paraId="6A58DC58" w14:textId="44E33EE1" w:rsidR="000A640A" w:rsidRDefault="000A640A" w:rsidP="000A640A">
      <w:pPr>
        <w:pStyle w:val="ListParagraph"/>
        <w:numPr>
          <w:ilvl w:val="0"/>
          <w:numId w:val="41"/>
        </w:numPr>
        <w:rPr>
          <w:lang w:val="en-GB"/>
        </w:rPr>
      </w:pPr>
      <w:r>
        <w:rPr>
          <w:lang w:val="en-GB"/>
        </w:rPr>
        <w:t>v</w:t>
      </w:r>
      <w:r w:rsidR="00E510C7">
        <w:rPr>
          <w:lang w:val="en-GB"/>
        </w:rPr>
        <w:t xml:space="preserve">alue, </w:t>
      </w:r>
    </w:p>
    <w:p w14:paraId="5CF00BD0" w14:textId="77777777" w:rsidR="000A640A" w:rsidRDefault="00E510C7" w:rsidP="000A640A">
      <w:pPr>
        <w:pStyle w:val="ListParagraph"/>
        <w:numPr>
          <w:ilvl w:val="0"/>
          <w:numId w:val="41"/>
        </w:numPr>
        <w:rPr>
          <w:lang w:val="en-GB"/>
        </w:rPr>
      </w:pPr>
      <w:proofErr w:type="spellStart"/>
      <w:r>
        <w:rPr>
          <w:lang w:val="en-GB"/>
        </w:rPr>
        <w:t>storedby</w:t>
      </w:r>
      <w:proofErr w:type="spellEnd"/>
      <w:r w:rsidR="000A640A">
        <w:rPr>
          <w:lang w:val="en-GB"/>
        </w:rPr>
        <w:t xml:space="preserve"> </w:t>
      </w:r>
      <w:r w:rsidR="000A640A" w:rsidRPr="000A640A">
        <w:rPr>
          <w:i/>
          <w:lang w:val="en-GB"/>
        </w:rPr>
        <w:t>(blank)</w:t>
      </w:r>
      <w:r>
        <w:rPr>
          <w:lang w:val="en-GB"/>
        </w:rPr>
        <w:t xml:space="preserve">, </w:t>
      </w:r>
    </w:p>
    <w:p w14:paraId="69FC633E" w14:textId="5014AFB5" w:rsidR="000A640A" w:rsidRPr="000A640A" w:rsidRDefault="00E510C7" w:rsidP="000A640A">
      <w:pPr>
        <w:pStyle w:val="ListParagraph"/>
        <w:numPr>
          <w:ilvl w:val="0"/>
          <w:numId w:val="41"/>
        </w:numPr>
        <w:rPr>
          <w:lang w:val="en-GB"/>
        </w:rPr>
      </w:pPr>
      <w:r>
        <w:rPr>
          <w:lang w:val="en-GB"/>
        </w:rPr>
        <w:t>timestamp</w:t>
      </w:r>
      <w:r w:rsidR="000A640A">
        <w:rPr>
          <w:lang w:val="en-GB"/>
        </w:rPr>
        <w:t xml:space="preserve"> </w:t>
      </w:r>
      <w:r w:rsidR="000A640A" w:rsidRPr="000A640A">
        <w:rPr>
          <w:i/>
          <w:lang w:val="en-GB"/>
        </w:rPr>
        <w:t>(blank)</w:t>
      </w:r>
      <w:r w:rsidRPr="000A640A">
        <w:rPr>
          <w:lang w:val="en-GB"/>
        </w:rPr>
        <w:t xml:space="preserve">, </w:t>
      </w:r>
    </w:p>
    <w:p w14:paraId="25B01375" w14:textId="77777777" w:rsidR="000A640A" w:rsidRDefault="00E510C7" w:rsidP="000A640A">
      <w:pPr>
        <w:pStyle w:val="ListParagraph"/>
        <w:numPr>
          <w:ilvl w:val="0"/>
          <w:numId w:val="41"/>
        </w:numPr>
        <w:rPr>
          <w:lang w:val="en-GB"/>
        </w:rPr>
      </w:pPr>
      <w:r>
        <w:rPr>
          <w:lang w:val="en-GB"/>
        </w:rPr>
        <w:t xml:space="preserve">comment, </w:t>
      </w:r>
    </w:p>
    <w:p w14:paraId="7F64ABDD" w14:textId="33EA87CD" w:rsidR="00543172" w:rsidRPr="000A640A" w:rsidRDefault="00E510C7" w:rsidP="00543172">
      <w:pPr>
        <w:pStyle w:val="ListParagraph"/>
        <w:numPr>
          <w:ilvl w:val="0"/>
          <w:numId w:val="41"/>
        </w:numPr>
        <w:rPr>
          <w:lang w:val="en-GB"/>
        </w:rPr>
      </w:pPr>
      <w:proofErr w:type="spellStart"/>
      <w:r w:rsidRPr="00E510C7">
        <w:rPr>
          <w:lang w:val="en-GB"/>
        </w:rPr>
        <w:t>followup</w:t>
      </w:r>
      <w:proofErr w:type="spellEnd"/>
      <w:r w:rsidR="000A640A">
        <w:rPr>
          <w:lang w:val="en-GB"/>
        </w:rPr>
        <w:t xml:space="preserve"> </w:t>
      </w:r>
      <w:r w:rsidR="000A640A" w:rsidRPr="000A640A">
        <w:rPr>
          <w:i/>
          <w:lang w:val="en-GB"/>
        </w:rPr>
        <w:t>(blank)</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4A3B3BBB" w14:textId="77777777" w:rsidTr="000C4428">
        <w:tc>
          <w:tcPr>
            <w:tcW w:w="9145" w:type="dxa"/>
          </w:tcPr>
          <w:p w14:paraId="54223B8A" w14:textId="38FA6DB7" w:rsidR="00543172" w:rsidRDefault="000A640A" w:rsidP="00E15A64">
            <w:pPr>
              <w:pStyle w:val="BodyText"/>
              <w:keepNext/>
            </w:pPr>
            <w:r w:rsidRPr="00F70683">
              <w:rPr>
                <w:noProof/>
              </w:rPr>
              <w:drawing>
                <wp:inline distT="0" distB="0" distL="0" distR="0" wp14:anchorId="7A4FC577" wp14:editId="61576B14">
                  <wp:extent cx="5763600" cy="4320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a:ext>
                            </a:extLst>
                          </a:blip>
                          <a:stretch>
                            <a:fillRect/>
                          </a:stretch>
                        </pic:blipFill>
                        <pic:spPr>
                          <a:xfrm>
                            <a:off x="0" y="0"/>
                            <a:ext cx="5763600" cy="4320000"/>
                          </a:xfrm>
                          <a:prstGeom prst="rect">
                            <a:avLst/>
                          </a:prstGeom>
                        </pic:spPr>
                      </pic:pic>
                    </a:graphicData>
                  </a:graphic>
                </wp:inline>
              </w:drawing>
            </w:r>
          </w:p>
          <w:p w14:paraId="4052F985" w14:textId="0F7BAC60" w:rsidR="007912D2" w:rsidRPr="007912D2" w:rsidRDefault="00543172" w:rsidP="007912D2">
            <w:pPr>
              <w:pStyle w:val="Caption"/>
            </w:pPr>
            <w:r>
              <w:t xml:space="preserve">Figure </w:t>
            </w:r>
            <w:fldSimple w:instr=" SEQ Figure \* ARABIC ">
              <w:r w:rsidR="00134536">
                <w:rPr>
                  <w:noProof/>
                </w:rPr>
                <w:t>20</w:t>
              </w:r>
            </w:fldSimple>
            <w:r>
              <w:t xml:space="preserve"> </w:t>
            </w:r>
            <w:r w:rsidR="000A640A">
              <w:t>–</w:t>
            </w:r>
            <w:r>
              <w:t xml:space="preserve"> </w:t>
            </w:r>
            <w:r w:rsidR="000A640A">
              <w:t>Import ready version of the Spectrum Extract file</w:t>
            </w:r>
          </w:p>
        </w:tc>
      </w:tr>
    </w:tbl>
    <w:p w14:paraId="27C936AD" w14:textId="3C3556A9" w:rsidR="000C4428" w:rsidRDefault="007912D2" w:rsidP="007912D2">
      <w:pPr>
        <w:pStyle w:val="Heading2"/>
      </w:pPr>
      <w:r>
        <w:t>Step 8 – Save the final sheet as a CSV formatted file</w:t>
      </w:r>
    </w:p>
    <w:p w14:paraId="6D4351CD" w14:textId="478CE9F7" w:rsidR="000C4428" w:rsidRDefault="007912D2" w:rsidP="000C4428">
      <w:pPr>
        <w:pStyle w:val="BodyText"/>
      </w:pPr>
      <w:r w:rsidRPr="00F70683">
        <w:rPr>
          <w:noProof/>
        </w:rPr>
        <w:drawing>
          <wp:inline distT="0" distB="0" distL="0" distR="0" wp14:anchorId="60BDE3CF" wp14:editId="56078EC8">
            <wp:extent cx="2258695" cy="84645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2258695" cy="84645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690A862" w14:textId="77777777" w:rsidR="007912D2" w:rsidRDefault="007912D2" w:rsidP="000C4428">
      <w:pPr>
        <w:pStyle w:val="BodyText"/>
        <w:sectPr w:rsidR="007912D2" w:rsidSect="000C4428">
          <w:headerReference w:type="even" r:id="rId30"/>
          <w:headerReference w:type="default" r:id="rId31"/>
          <w:footerReference w:type="even" r:id="rId32"/>
          <w:footerReference w:type="default" r:id="rId33"/>
          <w:headerReference w:type="first" r:id="rId34"/>
          <w:footerReference w:type="first" r:id="rId35"/>
          <w:pgSz w:w="11900" w:h="16840"/>
          <w:pgMar w:top="1797" w:right="1202" w:bottom="1797" w:left="3362" w:header="708" w:footer="708" w:gutter="0"/>
          <w:cols w:space="708"/>
          <w:titlePg/>
          <w:docGrid w:linePitch="360"/>
        </w:sectPr>
      </w:pPr>
    </w:p>
    <w:p w14:paraId="4AA62633" w14:textId="0CCEA724" w:rsidR="000C4428" w:rsidRPr="00951D90" w:rsidRDefault="000C4428" w:rsidP="000C4428">
      <w:pPr>
        <w:pStyle w:val="Title"/>
        <w:rPr>
          <w:lang w:val="en-GB"/>
        </w:rPr>
      </w:pPr>
      <w:r>
        <w:rPr>
          <w:lang w:val="en-GB"/>
        </w:rPr>
        <w:lastRenderedPageBreak/>
        <w:t>Importing and Testing</w:t>
      </w:r>
    </w:p>
    <w:p w14:paraId="63144EC3" w14:textId="22CA5178" w:rsidR="000C4428" w:rsidRDefault="000C4428" w:rsidP="000C4428">
      <w:pPr>
        <w:pStyle w:val="Heading1"/>
        <w:rPr>
          <w:lang w:val="en-GB"/>
        </w:rPr>
      </w:pPr>
      <w:r>
        <w:rPr>
          <w:lang w:val="en-GB"/>
        </w:rPr>
        <w:t xml:space="preserve">Protocol for </w:t>
      </w:r>
      <w:r w:rsidR="007912D2">
        <w:rPr>
          <w:lang w:val="en-GB"/>
        </w:rPr>
        <w:t>importing and testing the Spectrum</w:t>
      </w:r>
    </w:p>
    <w:p w14:paraId="1D1E7FAF" w14:textId="236DB257" w:rsidR="000C4428" w:rsidRDefault="000C4428" w:rsidP="000C4428">
      <w:pPr>
        <w:pStyle w:val="Heading2"/>
      </w:pPr>
      <w:r w:rsidRPr="00951D90">
        <w:rPr>
          <w:lang w:val="en-GB"/>
        </w:rPr>
        <w:t xml:space="preserve"> </w:t>
      </w:r>
      <w:r w:rsidRPr="00E61EF7">
        <w:t xml:space="preserve">Step 1 </w:t>
      </w:r>
      <w:r>
        <w:t>–</w:t>
      </w:r>
      <w:r w:rsidRPr="00E61EF7">
        <w:t xml:space="preserve"> </w:t>
      </w:r>
      <w:r w:rsidR="007912D2">
        <w:t>Go to the Import-Export App in DHIS2</w:t>
      </w:r>
    </w:p>
    <w:p w14:paraId="64402FEC" w14:textId="514DDD83" w:rsidR="007912D2" w:rsidRDefault="007912D2" w:rsidP="007912D2">
      <w:pPr>
        <w:pStyle w:val="BodyText"/>
        <w:rPr>
          <w:lang w:val="en-GB"/>
        </w:rPr>
      </w:pPr>
      <w:r>
        <w:t>DHIS2 has a comprehensive data and metadata import and export capability built into the Administrative front-end of the system.</w:t>
      </w:r>
      <w:r w:rsidR="00102BA0">
        <w:t xml:space="preserve"> </w:t>
      </w:r>
      <w:r>
        <w:t xml:space="preserve">Imports </w:t>
      </w:r>
      <w:r w:rsidR="00102BA0">
        <w:t xml:space="preserve">of data into DHIS2 </w:t>
      </w:r>
      <w:r>
        <w:t>can occur</w:t>
      </w:r>
      <w:r w:rsidR="00102BA0">
        <w:t xml:space="preserve"> in several formats (JSON, XML, CSV etc.),</w:t>
      </w:r>
      <w:r w:rsidR="00D74A23">
        <w:t xml:space="preserve"> and CSV is the format we’ve selected in this Guide (because of the ease and familiarity most people have with MS Excel).</w:t>
      </w:r>
    </w:p>
    <w:p w14:paraId="6DD3B059" w14:textId="444B16E0" w:rsidR="00543172" w:rsidRDefault="00D74A23" w:rsidP="00D74A23">
      <w:pPr>
        <w:pStyle w:val="Heading3"/>
      </w:pPr>
      <w:r>
        <w:rPr>
          <w:lang w:val="en-GB"/>
        </w:rPr>
        <w:t>Step 1a – Go to the Import-Export App and select Data Import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579A60CA" w14:textId="77777777" w:rsidTr="00D74A23">
        <w:tc>
          <w:tcPr>
            <w:tcW w:w="9145" w:type="dxa"/>
          </w:tcPr>
          <w:p w14:paraId="6D214017" w14:textId="491CC404" w:rsidR="00543172" w:rsidRDefault="007912D2" w:rsidP="00E15A64">
            <w:pPr>
              <w:pStyle w:val="BodyText"/>
              <w:keepNext/>
            </w:pPr>
            <w:bookmarkStart w:id="0" w:name="_GoBack"/>
            <w:r w:rsidRPr="00F70683">
              <w:rPr>
                <w:noProof/>
              </w:rPr>
              <w:drawing>
                <wp:inline distT="0" distB="0" distL="0" distR="0" wp14:anchorId="6F98BC0B" wp14:editId="5F911D86">
                  <wp:extent cx="5760732" cy="2075755"/>
                  <wp:effectExtent l="0" t="0" r="508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763600" cy="2076788"/>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2FA492A4" w14:textId="38B6FBC2" w:rsidR="007912D2" w:rsidRPr="007912D2" w:rsidRDefault="00543172" w:rsidP="007912D2">
            <w:pPr>
              <w:pStyle w:val="Caption"/>
            </w:pPr>
            <w:r>
              <w:t xml:space="preserve">Figure </w:t>
            </w:r>
            <w:fldSimple w:instr=" SEQ Figure \* ARABIC ">
              <w:r w:rsidR="00134536">
                <w:rPr>
                  <w:noProof/>
                </w:rPr>
                <w:t>21</w:t>
              </w:r>
            </w:fldSimple>
            <w:r>
              <w:t xml:space="preserve"> </w:t>
            </w:r>
            <w:r w:rsidR="007912D2">
              <w:t>–</w:t>
            </w:r>
            <w:r>
              <w:t xml:space="preserve"> </w:t>
            </w:r>
            <w:r w:rsidR="00D74A23">
              <w:t>Use the DHIS2 ‘Apps’ menu item to locate the ‘Import-Export’ App</w:t>
            </w:r>
          </w:p>
        </w:tc>
      </w:tr>
      <w:tr w:rsidR="00543172" w14:paraId="628971A3" w14:textId="77777777" w:rsidTr="00D74A23">
        <w:tc>
          <w:tcPr>
            <w:tcW w:w="9145" w:type="dxa"/>
          </w:tcPr>
          <w:p w14:paraId="104DE260" w14:textId="4B5F9B6E" w:rsidR="00543172" w:rsidRDefault="00D74A23" w:rsidP="00E15A64">
            <w:pPr>
              <w:pStyle w:val="BodyText"/>
              <w:keepNext/>
            </w:pPr>
            <w:r w:rsidRPr="00695397">
              <w:rPr>
                <w:noProof/>
              </w:rPr>
              <w:drawing>
                <wp:inline distT="0" distB="0" distL="0" distR="0" wp14:anchorId="2DDAA301" wp14:editId="5AAE595D">
                  <wp:extent cx="5762102" cy="1488023"/>
                  <wp:effectExtent l="0" t="0" r="381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763600" cy="1488410"/>
                          </a:xfrm>
                          <a:prstGeom prst="rect">
                            <a:avLst/>
                          </a:prstGeom>
                          <a:ln>
                            <a:noFill/>
                          </a:ln>
                          <a:extLst>
                            <a:ext uri="{53640926-AAD7-44D8-BBD7-CCE9431645EC}">
                              <a14:shadowObscured xmlns:a14="http://schemas.microsoft.com/office/drawing/2010/main"/>
                            </a:ext>
                          </a:extLst>
                        </pic:spPr>
                      </pic:pic>
                    </a:graphicData>
                  </a:graphic>
                </wp:inline>
              </w:drawing>
            </w:r>
          </w:p>
          <w:p w14:paraId="16F22530" w14:textId="049F873F" w:rsidR="00543172" w:rsidRDefault="00543172" w:rsidP="00E15A64">
            <w:pPr>
              <w:pStyle w:val="Caption"/>
            </w:pPr>
            <w:r>
              <w:t xml:space="preserve">Figure </w:t>
            </w:r>
            <w:fldSimple w:instr=" SEQ Figure \* ARABIC ">
              <w:r w:rsidR="00134536">
                <w:rPr>
                  <w:noProof/>
                </w:rPr>
                <w:t>22</w:t>
              </w:r>
            </w:fldSimple>
            <w:r>
              <w:t xml:space="preserve"> </w:t>
            </w:r>
            <w:r w:rsidR="00D74A23">
              <w:t>–</w:t>
            </w:r>
            <w:r>
              <w:t xml:space="preserve"> </w:t>
            </w:r>
            <w:r w:rsidR="00D74A23">
              <w:t>Select the ‘Data Import’ item</w:t>
            </w:r>
          </w:p>
        </w:tc>
      </w:tr>
    </w:tbl>
    <w:p w14:paraId="1415DEAF" w14:textId="11D4365C" w:rsidR="00D74A23" w:rsidRDefault="00FE7566" w:rsidP="00D74A23">
      <w:pPr>
        <w:pStyle w:val="BodyText"/>
        <w:rPr>
          <w:lang w:val="en-GB"/>
        </w:rPr>
      </w:pPr>
      <w:r>
        <w:rPr>
          <w:lang w:val="en-GB"/>
        </w:rPr>
        <w:t>The Data Import screen will then appear.</w:t>
      </w:r>
    </w:p>
    <w:p w14:paraId="260C8B7C" w14:textId="2E38C15C" w:rsidR="00D74A23" w:rsidRPr="00E61EF7" w:rsidRDefault="00D74A23" w:rsidP="00D74A23">
      <w:pPr>
        <w:pStyle w:val="Heading2"/>
      </w:pPr>
      <w:r w:rsidRPr="00E61EF7">
        <w:lastRenderedPageBreak/>
        <w:t xml:space="preserve">Step </w:t>
      </w:r>
      <w:r>
        <w:t>2 –</w:t>
      </w:r>
      <w:r w:rsidRPr="00E61EF7">
        <w:t xml:space="preserve"> </w:t>
      </w:r>
      <w:r>
        <w:t>Do a ‘Dry Run’ import test</w:t>
      </w:r>
    </w:p>
    <w:p w14:paraId="5B06F9E2" w14:textId="396F642C" w:rsidR="003573E6" w:rsidRDefault="00D74A23" w:rsidP="003573E6">
      <w:pPr>
        <w:pStyle w:val="BodyText"/>
      </w:pPr>
      <w:r>
        <w:t xml:space="preserve">The ‘Dry Run’ option allows you to </w:t>
      </w:r>
      <w:r w:rsidR="00857C29">
        <w:t>run the full process of import</w:t>
      </w:r>
      <w:r w:rsidR="00FE7566">
        <w:t xml:space="preserve"> (with all it’s internal checks and balances) without actually importing the data. This is an important step, because it highlights any rows of data that will be rejected amongst other errors in the data.</w:t>
      </w:r>
    </w:p>
    <w:p w14:paraId="181359F9" w14:textId="3AA5B8AE" w:rsidR="00FE7566" w:rsidRDefault="00FE7566" w:rsidP="003573E6">
      <w:pPr>
        <w:pStyle w:val="BodyText"/>
      </w:pPr>
      <w:r>
        <w:t xml:space="preserve">The most common error will be an incorrect UID (i.e. the value doesn’t exist or could not be found in DHIS2). This row would be rejected because it cannot be successfully linked to the specified </w:t>
      </w:r>
      <w:proofErr w:type="spellStart"/>
      <w:r>
        <w:t>Organisation</w:t>
      </w:r>
      <w:proofErr w:type="spellEnd"/>
      <w:r>
        <w:t xml:space="preserve"> Unit, Data Element, or Disaggregation (i.e. gender ID).</w:t>
      </w:r>
    </w:p>
    <w:p w14:paraId="0CDE8C49" w14:textId="1F6B9180" w:rsidR="00FE7566" w:rsidRPr="00FE7566" w:rsidRDefault="00FE7566" w:rsidP="00FE7566">
      <w:pPr>
        <w:pStyle w:val="Heading3"/>
      </w:pPr>
      <w:r>
        <w:t>Step 2a – Adjust the Data Import Parameters</w:t>
      </w:r>
    </w:p>
    <w:p w14:paraId="1A24A432" w14:textId="784120E0" w:rsidR="00543172" w:rsidRDefault="00FE7566" w:rsidP="00543172">
      <w:pPr>
        <w:pStyle w:val="BodyText"/>
      </w:pPr>
      <w:r>
        <w:t>The starting screen should look similar to the image below.</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5F9A453F" w14:textId="77777777" w:rsidTr="00FE7566">
        <w:tc>
          <w:tcPr>
            <w:tcW w:w="9145" w:type="dxa"/>
          </w:tcPr>
          <w:p w14:paraId="0ABBDF45" w14:textId="32391A0F" w:rsidR="00543172" w:rsidRDefault="00FE7566" w:rsidP="00E15A64">
            <w:pPr>
              <w:pStyle w:val="BodyText"/>
              <w:keepNext/>
            </w:pPr>
            <w:r w:rsidRPr="00DE6F1C">
              <w:rPr>
                <w:noProof/>
              </w:rPr>
              <w:drawing>
                <wp:inline distT="0" distB="0" distL="0" distR="0" wp14:anchorId="53A9909B" wp14:editId="5BA0E6E3">
                  <wp:extent cx="5758396" cy="1334891"/>
                  <wp:effectExtent l="0" t="0" r="762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763600" cy="1336097"/>
                          </a:xfrm>
                          <a:prstGeom prst="rect">
                            <a:avLst/>
                          </a:prstGeom>
                          <a:ln>
                            <a:noFill/>
                          </a:ln>
                          <a:extLst>
                            <a:ext uri="{53640926-AAD7-44D8-BBD7-CCE9431645EC}">
                              <a14:shadowObscured xmlns:a14="http://schemas.microsoft.com/office/drawing/2010/main"/>
                            </a:ext>
                          </a:extLst>
                        </pic:spPr>
                      </pic:pic>
                    </a:graphicData>
                  </a:graphic>
                </wp:inline>
              </w:drawing>
            </w:r>
          </w:p>
          <w:p w14:paraId="64710A05" w14:textId="03E701B3" w:rsidR="00543172" w:rsidRDefault="00543172" w:rsidP="00E15A64">
            <w:pPr>
              <w:pStyle w:val="Caption"/>
            </w:pPr>
            <w:r>
              <w:t xml:space="preserve">Figure </w:t>
            </w:r>
            <w:fldSimple w:instr=" SEQ Figure \* ARABIC ">
              <w:r w:rsidR="00134536">
                <w:rPr>
                  <w:noProof/>
                </w:rPr>
                <w:t>23</w:t>
              </w:r>
            </w:fldSimple>
            <w:r>
              <w:t xml:space="preserve"> </w:t>
            </w:r>
            <w:r w:rsidR="00FE7566">
              <w:t>–</w:t>
            </w:r>
            <w:r>
              <w:t xml:space="preserve"> </w:t>
            </w:r>
            <w:r w:rsidR="00FE7566">
              <w:t>Starting Point for Data Import Screen</w:t>
            </w:r>
          </w:p>
        </w:tc>
      </w:tr>
    </w:tbl>
    <w:p w14:paraId="5BF819EA" w14:textId="34140705" w:rsidR="00FE7566" w:rsidRDefault="00C40242" w:rsidP="00FE7566">
      <w:pPr>
        <w:pStyle w:val="BodyText"/>
      </w:pPr>
      <w:r>
        <w:t>From the starting point highlighted above, do the following</w:t>
      </w:r>
    </w:p>
    <w:p w14:paraId="5038D497" w14:textId="3F81A3C0" w:rsidR="00FE7566" w:rsidRDefault="00FE7566" w:rsidP="00FE7566">
      <w:pPr>
        <w:pStyle w:val="BodyText"/>
        <w:numPr>
          <w:ilvl w:val="0"/>
          <w:numId w:val="44"/>
        </w:numPr>
      </w:pPr>
      <w:r>
        <w:t>Select the CSV file created as a result of the steps in Section 2</w:t>
      </w:r>
      <w:r w:rsidR="00C40242">
        <w:t>;</w:t>
      </w:r>
    </w:p>
    <w:p w14:paraId="0D203A4B" w14:textId="5E5D61E6" w:rsidR="00FE7566" w:rsidRDefault="00FE7566" w:rsidP="00FE7566">
      <w:pPr>
        <w:pStyle w:val="BodyText"/>
        <w:numPr>
          <w:ilvl w:val="0"/>
          <w:numId w:val="44"/>
        </w:numPr>
      </w:pPr>
      <w:r>
        <w:t>Change the format to CSV</w:t>
      </w:r>
      <w:r w:rsidR="00C40242">
        <w:t>;</w:t>
      </w:r>
    </w:p>
    <w:p w14:paraId="6B73DC82" w14:textId="7FFEF4C6" w:rsidR="00C40242" w:rsidRDefault="00C40242" w:rsidP="00FE7566">
      <w:pPr>
        <w:pStyle w:val="BodyText"/>
        <w:numPr>
          <w:ilvl w:val="0"/>
          <w:numId w:val="44"/>
        </w:numPr>
      </w:pPr>
      <w:r>
        <w:t>Select Yes for the ‘Dry Run’ parameter.</w:t>
      </w:r>
    </w:p>
    <w:p w14:paraId="646BBFD5" w14:textId="0338F4BB" w:rsidR="00543172" w:rsidRPr="00C40242" w:rsidRDefault="00C40242" w:rsidP="00543172">
      <w:pPr>
        <w:pStyle w:val="BodyText"/>
        <w:rPr>
          <w:lang w:val="en-GB"/>
        </w:rPr>
      </w:pPr>
      <w:r>
        <w:rPr>
          <w:lang w:val="en-GB"/>
        </w:rPr>
        <w:t>Here’s how it should look just before running the import!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3B036F6C" w14:textId="77777777" w:rsidTr="00C40242">
        <w:tc>
          <w:tcPr>
            <w:tcW w:w="9145" w:type="dxa"/>
          </w:tcPr>
          <w:p w14:paraId="14AB4A17" w14:textId="554C2C44" w:rsidR="00543172" w:rsidRDefault="00C40242" w:rsidP="00E15A64">
            <w:pPr>
              <w:pStyle w:val="BodyText"/>
              <w:keepNext/>
            </w:pPr>
            <w:r w:rsidRPr="00804625">
              <w:rPr>
                <w:noProof/>
              </w:rPr>
              <w:drawing>
                <wp:inline distT="0" distB="0" distL="0" distR="0" wp14:anchorId="664B17B3" wp14:editId="4CA7A66B">
                  <wp:extent cx="5752578" cy="10540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5763600" cy="1056037"/>
                          </a:xfrm>
                          <a:prstGeom prst="rect">
                            <a:avLst/>
                          </a:prstGeom>
                          <a:ln>
                            <a:noFill/>
                          </a:ln>
                          <a:extLst>
                            <a:ext uri="{53640926-AAD7-44D8-BBD7-CCE9431645EC}">
                              <a14:shadowObscured xmlns:a14="http://schemas.microsoft.com/office/drawing/2010/main"/>
                            </a:ext>
                          </a:extLst>
                        </pic:spPr>
                      </pic:pic>
                    </a:graphicData>
                  </a:graphic>
                </wp:inline>
              </w:drawing>
            </w:r>
          </w:p>
          <w:p w14:paraId="0A460390" w14:textId="4E0E4DED" w:rsidR="00543172" w:rsidRDefault="00543172" w:rsidP="00E15A64">
            <w:pPr>
              <w:pStyle w:val="Caption"/>
            </w:pPr>
            <w:r>
              <w:t xml:space="preserve">Figure </w:t>
            </w:r>
            <w:fldSimple w:instr=" SEQ Figure \* ARABIC ">
              <w:r w:rsidR="00134536">
                <w:rPr>
                  <w:noProof/>
                </w:rPr>
                <w:t>24</w:t>
              </w:r>
            </w:fldSimple>
            <w:r>
              <w:t xml:space="preserve"> </w:t>
            </w:r>
            <w:r w:rsidR="00631E74">
              <w:t>–</w:t>
            </w:r>
            <w:r>
              <w:t xml:space="preserve"> </w:t>
            </w:r>
            <w:r w:rsidR="00631E74">
              <w:t>Example screenshot of the parameters filled in and ready for a ‘dry run’!</w:t>
            </w:r>
          </w:p>
        </w:tc>
      </w:tr>
    </w:tbl>
    <w:p w14:paraId="128363AA" w14:textId="2FAF2AD3" w:rsidR="00C40242" w:rsidRDefault="00C40242" w:rsidP="006962DB">
      <w:pPr>
        <w:pStyle w:val="Heading3"/>
      </w:pPr>
      <w:r>
        <w:t xml:space="preserve">Step 2b – Run </w:t>
      </w:r>
      <w:r w:rsidR="00F46CD3">
        <w:t>the Import</w:t>
      </w:r>
    </w:p>
    <w:p w14:paraId="3B116221" w14:textId="7D7207B9" w:rsidR="00C40242" w:rsidRDefault="00C40242" w:rsidP="00C40242">
      <w:pPr>
        <w:pStyle w:val="BodyText"/>
        <w:numPr>
          <w:ilvl w:val="0"/>
          <w:numId w:val="44"/>
        </w:numPr>
      </w:pPr>
      <w:r>
        <w:t xml:space="preserve">Run the import (leave the Strategy as </w:t>
      </w:r>
      <w:r w:rsidR="006962DB">
        <w:t>‘</w:t>
      </w:r>
      <w:r>
        <w:t>New and Updates</w:t>
      </w:r>
      <w:r w:rsidR="006962DB">
        <w:t>’</w:t>
      </w:r>
      <w:r>
        <w:t>).</w:t>
      </w:r>
    </w:p>
    <w:p w14:paraId="070EE7B8" w14:textId="0C5913B1" w:rsidR="0019091C" w:rsidRDefault="0019091C" w:rsidP="0019091C">
      <w:pPr>
        <w:pStyle w:val="BodyText"/>
      </w:pPr>
      <w:r>
        <w:t xml:space="preserve">As the import process is running, a process </w:t>
      </w:r>
      <w:r w:rsidR="00631E74">
        <w:t xml:space="preserve">log will </w:t>
      </w:r>
      <w:proofErr w:type="gramStart"/>
      <w:r w:rsidR="00631E74">
        <w:t>indicated</w:t>
      </w:r>
      <w:proofErr w:type="gramEnd"/>
      <w:r w:rsidR="00631E74">
        <w:t xml:space="preserve"> progress</w:t>
      </w:r>
      <w:r>
        <w:t>.</w:t>
      </w:r>
    </w:p>
    <w:p w14:paraId="3005BC04" w14:textId="165891FF" w:rsidR="00E61EF7" w:rsidRPr="00E61EF7" w:rsidRDefault="00E61EF7" w:rsidP="00E61EF7">
      <w:pPr>
        <w:pStyle w:val="Heading2"/>
      </w:pPr>
      <w:r w:rsidRPr="00E61EF7">
        <w:lastRenderedPageBreak/>
        <w:t xml:space="preserve">Step </w:t>
      </w:r>
      <w:r w:rsidR="002C2A23">
        <w:t>3</w:t>
      </w:r>
      <w:r w:rsidR="006962DB">
        <w:t xml:space="preserve"> –</w:t>
      </w:r>
      <w:r w:rsidRPr="00E61EF7">
        <w:t xml:space="preserve"> </w:t>
      </w:r>
      <w:r w:rsidR="006962DB">
        <w:t>Review the ‘Dry Run’ Errors</w:t>
      </w:r>
    </w:p>
    <w:p w14:paraId="18BAA693" w14:textId="519E5C9D" w:rsidR="0019091C" w:rsidRDefault="00631E74" w:rsidP="003573E6">
      <w:pPr>
        <w:pStyle w:val="BodyText"/>
      </w:pPr>
      <w:r>
        <w:t>When the ‘dry run’ import process is complete, the last</w:t>
      </w:r>
      <w:r w:rsidR="002C2A23">
        <w:t xml:space="preserve"> item in the progress log will say ‘import done’ with an option to ‘Display Import Summary’</w:t>
      </w:r>
    </w:p>
    <w:p w14:paraId="5031DF3B" w14:textId="29E6C4E0" w:rsidR="006207A1" w:rsidRDefault="006207A1" w:rsidP="00F46CD3">
      <w:pPr>
        <w:pStyle w:val="Heading3"/>
      </w:pPr>
      <w:r>
        <w:t xml:space="preserve">Step 3a – </w:t>
      </w:r>
      <w:r w:rsidR="00F46CD3">
        <w:t>Display Import Summary</w:t>
      </w:r>
    </w:p>
    <w:p w14:paraId="7FCC988D" w14:textId="77777777" w:rsidR="00F46CD3" w:rsidRDefault="00F46CD3" w:rsidP="0019091C">
      <w:pPr>
        <w:pStyle w:val="BodyText"/>
      </w:pPr>
      <w:r>
        <w:t xml:space="preserve">From the ‘top’ of the process list, click on the link ‘Display Import Summary’. </w:t>
      </w:r>
    </w:p>
    <w:p w14:paraId="35C87276" w14:textId="67055CF2" w:rsidR="0019091C" w:rsidRPr="00F46CD3" w:rsidRDefault="00F46CD3" w:rsidP="0019091C">
      <w:pPr>
        <w:pStyle w:val="BodyText"/>
        <w:rPr>
          <w:i/>
        </w:rPr>
      </w:pPr>
      <w:r w:rsidRPr="00F46CD3">
        <w:rPr>
          <w:i/>
        </w:rPr>
        <w:t>Note that the ‘import parameters’ are reset once the ‘Import’ button is clicked.</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19091C" w14:paraId="4E181423" w14:textId="77777777" w:rsidTr="00F46CD3">
        <w:tc>
          <w:tcPr>
            <w:tcW w:w="9145" w:type="dxa"/>
          </w:tcPr>
          <w:p w14:paraId="65DBE644" w14:textId="77777777" w:rsidR="0019091C" w:rsidRDefault="0019091C" w:rsidP="00084593">
            <w:pPr>
              <w:pStyle w:val="BodyText"/>
              <w:keepNext/>
            </w:pPr>
            <w:r w:rsidRPr="00804625">
              <w:rPr>
                <w:noProof/>
              </w:rPr>
              <w:drawing>
                <wp:inline distT="0" distB="0" distL="0" distR="0" wp14:anchorId="2460A037" wp14:editId="29EF301B">
                  <wp:extent cx="5762503" cy="241578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5763600" cy="2416246"/>
                          </a:xfrm>
                          <a:prstGeom prst="rect">
                            <a:avLst/>
                          </a:prstGeom>
                          <a:ln>
                            <a:noFill/>
                          </a:ln>
                          <a:extLst>
                            <a:ext uri="{53640926-AAD7-44D8-BBD7-CCE9431645EC}">
                              <a14:shadowObscured xmlns:a14="http://schemas.microsoft.com/office/drawing/2010/main"/>
                            </a:ext>
                          </a:extLst>
                        </pic:spPr>
                      </pic:pic>
                    </a:graphicData>
                  </a:graphic>
                </wp:inline>
              </w:drawing>
            </w:r>
          </w:p>
          <w:p w14:paraId="401DB0E5" w14:textId="515EC10B" w:rsidR="0019091C" w:rsidRDefault="0019091C" w:rsidP="00084593">
            <w:pPr>
              <w:pStyle w:val="Caption"/>
            </w:pPr>
            <w:r>
              <w:t xml:space="preserve">Figure </w:t>
            </w:r>
            <w:fldSimple w:instr=" SEQ Figure \* ARABIC ">
              <w:r w:rsidR="00134536">
                <w:rPr>
                  <w:noProof/>
                </w:rPr>
                <w:t>25</w:t>
              </w:r>
            </w:fldSimple>
            <w:r>
              <w:t xml:space="preserve"> </w:t>
            </w:r>
            <w:r w:rsidR="00F46CD3">
              <w:t>–</w:t>
            </w:r>
            <w:r>
              <w:t xml:space="preserve"> </w:t>
            </w:r>
            <w:r w:rsidR="00F46CD3">
              <w:t>The progress log with completed process steps after a ‘Dry Run’ has been initiated. Note the ‘Display Import Summary’ link.</w:t>
            </w:r>
          </w:p>
        </w:tc>
      </w:tr>
    </w:tbl>
    <w:p w14:paraId="4A793CCA" w14:textId="2C17C7E8" w:rsidR="00F46CD3" w:rsidRDefault="00F46CD3" w:rsidP="00F46CD3">
      <w:pPr>
        <w:pStyle w:val="Heading3"/>
      </w:pPr>
      <w:r>
        <w:t xml:space="preserve">Step 3b – </w:t>
      </w:r>
      <w:r w:rsidR="002864AC">
        <w:t>Review</w:t>
      </w:r>
      <w:r>
        <w:t xml:space="preserve"> Import Summary</w:t>
      </w:r>
    </w:p>
    <w:p w14:paraId="0CC95F7B" w14:textId="6CBA6E82" w:rsidR="0019091C" w:rsidRDefault="0046429A" w:rsidP="00F46CD3">
      <w:pPr>
        <w:pStyle w:val="BodyText"/>
      </w:pPr>
      <w:r>
        <w:t>The Import Summary provides two types of information:</w:t>
      </w:r>
    </w:p>
    <w:p w14:paraId="24B91DD6" w14:textId="653C66DC" w:rsidR="0046429A" w:rsidRDefault="0046429A" w:rsidP="0046429A">
      <w:pPr>
        <w:pStyle w:val="BodyText"/>
        <w:numPr>
          <w:ilvl w:val="0"/>
          <w:numId w:val="46"/>
        </w:numPr>
      </w:pPr>
      <w:r>
        <w:t>Counts of the type of import status (i.e. ‘imported’, ‘updated’ or ‘ignored’); and</w:t>
      </w:r>
    </w:p>
    <w:p w14:paraId="049863E1" w14:textId="377BD9F4" w:rsidR="0046429A" w:rsidRDefault="0046429A" w:rsidP="0046429A">
      <w:pPr>
        <w:pStyle w:val="BodyText"/>
        <w:numPr>
          <w:ilvl w:val="0"/>
          <w:numId w:val="46"/>
        </w:numPr>
      </w:pPr>
      <w:r>
        <w:t>A list of the ‘conflicts’ for ‘ignored’ rows of data.</w:t>
      </w:r>
    </w:p>
    <w:p w14:paraId="7052E72F" w14:textId="5CBF2F6F" w:rsidR="0046429A" w:rsidRDefault="0046429A" w:rsidP="0046429A">
      <w:pPr>
        <w:pStyle w:val="BodyText"/>
      </w:pPr>
      <w:r>
        <w:t xml:space="preserve">Note: that the ‘header row’ in the CSV file (i.e. the row that included the names of the columns) will show up as part of the ‘ignored’ count and will have an associated ‘conflict’ (e.g. the </w:t>
      </w:r>
      <w:proofErr w:type="spellStart"/>
      <w:r>
        <w:t>dataelement</w:t>
      </w:r>
      <w:proofErr w:type="spellEnd"/>
      <w:r>
        <w:t xml:space="preserve"> label in cell A1 … being head label rather than the UID of a data element will generate a conflict </w:t>
      </w:r>
      <w:r w:rsidRPr="0046429A">
        <w:rPr>
          <w:i/>
        </w:rPr>
        <w:t>of ‘Data Element not found or not accessible’</w:t>
      </w:r>
      <w:r>
        <w:t>).</w:t>
      </w:r>
    </w:p>
    <w:p w14:paraId="22FDD8AD" w14:textId="4BFE4E01" w:rsidR="0046429A" w:rsidRDefault="0046429A" w:rsidP="00F46CD3">
      <w:pPr>
        <w:pStyle w:val="BodyText"/>
      </w:pPr>
      <w:r>
        <w:t>Note: In some instances of DHIS2, countries decide not to record ‘zero’ counts</w:t>
      </w:r>
      <w:r w:rsidR="00954D80">
        <w:t>. If this is the case, values of zero in the import data will also be ignored, and generate a conflict message (e.g. ‘</w:t>
      </w:r>
      <w:r w:rsidR="00954D80" w:rsidRPr="00954D80">
        <w:rPr>
          <w:i/>
        </w:rPr>
        <w:t>Value is zero, and not significant…</w:t>
      </w:r>
      <w:r w:rsidR="00954D80">
        <w:t>’).</w:t>
      </w:r>
    </w:p>
    <w:p w14:paraId="27308C8F" w14:textId="77777777" w:rsidR="0019091C" w:rsidRDefault="0019091C" w:rsidP="003573E6">
      <w:pPr>
        <w:pStyle w:val="BodyText"/>
      </w:pPr>
    </w:p>
    <w:p w14:paraId="13F77290" w14:textId="77777777" w:rsidR="00543172" w:rsidRDefault="00543172" w:rsidP="00543172">
      <w:pPr>
        <w:pStyle w:val="BodyText"/>
      </w:pP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7BA8E00A" w14:textId="77777777" w:rsidTr="00E15A64">
        <w:tc>
          <w:tcPr>
            <w:tcW w:w="7552" w:type="dxa"/>
          </w:tcPr>
          <w:p w14:paraId="16F2BBAE" w14:textId="6B2B1272" w:rsidR="00543172" w:rsidRDefault="006962DB" w:rsidP="00E15A64">
            <w:pPr>
              <w:pStyle w:val="BodyText"/>
              <w:keepNext/>
            </w:pPr>
            <w:r w:rsidRPr="0006769A">
              <w:rPr>
                <w:noProof/>
              </w:rPr>
              <w:drawing>
                <wp:inline distT="0" distB="0" distL="0" distR="0" wp14:anchorId="6E6F83E4" wp14:editId="13B59F1D">
                  <wp:extent cx="5762177" cy="3470715"/>
                  <wp:effectExtent l="0" t="0" r="381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5763600" cy="3471572"/>
                          </a:xfrm>
                          <a:prstGeom prst="rect">
                            <a:avLst/>
                          </a:prstGeom>
                          <a:ln>
                            <a:noFill/>
                          </a:ln>
                          <a:extLst>
                            <a:ext uri="{53640926-AAD7-44D8-BBD7-CCE9431645EC}">
                              <a14:shadowObscured xmlns:a14="http://schemas.microsoft.com/office/drawing/2010/main"/>
                            </a:ext>
                          </a:extLst>
                        </pic:spPr>
                      </pic:pic>
                    </a:graphicData>
                  </a:graphic>
                </wp:inline>
              </w:drawing>
            </w:r>
          </w:p>
          <w:p w14:paraId="7916D2FB" w14:textId="3706D5A9" w:rsidR="00543172" w:rsidRDefault="00543172" w:rsidP="00E15A64">
            <w:pPr>
              <w:pStyle w:val="Caption"/>
            </w:pPr>
            <w:r>
              <w:t xml:space="preserve">Figure </w:t>
            </w:r>
            <w:fldSimple w:instr=" SEQ Figure \* ARABIC ">
              <w:r w:rsidR="00134536">
                <w:rPr>
                  <w:noProof/>
                </w:rPr>
                <w:t>26</w:t>
              </w:r>
            </w:fldSimple>
            <w:r>
              <w:t xml:space="preserve"> </w:t>
            </w:r>
            <w:r w:rsidR="00954D80">
              <w:t>–</w:t>
            </w:r>
            <w:r>
              <w:t xml:space="preserve"> </w:t>
            </w:r>
            <w:r w:rsidR="00954D80">
              <w:t>The Import Summary of a ‘Dry Run’ showing 11 ignored rows, in this case pertaining to the header row and the zero values in the import data set.</w:t>
            </w:r>
          </w:p>
        </w:tc>
      </w:tr>
    </w:tbl>
    <w:p w14:paraId="6293DC34" w14:textId="773AD2E4" w:rsidR="00954D80" w:rsidRDefault="00954D80" w:rsidP="00954D80">
      <w:pPr>
        <w:pStyle w:val="Heading3"/>
      </w:pPr>
      <w:r>
        <w:t>Step 3c – Correct conflicts and repeat ‘Dry Run’</w:t>
      </w:r>
    </w:p>
    <w:p w14:paraId="31A67E48" w14:textId="77777777" w:rsidR="00954D80" w:rsidRDefault="00954D80" w:rsidP="00954D80">
      <w:pPr>
        <w:pStyle w:val="BodyText"/>
      </w:pPr>
      <w:r>
        <w:t>If there are any other types of conflict (e.g. a ‘not found’ conflict message), then these should be investigated and corrected in the import file.</w:t>
      </w:r>
    </w:p>
    <w:p w14:paraId="25D212D4" w14:textId="4A46B7CA" w:rsidR="00804625" w:rsidRPr="00954D80" w:rsidRDefault="00954D80" w:rsidP="00842203">
      <w:pPr>
        <w:pStyle w:val="BodyText"/>
      </w:pPr>
      <w:r>
        <w:t>Repeat the ‘Dry Run’ process until you get a single ‘ignored’ conflict (the header row) and/or all conflicts are related to ‘zero’ values (if this is how the DHIS2 instance has been set to deal with ‘zero’ counts).</w:t>
      </w:r>
    </w:p>
    <w:p w14:paraId="670AAD88" w14:textId="042F31C2" w:rsidR="00E61EF7" w:rsidRPr="00E61EF7" w:rsidRDefault="00E61EF7" w:rsidP="00E61EF7">
      <w:pPr>
        <w:pStyle w:val="Heading2"/>
      </w:pPr>
      <w:r w:rsidRPr="00E61EF7">
        <w:t xml:space="preserve">Step </w:t>
      </w:r>
      <w:r w:rsidR="00954D80">
        <w:t>4 –</w:t>
      </w:r>
      <w:r w:rsidRPr="00E61EF7">
        <w:t xml:space="preserve"> </w:t>
      </w:r>
      <w:r w:rsidR="00954D80">
        <w:t>Run the ‘Import Data’ function for real</w:t>
      </w:r>
    </w:p>
    <w:p w14:paraId="324AFC81" w14:textId="09C52FAE" w:rsidR="003573E6" w:rsidRDefault="00954D80" w:rsidP="003573E6">
      <w:pPr>
        <w:pStyle w:val="BodyText"/>
      </w:pPr>
      <w:r>
        <w:t xml:space="preserve">Once all conflicts are resolved, and you are happy with the ‘Dry Run’ results, </w:t>
      </w:r>
      <w:r w:rsidR="004E33BA">
        <w:t xml:space="preserve">repeat Steps 1 and 2 ‘above’ but this time </w:t>
      </w:r>
      <w:r w:rsidR="004E33BA" w:rsidRPr="004E33BA">
        <w:rPr>
          <w:b/>
        </w:rPr>
        <w:t xml:space="preserve">set the ‘Dry Run’ message to </w:t>
      </w:r>
      <w:r w:rsidR="004E33BA">
        <w:rPr>
          <w:b/>
        </w:rPr>
        <w:t>‘No’</w:t>
      </w:r>
      <w:r w:rsidR="004E33BA">
        <w:t>.</w:t>
      </w:r>
    </w:p>
    <w:p w14:paraId="2272C7D7" w14:textId="0AA1A10D" w:rsidR="004E33BA" w:rsidRDefault="004E33BA" w:rsidP="003573E6">
      <w:pPr>
        <w:pStyle w:val="BodyText"/>
      </w:pPr>
      <w:r>
        <w:t>All progress status updates and import summary screens that are displayed will be identical to those outlined in Step 3 above.</w:t>
      </w:r>
    </w:p>
    <w:p w14:paraId="3AE03EF6" w14:textId="77777777" w:rsidR="003573E6" w:rsidRDefault="003573E6" w:rsidP="003573E6">
      <w:pPr>
        <w:pStyle w:val="BodyText"/>
      </w:pPr>
    </w:p>
    <w:p w14:paraId="16571C1C" w14:textId="67F8FC49" w:rsidR="00804625" w:rsidRDefault="00804625" w:rsidP="00842203">
      <w:pPr>
        <w:pStyle w:val="BodyText"/>
        <w:rPr>
          <w:lang w:val="en-GB"/>
        </w:rPr>
      </w:pPr>
    </w:p>
    <w:p w14:paraId="1FB03092" w14:textId="27466872" w:rsidR="00E61EF7" w:rsidRPr="00E61EF7" w:rsidRDefault="00E61EF7" w:rsidP="00E61EF7">
      <w:pPr>
        <w:pStyle w:val="Heading2"/>
      </w:pPr>
      <w:r w:rsidRPr="00E61EF7">
        <w:lastRenderedPageBreak/>
        <w:t xml:space="preserve">Step </w:t>
      </w:r>
      <w:r w:rsidR="004E33BA">
        <w:t>5 –</w:t>
      </w:r>
      <w:r w:rsidRPr="00E61EF7">
        <w:t xml:space="preserve"> </w:t>
      </w:r>
      <w:r w:rsidR="004E33BA">
        <w:t>Update the Analytics Tables</w:t>
      </w:r>
    </w:p>
    <w:p w14:paraId="6FFCB2DF" w14:textId="58F1FEFB" w:rsidR="004E33BA" w:rsidRDefault="004E33BA" w:rsidP="003573E6">
      <w:pPr>
        <w:pStyle w:val="BodyText"/>
      </w:pPr>
      <w:r>
        <w:t>DHIS2 needs to ‘generate’ totals (aggregates) for the disaggregated data being imported. This is e</w:t>
      </w:r>
      <w:r w:rsidR="00E525A2">
        <w:t>ither run as a nightly process</w:t>
      </w:r>
      <w:r>
        <w:t xml:space="preserve">, or can be initiated manually. </w:t>
      </w:r>
      <w:r w:rsidR="00E525A2">
        <w:rPr>
          <w:rStyle w:val="FootnoteReference"/>
        </w:rPr>
        <w:footnoteReference w:id="2"/>
      </w:r>
    </w:p>
    <w:p w14:paraId="47DC32CB" w14:textId="591E63EF" w:rsidR="003573E6" w:rsidRDefault="004E33BA" w:rsidP="003573E6">
      <w:pPr>
        <w:pStyle w:val="BodyText"/>
      </w:pPr>
      <w:r>
        <w:t>To be able to ‘see and test’ the data that has just been imported (Step 4 above), it will be necessary to either wait for the scheduled update or to initiate it manually.</w:t>
      </w:r>
    </w:p>
    <w:p w14:paraId="322D8620" w14:textId="5E291146" w:rsidR="00543172" w:rsidRDefault="004E33BA" w:rsidP="00543172">
      <w:pPr>
        <w:pStyle w:val="BodyText"/>
      </w:pPr>
      <w:r>
        <w:t>The following figure highlights the progress report of manually updating the analytics tables from the ‘Reports’ App within DHIS2.</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4AE5CB1D" w14:textId="77777777" w:rsidTr="00E15A64">
        <w:tc>
          <w:tcPr>
            <w:tcW w:w="7552" w:type="dxa"/>
          </w:tcPr>
          <w:p w14:paraId="177F4694" w14:textId="40456647" w:rsidR="00543172" w:rsidRDefault="004E33BA" w:rsidP="00E15A64">
            <w:pPr>
              <w:pStyle w:val="BodyText"/>
              <w:keepNext/>
            </w:pPr>
            <w:r w:rsidRPr="00532910">
              <w:rPr>
                <w:noProof/>
              </w:rPr>
              <w:drawing>
                <wp:inline distT="0" distB="0" distL="0" distR="0" wp14:anchorId="417175D4" wp14:editId="0FB5CF9B">
                  <wp:extent cx="5763260" cy="394597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5763600" cy="3946209"/>
                          </a:xfrm>
                          <a:prstGeom prst="rect">
                            <a:avLst/>
                          </a:prstGeom>
                          <a:ln>
                            <a:noFill/>
                          </a:ln>
                          <a:extLst>
                            <a:ext uri="{53640926-AAD7-44D8-BBD7-CCE9431645EC}">
                              <a14:shadowObscured xmlns:a14="http://schemas.microsoft.com/office/drawing/2010/main"/>
                            </a:ext>
                          </a:extLst>
                        </pic:spPr>
                      </pic:pic>
                    </a:graphicData>
                  </a:graphic>
                </wp:inline>
              </w:drawing>
            </w:r>
          </w:p>
          <w:p w14:paraId="08C36426" w14:textId="70D60920" w:rsidR="00543172" w:rsidRDefault="00543172" w:rsidP="00E15A64">
            <w:pPr>
              <w:pStyle w:val="Caption"/>
            </w:pPr>
            <w:r>
              <w:t xml:space="preserve">Figure </w:t>
            </w:r>
            <w:fldSimple w:instr=" SEQ Figure \* ARABIC ">
              <w:r w:rsidR="00134536">
                <w:rPr>
                  <w:noProof/>
                </w:rPr>
                <w:t>27</w:t>
              </w:r>
            </w:fldSimple>
            <w:r>
              <w:t xml:space="preserve"> </w:t>
            </w:r>
            <w:r w:rsidR="008F6C4C">
              <w:t>–</w:t>
            </w:r>
            <w:r>
              <w:t xml:space="preserve"> </w:t>
            </w:r>
            <w:r w:rsidR="008F6C4C">
              <w:t>Running the ‘Analytics tables update’ process to generate ‘totals’ or aggregate values based on disaggregated data loaded during import.</w:t>
            </w:r>
          </w:p>
        </w:tc>
      </w:tr>
    </w:tbl>
    <w:p w14:paraId="76ED1648" w14:textId="1531B432" w:rsidR="00532910" w:rsidRDefault="008F6C4C" w:rsidP="00842203">
      <w:pPr>
        <w:pStyle w:val="BodyText"/>
        <w:rPr>
          <w:lang w:val="en-GB"/>
        </w:rPr>
      </w:pPr>
      <w:r>
        <w:rPr>
          <w:lang w:val="en-GB"/>
        </w:rPr>
        <w:t>Reminder: This Guide is intended for DHIS2 Administrators that are already familiar with importing and managing a DHIS2 instance. Therefore, some of the detail is not included, as it is assumed that the user of this Guide knows where to go to invoke some of these functions.</w:t>
      </w:r>
    </w:p>
    <w:p w14:paraId="007CBF12" w14:textId="03F7C29C" w:rsidR="00532910" w:rsidRDefault="00532910" w:rsidP="00842203">
      <w:pPr>
        <w:pStyle w:val="BodyText"/>
        <w:rPr>
          <w:lang w:val="en-GB"/>
        </w:rPr>
      </w:pPr>
    </w:p>
    <w:p w14:paraId="454415AC" w14:textId="68363118" w:rsidR="00E61EF7" w:rsidRPr="00E61EF7" w:rsidRDefault="00E61EF7" w:rsidP="00E61EF7">
      <w:pPr>
        <w:pStyle w:val="Heading2"/>
      </w:pPr>
      <w:r w:rsidRPr="00E61EF7">
        <w:lastRenderedPageBreak/>
        <w:t xml:space="preserve">Step </w:t>
      </w:r>
      <w:r w:rsidR="008F6C4C">
        <w:t>6 –</w:t>
      </w:r>
      <w:r w:rsidRPr="00E61EF7">
        <w:t xml:space="preserve"> </w:t>
      </w:r>
      <w:r w:rsidR="008F6C4C">
        <w:t>Verifying the data</w:t>
      </w:r>
    </w:p>
    <w:p w14:paraId="6CADF20C" w14:textId="12BCE10F" w:rsidR="00543172" w:rsidRDefault="008F6C4C" w:rsidP="00543172">
      <w:pPr>
        <w:pStyle w:val="BodyText"/>
      </w:pPr>
      <w:r>
        <w:t>It is important to verify that the expected data has been imported correctly. To do that, we have outlined how to use the ‘Pivot Table’ App to generate and display some of the data that has just been imported.</w:t>
      </w:r>
    </w:p>
    <w:p w14:paraId="29B152A9" w14:textId="09F375C7" w:rsidR="008F6C4C" w:rsidRDefault="008F6C4C" w:rsidP="00543172">
      <w:pPr>
        <w:pStyle w:val="BodyText"/>
      </w:pPr>
      <w:r>
        <w:t>The verification is a ‘spot test’ of the data, and it is assumed that if the values are correct for the selected parameters, then it will be correct for all of them.</w:t>
      </w:r>
    </w:p>
    <w:p w14:paraId="41022287" w14:textId="10BC2928" w:rsidR="008F6C4C" w:rsidRDefault="008F6C4C" w:rsidP="008F6C4C">
      <w:pPr>
        <w:pStyle w:val="Heading3"/>
      </w:pPr>
      <w:r>
        <w:t>Step 6a – Select the Pivot Table App</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69F7A42B" w14:textId="77777777" w:rsidTr="009C0933">
        <w:tc>
          <w:tcPr>
            <w:tcW w:w="9145" w:type="dxa"/>
          </w:tcPr>
          <w:p w14:paraId="682BA061" w14:textId="64AAEFC9" w:rsidR="00543172" w:rsidRDefault="008F6C4C" w:rsidP="00E15A64">
            <w:pPr>
              <w:pStyle w:val="BodyText"/>
              <w:keepNext/>
            </w:pPr>
            <w:r w:rsidRPr="006F2116">
              <w:rPr>
                <w:noProof/>
              </w:rPr>
              <w:drawing>
                <wp:inline distT="0" distB="0" distL="0" distR="0" wp14:anchorId="0CBDF06D" wp14:editId="70FDDC82">
                  <wp:extent cx="5763260" cy="3986022"/>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5763600" cy="3986257"/>
                          </a:xfrm>
                          <a:prstGeom prst="rect">
                            <a:avLst/>
                          </a:prstGeom>
                          <a:ln>
                            <a:noFill/>
                          </a:ln>
                          <a:extLst>
                            <a:ext uri="{53640926-AAD7-44D8-BBD7-CCE9431645EC}">
                              <a14:shadowObscured xmlns:a14="http://schemas.microsoft.com/office/drawing/2010/main"/>
                            </a:ext>
                          </a:extLst>
                        </pic:spPr>
                      </pic:pic>
                    </a:graphicData>
                  </a:graphic>
                </wp:inline>
              </w:drawing>
            </w:r>
          </w:p>
          <w:p w14:paraId="6CB4AA56" w14:textId="47D9D452" w:rsidR="00543172" w:rsidRDefault="00543172" w:rsidP="009C0933">
            <w:pPr>
              <w:pStyle w:val="Caption"/>
            </w:pPr>
            <w:r>
              <w:t xml:space="preserve">Figure </w:t>
            </w:r>
            <w:fldSimple w:instr=" SEQ Figure \* ARABIC ">
              <w:r w:rsidR="00134536">
                <w:rPr>
                  <w:noProof/>
                </w:rPr>
                <w:t>28</w:t>
              </w:r>
            </w:fldSimple>
            <w:r>
              <w:t xml:space="preserve"> </w:t>
            </w:r>
            <w:r w:rsidR="008F6C4C">
              <w:t>–</w:t>
            </w:r>
            <w:r>
              <w:t xml:space="preserve"> </w:t>
            </w:r>
            <w:r w:rsidR="008F6C4C">
              <w:t xml:space="preserve">Screenshot of selecting the ‘Pivot Table’ App, directly after </w:t>
            </w:r>
            <w:r w:rsidR="009C0933">
              <w:t>completing</w:t>
            </w:r>
            <w:r w:rsidR="008F6C4C">
              <w:t xml:space="preserve"> Step 5</w:t>
            </w:r>
            <w:r w:rsidR="009C0933">
              <w:t xml:space="preserve"> (</w:t>
            </w:r>
            <w:proofErr w:type="spellStart"/>
            <w:r w:rsidR="009C0933">
              <w:t>UpdatingAnalytics</w:t>
            </w:r>
            <w:proofErr w:type="spellEnd"/>
            <w:r w:rsidR="009C0933">
              <w:t xml:space="preserve"> Tables).</w:t>
            </w:r>
          </w:p>
        </w:tc>
      </w:tr>
    </w:tbl>
    <w:p w14:paraId="1F4E230D" w14:textId="77777777" w:rsidR="00130753" w:rsidRDefault="00130753" w:rsidP="00130753">
      <w:pPr>
        <w:pStyle w:val="BodyText"/>
      </w:pPr>
    </w:p>
    <w:p w14:paraId="5A90EDB7" w14:textId="79402667" w:rsidR="009C0933" w:rsidRDefault="009C0933" w:rsidP="009C0933">
      <w:pPr>
        <w:pStyle w:val="Heading3"/>
      </w:pPr>
      <w:r>
        <w:t>Step 6b – Select the three Pivot Table parameters (what, when, &amp; where)</w:t>
      </w:r>
    </w:p>
    <w:p w14:paraId="776E7726" w14:textId="024FFB32" w:rsidR="006F2116" w:rsidRDefault="009C0933" w:rsidP="00842203">
      <w:pPr>
        <w:pStyle w:val="BodyText"/>
        <w:rPr>
          <w:lang w:val="en-GB"/>
        </w:rPr>
      </w:pPr>
      <w:r>
        <w:rPr>
          <w:lang w:val="en-GB"/>
        </w:rPr>
        <w:t>All DHIS2 Pivot Tables need three key parameters in order to generate a table of results – what (data element), when (the period), and where (the organisational level.</w:t>
      </w:r>
    </w:p>
    <w:p w14:paraId="35D154FC" w14:textId="18EF263A" w:rsidR="00543172" w:rsidRDefault="009C0933" w:rsidP="00543172">
      <w:pPr>
        <w:pStyle w:val="BodyText"/>
      </w:pPr>
      <w:r>
        <w:t>The following figures</w:t>
      </w:r>
      <w:r w:rsidR="0028318C">
        <w:t xml:space="preserve"> highlight capture this process (the figures are a little small, but the caption indicates the parameters selected).</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1"/>
        <w:gridCol w:w="3022"/>
        <w:gridCol w:w="3022"/>
      </w:tblGrid>
      <w:tr w:rsidR="0028318C" w14:paraId="791314DE" w14:textId="77777777" w:rsidTr="009C0933">
        <w:trPr>
          <w:trHeight w:val="1645"/>
        </w:trPr>
        <w:tc>
          <w:tcPr>
            <w:tcW w:w="3432" w:type="dxa"/>
          </w:tcPr>
          <w:p w14:paraId="65D172E0" w14:textId="4C198F9E" w:rsidR="009C0933" w:rsidRDefault="00DA132B" w:rsidP="00E15A64">
            <w:pPr>
              <w:pStyle w:val="BodyText"/>
              <w:keepNext/>
            </w:pPr>
            <w:r w:rsidRPr="00DA132B">
              <w:lastRenderedPageBreak/>
              <w:drawing>
                <wp:inline distT="0" distB="0" distL="0" distR="0" wp14:anchorId="0BA76B08" wp14:editId="7B7A7C13">
                  <wp:extent cx="1854460" cy="29768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8848" cy="2983887"/>
                          </a:xfrm>
                          <a:prstGeom prst="rect">
                            <a:avLst/>
                          </a:prstGeom>
                        </pic:spPr>
                      </pic:pic>
                    </a:graphicData>
                  </a:graphic>
                </wp:inline>
              </w:drawing>
            </w:r>
          </w:p>
        </w:tc>
        <w:tc>
          <w:tcPr>
            <w:tcW w:w="2517" w:type="dxa"/>
          </w:tcPr>
          <w:p w14:paraId="23BA4CA8" w14:textId="7AA8998A" w:rsidR="009C0933" w:rsidRPr="009C0933" w:rsidRDefault="0028318C" w:rsidP="0028318C">
            <w:pPr>
              <w:pStyle w:val="BodyText"/>
            </w:pPr>
            <w:r w:rsidRPr="006F2116">
              <w:rPr>
                <w:noProof/>
              </w:rPr>
              <w:drawing>
                <wp:inline distT="0" distB="0" distL="0" distR="0" wp14:anchorId="31174090" wp14:editId="19DF3675">
                  <wp:extent cx="1800000" cy="297749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1800000" cy="2977497"/>
                          </a:xfrm>
                          <a:prstGeom prst="rect">
                            <a:avLst/>
                          </a:prstGeom>
                          <a:ln>
                            <a:noFill/>
                          </a:ln>
                          <a:extLst>
                            <a:ext uri="{53640926-AAD7-44D8-BBD7-CCE9431645EC}">
                              <a14:shadowObscured xmlns:a14="http://schemas.microsoft.com/office/drawing/2010/main"/>
                            </a:ext>
                          </a:extLst>
                        </pic:spPr>
                      </pic:pic>
                    </a:graphicData>
                  </a:graphic>
                </wp:inline>
              </w:drawing>
            </w:r>
          </w:p>
        </w:tc>
        <w:tc>
          <w:tcPr>
            <w:tcW w:w="2518" w:type="dxa"/>
          </w:tcPr>
          <w:p w14:paraId="743D91E6" w14:textId="555D9DA8" w:rsidR="009C0933" w:rsidRPr="009C0933" w:rsidRDefault="0028318C" w:rsidP="0028318C">
            <w:pPr>
              <w:pStyle w:val="BodyText"/>
            </w:pPr>
            <w:r w:rsidRPr="006F2116">
              <w:rPr>
                <w:noProof/>
              </w:rPr>
              <w:drawing>
                <wp:inline distT="0" distB="0" distL="0" distR="0" wp14:anchorId="03761CD6" wp14:editId="76460A01">
                  <wp:extent cx="1800000" cy="3022425"/>
                  <wp:effectExtent l="0" t="0" r="381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800000" cy="3022425"/>
                          </a:xfrm>
                          <a:prstGeom prst="rect">
                            <a:avLst/>
                          </a:prstGeom>
                          <a:ln>
                            <a:noFill/>
                          </a:ln>
                          <a:extLst>
                            <a:ext uri="{53640926-AAD7-44D8-BBD7-CCE9431645EC}">
                              <a14:shadowObscured xmlns:a14="http://schemas.microsoft.com/office/drawing/2010/main"/>
                            </a:ext>
                          </a:extLst>
                        </pic:spPr>
                      </pic:pic>
                    </a:graphicData>
                  </a:graphic>
                </wp:inline>
              </w:drawing>
            </w:r>
          </w:p>
        </w:tc>
      </w:tr>
      <w:tr w:rsidR="0028318C" w14:paraId="704435CC" w14:textId="77777777" w:rsidTr="0028318C">
        <w:trPr>
          <w:trHeight w:val="578"/>
        </w:trPr>
        <w:tc>
          <w:tcPr>
            <w:tcW w:w="3432" w:type="dxa"/>
          </w:tcPr>
          <w:p w14:paraId="35AB85AE" w14:textId="3D4A7491" w:rsidR="009C0933" w:rsidRPr="00C865F4" w:rsidRDefault="009C0933" w:rsidP="0028318C">
            <w:pPr>
              <w:pStyle w:val="Caption"/>
              <w:rPr>
                <w:noProof/>
              </w:rPr>
            </w:pPr>
            <w:r>
              <w:t xml:space="preserve">Figure </w:t>
            </w:r>
            <w:fldSimple w:instr=" SEQ Figure \* ARABIC ">
              <w:r w:rsidR="00134536">
                <w:rPr>
                  <w:noProof/>
                </w:rPr>
                <w:t>29</w:t>
              </w:r>
            </w:fldSimple>
            <w:r>
              <w:t xml:space="preserve"> </w:t>
            </w:r>
            <w:r w:rsidR="0028318C">
              <w:t>–</w:t>
            </w:r>
            <w:r>
              <w:t xml:space="preserve"> </w:t>
            </w:r>
            <w:r w:rsidR="0028318C">
              <w:t>What: ‘UNAIDS: Estimated number of people (15+) living with HIV’</w:t>
            </w:r>
          </w:p>
        </w:tc>
        <w:tc>
          <w:tcPr>
            <w:tcW w:w="2517" w:type="dxa"/>
          </w:tcPr>
          <w:p w14:paraId="10343570" w14:textId="32B6D44D" w:rsidR="009C0933" w:rsidRPr="00C865F4" w:rsidRDefault="0028318C" w:rsidP="0028318C">
            <w:pPr>
              <w:pStyle w:val="Caption"/>
              <w:rPr>
                <w:noProof/>
              </w:rPr>
            </w:pPr>
            <w:r>
              <w:t xml:space="preserve">Figure </w:t>
            </w:r>
            <w:fldSimple w:instr=" SEQ Figure \* ARABIC ">
              <w:r w:rsidR="00134536">
                <w:rPr>
                  <w:noProof/>
                </w:rPr>
                <w:t>30</w:t>
              </w:r>
            </w:fldSimple>
            <w:r>
              <w:t xml:space="preserve"> –When: ‘Last 5 years’</w:t>
            </w:r>
          </w:p>
        </w:tc>
        <w:tc>
          <w:tcPr>
            <w:tcW w:w="2518" w:type="dxa"/>
          </w:tcPr>
          <w:p w14:paraId="7D4F8F95" w14:textId="1AFC46CB" w:rsidR="009C0933" w:rsidRPr="00C865F4" w:rsidRDefault="0028318C" w:rsidP="0028318C">
            <w:pPr>
              <w:pStyle w:val="Caption"/>
              <w:rPr>
                <w:noProof/>
              </w:rPr>
            </w:pPr>
            <w:r>
              <w:t xml:space="preserve">Figure </w:t>
            </w:r>
            <w:fldSimple w:instr=" SEQ Figure \* ARABIC ">
              <w:r w:rsidR="00134536">
                <w:rPr>
                  <w:noProof/>
                </w:rPr>
                <w:t>31</w:t>
              </w:r>
            </w:fldSimple>
            <w:r>
              <w:t xml:space="preserve"> </w:t>
            </w:r>
            <w:r w:rsidR="00247239">
              <w:t>–</w:t>
            </w:r>
            <w:r>
              <w:t>Where</w:t>
            </w:r>
            <w:r w:rsidR="00247239">
              <w:t>: ‘</w:t>
            </w:r>
            <w:r w:rsidR="00130753">
              <w:t>Animal Region and Food Region’</w:t>
            </w:r>
          </w:p>
        </w:tc>
      </w:tr>
    </w:tbl>
    <w:p w14:paraId="7A889D94" w14:textId="5C9BBAF3" w:rsidR="00130753" w:rsidRDefault="00130753" w:rsidP="00130753">
      <w:pPr>
        <w:pStyle w:val="Heading3"/>
      </w:pPr>
      <w:r>
        <w:t>Step 6b – Generate the ‘Pivot Table’</w:t>
      </w:r>
    </w:p>
    <w:p w14:paraId="5267DEE6" w14:textId="4E40B4FF" w:rsidR="00130753" w:rsidRDefault="00130753" w:rsidP="00543172">
      <w:pPr>
        <w:pStyle w:val="BodyText"/>
      </w:pPr>
      <w:r>
        <w:t>Once the ‘What’, ‘When’ and ‘Where’ parameters have been selected, click on the ‘Update’ menu item. This will result in a pivot table being generated.</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7DC6BBC7" w14:textId="77777777" w:rsidTr="00E15A64">
        <w:tc>
          <w:tcPr>
            <w:tcW w:w="7552" w:type="dxa"/>
          </w:tcPr>
          <w:p w14:paraId="63C6724D" w14:textId="6ED66BF3" w:rsidR="00543172" w:rsidRDefault="0028318C" w:rsidP="00E15A64">
            <w:pPr>
              <w:pStyle w:val="BodyText"/>
              <w:keepNext/>
            </w:pPr>
            <w:r w:rsidRPr="00C865F4">
              <w:rPr>
                <w:noProof/>
              </w:rPr>
              <w:drawing>
                <wp:inline distT="0" distB="0" distL="0" distR="0" wp14:anchorId="32F83C25" wp14:editId="335783A3">
                  <wp:extent cx="5761715" cy="1287729"/>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5763600" cy="1288150"/>
                          </a:xfrm>
                          <a:prstGeom prst="rect">
                            <a:avLst/>
                          </a:prstGeom>
                          <a:ln>
                            <a:noFill/>
                          </a:ln>
                          <a:extLst>
                            <a:ext uri="{53640926-AAD7-44D8-BBD7-CCE9431645EC}">
                              <a14:shadowObscured xmlns:a14="http://schemas.microsoft.com/office/drawing/2010/main"/>
                            </a:ext>
                          </a:extLst>
                        </pic:spPr>
                      </pic:pic>
                    </a:graphicData>
                  </a:graphic>
                </wp:inline>
              </w:drawing>
            </w:r>
          </w:p>
          <w:p w14:paraId="4F1BEFAE" w14:textId="7FEC68E6" w:rsidR="00543172" w:rsidRDefault="00543172" w:rsidP="00E15A64">
            <w:pPr>
              <w:pStyle w:val="Caption"/>
            </w:pPr>
            <w:r>
              <w:t xml:space="preserve">Figure </w:t>
            </w:r>
            <w:fldSimple w:instr=" SEQ Figure \* ARABIC ">
              <w:r w:rsidR="00134536">
                <w:rPr>
                  <w:noProof/>
                </w:rPr>
                <w:t>32</w:t>
              </w:r>
            </w:fldSimple>
            <w:r>
              <w:t xml:space="preserve"> </w:t>
            </w:r>
            <w:r w:rsidR="00084593">
              <w:t>– Results table after clicking on the ‘Update’ menu link with the selected parameters… What: ‘UNAIDS: Estimated number of people (15+) living with HIV’, When: ‘Last 5 years’, and Where: ‘Animal Region and Food Region’</w:t>
            </w:r>
          </w:p>
        </w:tc>
      </w:tr>
    </w:tbl>
    <w:p w14:paraId="521841A6" w14:textId="77777777" w:rsidR="003573E6" w:rsidRDefault="003573E6" w:rsidP="003573E6">
      <w:pPr>
        <w:pStyle w:val="BodyText"/>
      </w:pPr>
    </w:p>
    <w:p w14:paraId="309877F5" w14:textId="0448973A" w:rsidR="00084593" w:rsidRDefault="00084593" w:rsidP="00084593">
      <w:pPr>
        <w:pStyle w:val="Heading3"/>
      </w:pPr>
      <w:r>
        <w:t>Step 6c – Check the disaggregates (for gender and/or region)</w:t>
      </w:r>
    </w:p>
    <w:p w14:paraId="77A73F58" w14:textId="6DD575D6" w:rsidR="00E61EF7" w:rsidRDefault="00084593" w:rsidP="00842203">
      <w:pPr>
        <w:pStyle w:val="BodyText"/>
        <w:rPr>
          <w:lang w:val="en-GB"/>
        </w:rPr>
      </w:pPr>
      <w:r>
        <w:rPr>
          <w:lang w:val="en-GB"/>
        </w:rPr>
        <w:t>As a final verification check, manipulated the layout of the pivot table to disaggregate by gender or organisational unit. The example below demonstrates disaggregation by gender.</w:t>
      </w:r>
    </w:p>
    <w:p w14:paraId="4FB05C63" w14:textId="7B0CCCED" w:rsidR="00543172" w:rsidRPr="00070E4A" w:rsidRDefault="00084593" w:rsidP="00543172">
      <w:pPr>
        <w:pStyle w:val="BodyText"/>
        <w:rPr>
          <w:lang w:val="en-GB"/>
        </w:rPr>
      </w:pPr>
      <w:r>
        <w:rPr>
          <w:lang w:val="en-GB"/>
        </w:rPr>
        <w:t>Note: The displayed values should match the values you have in Spectrum for the given gender, period and sub-national region.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7DC2B792" w14:textId="77777777" w:rsidTr="00E15A64">
        <w:tc>
          <w:tcPr>
            <w:tcW w:w="7552" w:type="dxa"/>
          </w:tcPr>
          <w:p w14:paraId="3BD5282B" w14:textId="05B0860E" w:rsidR="00543172" w:rsidRDefault="00084593" w:rsidP="00E15A64">
            <w:pPr>
              <w:pStyle w:val="BodyText"/>
              <w:keepNext/>
            </w:pPr>
            <w:r w:rsidRPr="00C865F4">
              <w:rPr>
                <w:noProof/>
              </w:rPr>
              <w:lastRenderedPageBreak/>
              <w:drawing>
                <wp:inline distT="0" distB="0" distL="0" distR="0" wp14:anchorId="60138340" wp14:editId="197611C4">
                  <wp:extent cx="5762991" cy="2843168"/>
                  <wp:effectExtent l="0" t="0" r="317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5763600" cy="2843468"/>
                          </a:xfrm>
                          <a:prstGeom prst="rect">
                            <a:avLst/>
                          </a:prstGeom>
                          <a:ln>
                            <a:noFill/>
                          </a:ln>
                          <a:extLst>
                            <a:ext uri="{53640926-AAD7-44D8-BBD7-CCE9431645EC}">
                              <a14:shadowObscured xmlns:a14="http://schemas.microsoft.com/office/drawing/2010/main"/>
                            </a:ext>
                          </a:extLst>
                        </pic:spPr>
                      </pic:pic>
                    </a:graphicData>
                  </a:graphic>
                </wp:inline>
              </w:drawing>
            </w:r>
          </w:p>
          <w:p w14:paraId="7B72CA2A" w14:textId="63AFA750" w:rsidR="00543172" w:rsidRDefault="00543172" w:rsidP="00084593">
            <w:pPr>
              <w:pStyle w:val="Caption"/>
            </w:pPr>
            <w:r>
              <w:t xml:space="preserve">Figure </w:t>
            </w:r>
            <w:fldSimple w:instr=" SEQ Figure \* ARABIC ">
              <w:r w:rsidR="00134536">
                <w:rPr>
                  <w:noProof/>
                </w:rPr>
                <w:t>33</w:t>
              </w:r>
            </w:fldSimple>
            <w:r>
              <w:t xml:space="preserve"> </w:t>
            </w:r>
            <w:r w:rsidR="00084593">
              <w:t>–</w:t>
            </w:r>
            <w:r>
              <w:t xml:space="preserve"> </w:t>
            </w:r>
            <w:r w:rsidR="00084593">
              <w:t>Viewing Disaggregate Data: 1.) Click on the ‘Layout’ menu item; 2.) Drag ‘Assigned categories’ from ‘Excluded dimensions’ to ‘Column dimensions’; 3.) Click on ‘Update’.</w:t>
            </w:r>
          </w:p>
        </w:tc>
      </w:tr>
    </w:tbl>
    <w:p w14:paraId="2DF07394" w14:textId="73A22A93" w:rsidR="00543172" w:rsidRDefault="00070E4A" w:rsidP="00543172">
      <w:pPr>
        <w:pStyle w:val="BodyText"/>
      </w:pPr>
      <w:r>
        <w:t xml:space="preserve">Note: </w:t>
      </w:r>
      <w:r w:rsidR="00084593">
        <w:t xml:space="preserve">The resultant pivot table will include disaggregated columns for Male and Female for the selected data element IF the </w:t>
      </w:r>
      <w:r>
        <w:t>data element was one that included this disaggregation!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543172" w14:paraId="5CA87AA1" w14:textId="77777777" w:rsidTr="00E15A64">
        <w:tc>
          <w:tcPr>
            <w:tcW w:w="7552" w:type="dxa"/>
          </w:tcPr>
          <w:p w14:paraId="7C8ECDED" w14:textId="1C63692D" w:rsidR="00543172" w:rsidRDefault="00084593" w:rsidP="00E15A64">
            <w:pPr>
              <w:pStyle w:val="BodyText"/>
              <w:keepNext/>
            </w:pPr>
            <w:r w:rsidRPr="00C865F4">
              <w:rPr>
                <w:noProof/>
              </w:rPr>
              <w:drawing>
                <wp:inline distT="0" distB="0" distL="0" distR="0" wp14:anchorId="2CC69CF8" wp14:editId="5A80A3B8">
                  <wp:extent cx="5762467" cy="1394719"/>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5763600" cy="1394993"/>
                          </a:xfrm>
                          <a:prstGeom prst="rect">
                            <a:avLst/>
                          </a:prstGeom>
                          <a:ln>
                            <a:noFill/>
                          </a:ln>
                          <a:extLst>
                            <a:ext uri="{53640926-AAD7-44D8-BBD7-CCE9431645EC}">
                              <a14:shadowObscured xmlns:a14="http://schemas.microsoft.com/office/drawing/2010/main"/>
                            </a:ext>
                          </a:extLst>
                        </pic:spPr>
                      </pic:pic>
                    </a:graphicData>
                  </a:graphic>
                </wp:inline>
              </w:drawing>
            </w:r>
          </w:p>
          <w:p w14:paraId="0D7F0326" w14:textId="7D7C3C14" w:rsidR="00543172" w:rsidRDefault="00543172" w:rsidP="00E15A64">
            <w:pPr>
              <w:pStyle w:val="Caption"/>
            </w:pPr>
            <w:r>
              <w:t xml:space="preserve">Figure </w:t>
            </w:r>
            <w:fldSimple w:instr=" SEQ Figure \* ARABIC ">
              <w:r w:rsidR="00134536">
                <w:rPr>
                  <w:noProof/>
                </w:rPr>
                <w:t>34</w:t>
              </w:r>
            </w:fldSimple>
            <w:r>
              <w:t xml:space="preserve"> </w:t>
            </w:r>
            <w:r w:rsidR="00070E4A">
              <w:t>–</w:t>
            </w:r>
            <w:r>
              <w:t xml:space="preserve"> </w:t>
            </w:r>
            <w:r w:rsidR="00070E4A">
              <w:t>Result table after applying disaggregation. Use as a verification check on the imported data.</w:t>
            </w:r>
          </w:p>
        </w:tc>
      </w:tr>
    </w:tbl>
    <w:p w14:paraId="2E198FCF" w14:textId="1B71688E" w:rsidR="003D536E" w:rsidRPr="003D536E" w:rsidRDefault="00070E4A" w:rsidP="003D536E">
      <w:pPr>
        <w:pStyle w:val="BodyText"/>
        <w:rPr>
          <w:lang w:val="en-GB"/>
        </w:rPr>
      </w:pPr>
      <w:r>
        <w:rPr>
          <w:lang w:val="en-GB"/>
        </w:rPr>
        <w:t>Note: One could similarly ‘drag’ the ‘Organizational Units’ into the ‘Row Dimensions’ Area to further disaggregate by Regions.</w:t>
      </w:r>
      <w:r w:rsidR="003D536E">
        <w:rPr>
          <w:lang w:val="en-GB"/>
        </w:rPr>
        <w:t xml:space="preserve"> Such and example is also demonstrated below</w:t>
      </w:r>
      <w:r w:rsidR="003D536E">
        <w:t>.</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D536E" w14:paraId="700A3899" w14:textId="77777777" w:rsidTr="00A147F8">
        <w:tc>
          <w:tcPr>
            <w:tcW w:w="7552" w:type="dxa"/>
          </w:tcPr>
          <w:p w14:paraId="25AECE39" w14:textId="65F93B18" w:rsidR="003D536E" w:rsidRDefault="003D536E" w:rsidP="00A147F8">
            <w:pPr>
              <w:pStyle w:val="BodyText"/>
              <w:keepNext/>
            </w:pPr>
            <w:r w:rsidRPr="00070E4A">
              <w:rPr>
                <w:noProof/>
              </w:rPr>
              <w:lastRenderedPageBreak/>
              <w:drawing>
                <wp:inline distT="0" distB="0" distL="0" distR="0" wp14:anchorId="255D02D4" wp14:editId="09D30835">
                  <wp:extent cx="5761600" cy="30528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600" cy="3052800"/>
                          </a:xfrm>
                          <a:prstGeom prst="rect">
                            <a:avLst/>
                          </a:prstGeom>
                        </pic:spPr>
                      </pic:pic>
                    </a:graphicData>
                  </a:graphic>
                </wp:inline>
              </w:drawing>
            </w:r>
          </w:p>
          <w:p w14:paraId="3E2A18E7" w14:textId="2F16E58F" w:rsidR="003D536E" w:rsidRDefault="003D536E" w:rsidP="003D536E">
            <w:pPr>
              <w:pStyle w:val="Caption"/>
            </w:pPr>
            <w:r>
              <w:t xml:space="preserve">Figure </w:t>
            </w:r>
            <w:fldSimple w:instr=" SEQ Figure \* ARABIC ">
              <w:r w:rsidR="00134536">
                <w:rPr>
                  <w:noProof/>
                </w:rPr>
                <w:t>35</w:t>
              </w:r>
            </w:fldSimple>
            <w:r>
              <w:t xml:space="preserve"> – Viewing Disaggregate Data: 1.) Drag ‘</w:t>
            </w:r>
            <w:proofErr w:type="spellStart"/>
            <w:r>
              <w:t>Organisational</w:t>
            </w:r>
            <w:proofErr w:type="spellEnd"/>
            <w:r>
              <w:t xml:space="preserve"> units’’ from ‘Report Filter’’ to ‘’Row dimensions’; 2.) Click on ‘Update’.</w:t>
            </w:r>
          </w:p>
        </w:tc>
      </w:tr>
    </w:tbl>
    <w:p w14:paraId="493F9F9F" w14:textId="6ADD4046" w:rsidR="003D536E" w:rsidRDefault="003D536E" w:rsidP="003D536E">
      <w:pPr>
        <w:pStyle w:val="BodyText"/>
      </w:pPr>
      <w:r>
        <w:rPr>
          <w:lang w:val="en-GB"/>
        </w:rPr>
        <w:t>The resulting pivot table should now display disaggregation by both gender and subnational region.</w:t>
      </w:r>
    </w:p>
    <w:tbl>
      <w:tblPr>
        <w:tblStyle w:val="TableGrid"/>
        <w:tblW w:w="0" w:type="auto"/>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3D536E" w14:paraId="2A031523" w14:textId="77777777" w:rsidTr="00A147F8">
        <w:tc>
          <w:tcPr>
            <w:tcW w:w="7552" w:type="dxa"/>
          </w:tcPr>
          <w:p w14:paraId="28DB7AA5" w14:textId="787A905C" w:rsidR="003D536E" w:rsidRDefault="003D536E" w:rsidP="00A147F8">
            <w:pPr>
              <w:pStyle w:val="BodyText"/>
              <w:keepNext/>
            </w:pPr>
            <w:r w:rsidRPr="00070E4A">
              <w:rPr>
                <w:noProof/>
              </w:rPr>
              <w:drawing>
                <wp:inline distT="0" distB="0" distL="0" distR="0" wp14:anchorId="11011881" wp14:editId="50983D83">
                  <wp:extent cx="5757877" cy="2055600"/>
                  <wp:effectExtent l="0" t="0" r="825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7877" cy="2055600"/>
                          </a:xfrm>
                          <a:prstGeom prst="rect">
                            <a:avLst/>
                          </a:prstGeom>
                        </pic:spPr>
                      </pic:pic>
                    </a:graphicData>
                  </a:graphic>
                </wp:inline>
              </w:drawing>
            </w:r>
          </w:p>
          <w:p w14:paraId="06FCC44B" w14:textId="44F7A4AE" w:rsidR="003D536E" w:rsidRDefault="003D536E" w:rsidP="00A147F8">
            <w:pPr>
              <w:pStyle w:val="Caption"/>
            </w:pPr>
            <w:r>
              <w:t xml:space="preserve">Figure </w:t>
            </w:r>
            <w:fldSimple w:instr=" SEQ Figure \* ARABIC ">
              <w:r w:rsidR="00134536">
                <w:rPr>
                  <w:noProof/>
                </w:rPr>
                <w:t>36</w:t>
              </w:r>
            </w:fldSimple>
            <w:r>
              <w:t xml:space="preserve"> – Result table after applying further disaggregation. Use as a verification check on the imported data.</w:t>
            </w:r>
          </w:p>
        </w:tc>
      </w:tr>
    </w:tbl>
    <w:p w14:paraId="3684C038" w14:textId="77777777" w:rsidR="00070E4A" w:rsidRDefault="00070E4A" w:rsidP="00842203">
      <w:pPr>
        <w:pStyle w:val="BodyText"/>
        <w:rPr>
          <w:lang w:val="en-GB"/>
        </w:rPr>
      </w:pPr>
    </w:p>
    <w:sectPr w:rsidR="00070E4A" w:rsidSect="004766BC">
      <w:headerReference w:type="first" r:id="rId52"/>
      <w:pgSz w:w="11900" w:h="16840"/>
      <w:pgMar w:top="1797" w:right="1202" w:bottom="1797" w:left="3362"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2FBF9" w14:textId="77777777" w:rsidR="00D95D89" w:rsidRDefault="00D95D89" w:rsidP="009F3137">
      <w:r>
        <w:separator/>
      </w:r>
    </w:p>
  </w:endnote>
  <w:endnote w:type="continuationSeparator" w:id="0">
    <w:p w14:paraId="6F1F81E4" w14:textId="77777777" w:rsidR="00D95D89" w:rsidRDefault="00D95D89" w:rsidP="009F3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Y="1"/>
      <w:tblW w:w="5000" w:type="pct"/>
      <w:tblLook w:val="04A0" w:firstRow="1" w:lastRow="0" w:firstColumn="1" w:lastColumn="0" w:noHBand="0" w:noVBand="1"/>
    </w:tblPr>
    <w:tblGrid>
      <w:gridCol w:w="3399"/>
      <w:gridCol w:w="755"/>
      <w:gridCol w:w="3398"/>
    </w:tblGrid>
    <w:tr w:rsidR="00A147F8" w14:paraId="15F40BF8" w14:textId="77777777" w:rsidTr="00842203">
      <w:trPr>
        <w:trHeight w:val="151"/>
      </w:trPr>
      <w:tc>
        <w:tcPr>
          <w:tcW w:w="2250" w:type="pct"/>
          <w:tcBorders>
            <w:top w:val="nil"/>
            <w:left w:val="nil"/>
            <w:bottom w:val="single" w:sz="4" w:space="0" w:color="4F81BD" w:themeColor="accent1"/>
            <w:right w:val="nil"/>
          </w:tcBorders>
        </w:tcPr>
        <w:p w14:paraId="1CCAA43E" w14:textId="77777777" w:rsidR="00A147F8" w:rsidRDefault="00A147F8" w:rsidP="00842203">
          <w:pPr>
            <w:pStyle w:val="Header"/>
            <w:spacing w:line="276" w:lineRule="auto"/>
            <w:rPr>
              <w:rFonts w:asciiTheme="majorHAnsi" w:eastAsiaTheme="majorEastAsia" w:hAnsiTheme="majorHAnsi" w:cstheme="majorBidi"/>
              <w:b/>
              <w:bCs/>
              <w:color w:val="4F81BD" w:themeColor="accent1"/>
            </w:rPr>
          </w:pPr>
        </w:p>
      </w:tc>
      <w:tc>
        <w:tcPr>
          <w:tcW w:w="500" w:type="pct"/>
          <w:vMerge w:val="restart"/>
          <w:noWrap/>
          <w:vAlign w:val="center"/>
          <w:hideMark/>
        </w:tcPr>
        <w:p w14:paraId="250B9140" w14:textId="77777777" w:rsidR="00A147F8" w:rsidRDefault="00A147F8" w:rsidP="00842203">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Pr>
              <w:rStyle w:val="PageNumber"/>
              <w:rFonts w:asciiTheme="minorHAnsi" w:hAnsiTheme="minorHAnsi"/>
              <w:noProof/>
              <w:sz w:val="24"/>
              <w:szCs w:val="24"/>
            </w:rPr>
            <w:t>2</w:t>
          </w:r>
          <w:r>
            <w:rPr>
              <w:rStyle w:val="PageNumber"/>
              <w:rFonts w:asciiTheme="minorHAnsi" w:hAnsiTheme="minorHAnsi"/>
              <w:sz w:val="24"/>
              <w:szCs w:val="24"/>
            </w:rPr>
            <w:fldChar w:fldCharType="end"/>
          </w:r>
        </w:p>
      </w:tc>
      <w:tc>
        <w:tcPr>
          <w:tcW w:w="2250" w:type="pct"/>
          <w:tcBorders>
            <w:top w:val="nil"/>
            <w:left w:val="nil"/>
            <w:bottom w:val="single" w:sz="4" w:space="0" w:color="4F81BD" w:themeColor="accent1"/>
            <w:right w:val="nil"/>
          </w:tcBorders>
        </w:tcPr>
        <w:p w14:paraId="47D01CF7" w14:textId="77777777" w:rsidR="00A147F8" w:rsidRDefault="00A147F8" w:rsidP="00842203">
          <w:pPr>
            <w:pStyle w:val="Header"/>
            <w:spacing w:line="276" w:lineRule="auto"/>
            <w:rPr>
              <w:rFonts w:asciiTheme="majorHAnsi" w:eastAsiaTheme="majorEastAsia" w:hAnsiTheme="majorHAnsi" w:cstheme="majorBidi"/>
              <w:b/>
              <w:bCs/>
              <w:color w:val="4F81BD" w:themeColor="accent1"/>
            </w:rPr>
          </w:pPr>
        </w:p>
      </w:tc>
    </w:tr>
    <w:tr w:rsidR="00A147F8" w14:paraId="3BC4C8B4" w14:textId="77777777" w:rsidTr="00842203">
      <w:trPr>
        <w:trHeight w:val="150"/>
      </w:trPr>
      <w:tc>
        <w:tcPr>
          <w:tcW w:w="2250" w:type="pct"/>
          <w:tcBorders>
            <w:top w:val="single" w:sz="4" w:space="0" w:color="4F81BD" w:themeColor="accent1"/>
            <w:left w:val="nil"/>
            <w:bottom w:val="nil"/>
            <w:right w:val="nil"/>
          </w:tcBorders>
        </w:tcPr>
        <w:p w14:paraId="4E7BF392" w14:textId="77777777" w:rsidR="00A147F8" w:rsidRDefault="00A147F8" w:rsidP="00842203">
          <w:pPr>
            <w:pStyle w:val="Header"/>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043C1703" w14:textId="77777777" w:rsidR="00A147F8" w:rsidRDefault="00A147F8" w:rsidP="00842203">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104B81F2" w14:textId="77777777" w:rsidR="00A147F8" w:rsidRDefault="00A147F8" w:rsidP="00842203">
          <w:pPr>
            <w:pStyle w:val="Header"/>
            <w:spacing w:line="276" w:lineRule="auto"/>
            <w:rPr>
              <w:rFonts w:asciiTheme="majorHAnsi" w:eastAsiaTheme="majorEastAsia" w:hAnsiTheme="majorHAnsi" w:cstheme="majorBidi"/>
              <w:b/>
              <w:bCs/>
              <w:color w:val="4F81BD" w:themeColor="accent1"/>
            </w:rPr>
          </w:pPr>
        </w:p>
      </w:tc>
    </w:tr>
  </w:tbl>
  <w:p w14:paraId="0754662E" w14:textId="77777777" w:rsidR="00A147F8" w:rsidRDefault="00A147F8">
    <w:pPr>
      <w:pStyle w:val="Footer"/>
    </w:pPr>
  </w:p>
  <w:p w14:paraId="4BE09C72" w14:textId="77777777" w:rsidR="00A147F8" w:rsidRDefault="00A147F8"/>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X="-1407" w:tblpY="1"/>
      <w:tblW w:w="5796" w:type="pct"/>
      <w:tblLook w:val="04A0" w:firstRow="1" w:lastRow="0" w:firstColumn="1" w:lastColumn="0" w:noHBand="0" w:noVBand="1"/>
    </w:tblPr>
    <w:tblGrid>
      <w:gridCol w:w="2918"/>
      <w:gridCol w:w="2919"/>
      <w:gridCol w:w="2917"/>
    </w:tblGrid>
    <w:tr w:rsidR="00A147F8" w14:paraId="7A858DE6" w14:textId="77777777" w:rsidTr="00164D7C">
      <w:trPr>
        <w:trHeight w:val="151"/>
      </w:trPr>
      <w:tc>
        <w:tcPr>
          <w:tcW w:w="1667" w:type="pct"/>
          <w:tcBorders>
            <w:top w:val="nil"/>
            <w:left w:val="nil"/>
            <w:bottom w:val="single" w:sz="4" w:space="0" w:color="4F81BD" w:themeColor="accent1"/>
            <w:right w:val="nil"/>
          </w:tcBorders>
        </w:tcPr>
        <w:p w14:paraId="31F6B2C7" w14:textId="77777777" w:rsidR="00A147F8" w:rsidRDefault="00A147F8"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restart"/>
          <w:noWrap/>
          <w:vAlign w:val="center"/>
          <w:hideMark/>
        </w:tcPr>
        <w:p w14:paraId="6035402E" w14:textId="77777777" w:rsidR="00A147F8" w:rsidRDefault="00A147F8" w:rsidP="00164D7C">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sidR="00134536">
            <w:rPr>
              <w:rStyle w:val="PageNumber"/>
              <w:rFonts w:asciiTheme="minorHAnsi" w:hAnsiTheme="minorHAnsi"/>
              <w:noProof/>
              <w:sz w:val="24"/>
              <w:szCs w:val="24"/>
            </w:rPr>
            <w:t>13</w:t>
          </w:r>
          <w:r>
            <w:rPr>
              <w:rStyle w:val="PageNumber"/>
              <w:rFonts w:asciiTheme="minorHAnsi" w:hAnsiTheme="minorHAnsi"/>
              <w:sz w:val="24"/>
              <w:szCs w:val="24"/>
            </w:rPr>
            <w:fldChar w:fldCharType="end"/>
          </w:r>
        </w:p>
      </w:tc>
      <w:tc>
        <w:tcPr>
          <w:tcW w:w="1667" w:type="pct"/>
          <w:tcBorders>
            <w:top w:val="nil"/>
            <w:left w:val="nil"/>
            <w:bottom w:val="single" w:sz="4" w:space="0" w:color="4F81BD" w:themeColor="accent1"/>
            <w:right w:val="nil"/>
          </w:tcBorders>
        </w:tcPr>
        <w:p w14:paraId="75EC04EA" w14:textId="77777777" w:rsidR="00A147F8" w:rsidRDefault="00A147F8" w:rsidP="00164D7C">
          <w:pPr>
            <w:pStyle w:val="Header"/>
            <w:spacing w:line="276" w:lineRule="auto"/>
            <w:rPr>
              <w:rFonts w:asciiTheme="majorHAnsi" w:eastAsiaTheme="majorEastAsia" w:hAnsiTheme="majorHAnsi" w:cstheme="majorBidi"/>
              <w:b/>
              <w:bCs/>
              <w:color w:val="4F81BD" w:themeColor="accent1"/>
            </w:rPr>
          </w:pPr>
        </w:p>
      </w:tc>
    </w:tr>
    <w:tr w:rsidR="00A147F8" w14:paraId="2425FA8E" w14:textId="77777777" w:rsidTr="00164D7C">
      <w:trPr>
        <w:trHeight w:val="150"/>
      </w:trPr>
      <w:tc>
        <w:tcPr>
          <w:tcW w:w="1667" w:type="pct"/>
          <w:tcBorders>
            <w:top w:val="single" w:sz="4" w:space="0" w:color="4F81BD" w:themeColor="accent1"/>
            <w:left w:val="nil"/>
            <w:bottom w:val="nil"/>
            <w:right w:val="nil"/>
          </w:tcBorders>
        </w:tcPr>
        <w:p w14:paraId="70A1AB5C" w14:textId="77777777" w:rsidR="00A147F8" w:rsidRDefault="00A147F8"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ign w:val="center"/>
          <w:hideMark/>
        </w:tcPr>
        <w:p w14:paraId="0537DD8A" w14:textId="77777777" w:rsidR="00A147F8" w:rsidRDefault="00A147F8" w:rsidP="00164D7C">
          <w:pPr>
            <w:rPr>
              <w:rFonts w:asciiTheme="majorHAnsi" w:hAnsiTheme="majorHAnsi"/>
              <w:color w:val="365F91" w:themeColor="accent1" w:themeShade="BF"/>
              <w:sz w:val="22"/>
              <w:szCs w:val="22"/>
            </w:rPr>
          </w:pPr>
        </w:p>
      </w:tc>
      <w:tc>
        <w:tcPr>
          <w:tcW w:w="1667" w:type="pct"/>
          <w:tcBorders>
            <w:top w:val="single" w:sz="4" w:space="0" w:color="4F81BD" w:themeColor="accent1"/>
            <w:left w:val="nil"/>
            <w:bottom w:val="nil"/>
            <w:right w:val="nil"/>
          </w:tcBorders>
        </w:tcPr>
        <w:p w14:paraId="4B3AA703" w14:textId="77777777" w:rsidR="00A147F8" w:rsidRDefault="00A147F8" w:rsidP="00164D7C">
          <w:pPr>
            <w:pStyle w:val="Header"/>
            <w:spacing w:line="276" w:lineRule="auto"/>
            <w:rPr>
              <w:rFonts w:asciiTheme="majorHAnsi" w:eastAsiaTheme="majorEastAsia" w:hAnsiTheme="majorHAnsi" w:cstheme="majorBidi"/>
              <w:b/>
              <w:bCs/>
              <w:color w:val="4F81BD" w:themeColor="accent1"/>
            </w:rPr>
          </w:pPr>
        </w:p>
      </w:tc>
    </w:tr>
  </w:tbl>
  <w:p w14:paraId="6009D29B" w14:textId="77777777" w:rsidR="00A147F8" w:rsidRDefault="00A147F8" w:rsidP="00164D7C">
    <w:pPr>
      <w:pStyle w:val="Footer"/>
      <w:ind w:left="-1701"/>
    </w:pPr>
  </w:p>
  <w:p w14:paraId="73E166E9" w14:textId="77777777" w:rsidR="00A147F8" w:rsidRDefault="00A147F8"/>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bottomFromText="200" w:vertAnchor="text" w:tblpX="-1407" w:tblpY="1"/>
      <w:tblW w:w="5796" w:type="pct"/>
      <w:tblLook w:val="04A0" w:firstRow="1" w:lastRow="0" w:firstColumn="1" w:lastColumn="0" w:noHBand="0" w:noVBand="1"/>
    </w:tblPr>
    <w:tblGrid>
      <w:gridCol w:w="2918"/>
      <w:gridCol w:w="2919"/>
      <w:gridCol w:w="2917"/>
    </w:tblGrid>
    <w:tr w:rsidR="00A147F8" w14:paraId="5FB5FDC6" w14:textId="77777777" w:rsidTr="00164D7C">
      <w:trPr>
        <w:trHeight w:val="151"/>
      </w:trPr>
      <w:tc>
        <w:tcPr>
          <w:tcW w:w="1667" w:type="pct"/>
          <w:tcBorders>
            <w:top w:val="nil"/>
            <w:left w:val="nil"/>
            <w:bottom w:val="single" w:sz="4" w:space="0" w:color="4F81BD" w:themeColor="accent1"/>
            <w:right w:val="nil"/>
          </w:tcBorders>
        </w:tcPr>
        <w:p w14:paraId="122EC366" w14:textId="77777777" w:rsidR="00A147F8" w:rsidRDefault="00A147F8"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restart"/>
          <w:noWrap/>
          <w:vAlign w:val="center"/>
          <w:hideMark/>
        </w:tcPr>
        <w:p w14:paraId="270AEB6F" w14:textId="77777777" w:rsidR="00A147F8" w:rsidRDefault="00A147F8" w:rsidP="00164D7C">
          <w:pPr>
            <w:pStyle w:val="NoSpacing"/>
            <w:spacing w:line="276" w:lineRule="auto"/>
            <w:jc w:val="center"/>
            <w:rPr>
              <w:rFonts w:asciiTheme="majorHAnsi" w:hAnsiTheme="majorHAnsi"/>
              <w:color w:val="365F91" w:themeColor="accent1" w:themeShade="BF"/>
            </w:rPr>
          </w:pPr>
          <w:r>
            <w:rPr>
              <w:rStyle w:val="PageNumber"/>
              <w:rFonts w:asciiTheme="minorHAnsi" w:hAnsiTheme="minorHAnsi"/>
              <w:sz w:val="24"/>
              <w:szCs w:val="24"/>
            </w:rPr>
            <w:fldChar w:fldCharType="begin"/>
          </w:r>
          <w:r>
            <w:rPr>
              <w:rStyle w:val="PageNumber"/>
              <w:rFonts w:asciiTheme="minorHAnsi" w:hAnsiTheme="minorHAnsi"/>
              <w:sz w:val="24"/>
              <w:szCs w:val="24"/>
            </w:rPr>
            <w:instrText xml:space="preserve"> PAGE </w:instrText>
          </w:r>
          <w:r>
            <w:rPr>
              <w:rStyle w:val="PageNumber"/>
              <w:rFonts w:asciiTheme="minorHAnsi" w:hAnsiTheme="minorHAnsi"/>
              <w:sz w:val="24"/>
              <w:szCs w:val="24"/>
            </w:rPr>
            <w:fldChar w:fldCharType="separate"/>
          </w:r>
          <w:r w:rsidR="00134536">
            <w:rPr>
              <w:rStyle w:val="PageNumber"/>
              <w:rFonts w:asciiTheme="minorHAnsi" w:hAnsiTheme="minorHAnsi"/>
              <w:noProof/>
              <w:sz w:val="24"/>
              <w:szCs w:val="24"/>
            </w:rPr>
            <w:t>15</w:t>
          </w:r>
          <w:r>
            <w:rPr>
              <w:rStyle w:val="PageNumber"/>
              <w:rFonts w:asciiTheme="minorHAnsi" w:hAnsiTheme="minorHAnsi"/>
              <w:sz w:val="24"/>
              <w:szCs w:val="24"/>
            </w:rPr>
            <w:fldChar w:fldCharType="end"/>
          </w:r>
        </w:p>
      </w:tc>
      <w:tc>
        <w:tcPr>
          <w:tcW w:w="1667" w:type="pct"/>
          <w:tcBorders>
            <w:top w:val="nil"/>
            <w:left w:val="nil"/>
            <w:bottom w:val="single" w:sz="4" w:space="0" w:color="4F81BD" w:themeColor="accent1"/>
            <w:right w:val="nil"/>
          </w:tcBorders>
        </w:tcPr>
        <w:p w14:paraId="68F6D0D2" w14:textId="77777777" w:rsidR="00A147F8" w:rsidRDefault="00A147F8" w:rsidP="00164D7C">
          <w:pPr>
            <w:pStyle w:val="Header"/>
            <w:spacing w:line="276" w:lineRule="auto"/>
            <w:rPr>
              <w:rFonts w:asciiTheme="majorHAnsi" w:eastAsiaTheme="majorEastAsia" w:hAnsiTheme="majorHAnsi" w:cstheme="majorBidi"/>
              <w:b/>
              <w:bCs/>
              <w:color w:val="4F81BD" w:themeColor="accent1"/>
            </w:rPr>
          </w:pPr>
        </w:p>
      </w:tc>
    </w:tr>
    <w:tr w:rsidR="00A147F8" w14:paraId="6C43A1CC" w14:textId="77777777" w:rsidTr="00164D7C">
      <w:trPr>
        <w:trHeight w:val="150"/>
      </w:trPr>
      <w:tc>
        <w:tcPr>
          <w:tcW w:w="1667" w:type="pct"/>
          <w:tcBorders>
            <w:top w:val="single" w:sz="4" w:space="0" w:color="4F81BD" w:themeColor="accent1"/>
            <w:left w:val="nil"/>
            <w:bottom w:val="nil"/>
            <w:right w:val="nil"/>
          </w:tcBorders>
        </w:tcPr>
        <w:p w14:paraId="63D58DF0" w14:textId="77777777" w:rsidR="00A147F8" w:rsidRDefault="00A147F8" w:rsidP="00164D7C">
          <w:pPr>
            <w:pStyle w:val="Header"/>
            <w:spacing w:line="276" w:lineRule="auto"/>
            <w:rPr>
              <w:rFonts w:asciiTheme="majorHAnsi" w:eastAsiaTheme="majorEastAsia" w:hAnsiTheme="majorHAnsi" w:cstheme="majorBidi"/>
              <w:b/>
              <w:bCs/>
              <w:color w:val="4F81BD" w:themeColor="accent1"/>
            </w:rPr>
          </w:pPr>
        </w:p>
      </w:tc>
      <w:tc>
        <w:tcPr>
          <w:tcW w:w="1667" w:type="pct"/>
          <w:vMerge/>
          <w:vAlign w:val="center"/>
          <w:hideMark/>
        </w:tcPr>
        <w:p w14:paraId="12B31771" w14:textId="77777777" w:rsidR="00A147F8" w:rsidRDefault="00A147F8" w:rsidP="00164D7C">
          <w:pPr>
            <w:rPr>
              <w:rFonts w:asciiTheme="majorHAnsi" w:hAnsiTheme="majorHAnsi"/>
              <w:color w:val="365F91" w:themeColor="accent1" w:themeShade="BF"/>
              <w:sz w:val="22"/>
              <w:szCs w:val="22"/>
            </w:rPr>
          </w:pPr>
        </w:p>
      </w:tc>
      <w:tc>
        <w:tcPr>
          <w:tcW w:w="1667" w:type="pct"/>
          <w:tcBorders>
            <w:top w:val="single" w:sz="4" w:space="0" w:color="4F81BD" w:themeColor="accent1"/>
            <w:left w:val="nil"/>
            <w:bottom w:val="nil"/>
            <w:right w:val="nil"/>
          </w:tcBorders>
        </w:tcPr>
        <w:p w14:paraId="7B970910" w14:textId="77777777" w:rsidR="00A147F8" w:rsidRDefault="00A147F8" w:rsidP="00164D7C">
          <w:pPr>
            <w:pStyle w:val="Header"/>
            <w:spacing w:line="276" w:lineRule="auto"/>
            <w:rPr>
              <w:rFonts w:asciiTheme="majorHAnsi" w:eastAsiaTheme="majorEastAsia" w:hAnsiTheme="majorHAnsi" w:cstheme="majorBidi"/>
              <w:b/>
              <w:bCs/>
              <w:color w:val="4F81BD" w:themeColor="accent1"/>
            </w:rPr>
          </w:pPr>
        </w:p>
      </w:tc>
    </w:tr>
  </w:tbl>
  <w:p w14:paraId="79A2FA07" w14:textId="77777777" w:rsidR="00A147F8" w:rsidRDefault="00A147F8" w:rsidP="00164D7C">
    <w:pPr>
      <w:pStyle w:val="Footer"/>
      <w:ind w:left="-1701"/>
    </w:pPr>
  </w:p>
  <w:p w14:paraId="7C5EE689" w14:textId="77777777" w:rsidR="00A147F8" w:rsidRDefault="00A147F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111F20" w14:textId="77777777" w:rsidR="00D95D89" w:rsidRDefault="00D95D89" w:rsidP="009F3137">
      <w:r>
        <w:separator/>
      </w:r>
    </w:p>
  </w:footnote>
  <w:footnote w:type="continuationSeparator" w:id="0">
    <w:p w14:paraId="11B698CF" w14:textId="77777777" w:rsidR="00D95D89" w:rsidRDefault="00D95D89" w:rsidP="009F3137">
      <w:r>
        <w:continuationSeparator/>
      </w:r>
    </w:p>
  </w:footnote>
  <w:footnote w:id="1">
    <w:p w14:paraId="029EBD7E" w14:textId="42908402" w:rsidR="00E525A2" w:rsidRPr="00E525A2" w:rsidRDefault="00E525A2">
      <w:pPr>
        <w:pStyle w:val="FootnoteText"/>
        <w:rPr>
          <w:lang w:val="fr-CH"/>
        </w:rPr>
      </w:pPr>
      <w:r>
        <w:rPr>
          <w:rStyle w:val="FootnoteReference"/>
        </w:rPr>
        <w:footnoteRef/>
      </w:r>
      <w:r>
        <w:t xml:space="preserve"> </w:t>
      </w:r>
      <w:proofErr w:type="spellStart"/>
      <w:r>
        <w:rPr>
          <w:lang w:val="fr-CH"/>
        </w:rPr>
        <w:t>See</w:t>
      </w:r>
      <w:proofErr w:type="spellEnd"/>
      <w:r>
        <w:rPr>
          <w:lang w:val="fr-CH"/>
        </w:rPr>
        <w:t xml:space="preserve"> </w:t>
      </w:r>
      <w:hyperlink r:id="rId1" w:history="1">
        <w:r w:rsidRPr="008C6B69">
          <w:rPr>
            <w:rStyle w:val="Hyperlink"/>
            <w:lang w:val="fr-CH"/>
          </w:rPr>
          <w:t>http://dhis2.github.io/dhis2-docs/master/en/user/html/dhis2_user_manual_en_full.html</w:t>
        </w:r>
      </w:hyperlink>
      <w:r>
        <w:rPr>
          <w:lang w:val="fr-CH"/>
        </w:rPr>
        <w:t xml:space="preserve"> </w:t>
      </w:r>
    </w:p>
  </w:footnote>
  <w:footnote w:id="2">
    <w:p w14:paraId="56CFBF1F" w14:textId="1F23BB1C" w:rsidR="00E525A2" w:rsidRPr="00E525A2" w:rsidRDefault="00E525A2">
      <w:pPr>
        <w:pStyle w:val="FootnoteText"/>
        <w:rPr>
          <w:lang w:val="fr-CH"/>
        </w:rPr>
      </w:pPr>
      <w:r>
        <w:rPr>
          <w:rStyle w:val="FootnoteReference"/>
        </w:rPr>
        <w:footnoteRef/>
      </w:r>
      <w:r>
        <w:t xml:space="preserve"> </w:t>
      </w:r>
      <w:proofErr w:type="spellStart"/>
      <w:r>
        <w:rPr>
          <w:lang w:val="fr-CH"/>
        </w:rPr>
        <w:t>See</w:t>
      </w:r>
      <w:proofErr w:type="spellEnd"/>
      <w:r>
        <w:rPr>
          <w:lang w:val="fr-CH"/>
        </w:rPr>
        <w:t xml:space="preserve"> </w:t>
      </w:r>
      <w:hyperlink r:id="rId2" w:history="1">
        <w:r w:rsidRPr="008C6B69">
          <w:rPr>
            <w:rStyle w:val="Hyperlink"/>
            <w:lang w:val="fr-CH"/>
          </w:rPr>
          <w:t>http://dhis2.github.io/dhis2-docs/master/en/user/html/dhis2_user_manual_en_full.html</w:t>
        </w:r>
      </w:hyperlink>
      <w:r>
        <w:rPr>
          <w:lang w:val="fr-CH"/>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351FE" w14:textId="77777777" w:rsidR="00A147F8" w:rsidRDefault="00A147F8">
    <w:pPr>
      <w:pStyle w:val="Header"/>
    </w:pPr>
    <w:r>
      <w:t>The Unplugged Edge</w:t>
    </w:r>
  </w:p>
  <w:p w14:paraId="0DAD2A02" w14:textId="77777777" w:rsidR="00A147F8" w:rsidRDefault="00A147F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C5977" w14:textId="2AB672B3" w:rsidR="00A147F8" w:rsidRDefault="00A147F8" w:rsidP="0055426B">
    <w:pPr>
      <w:pStyle w:val="Header"/>
      <w:ind w:left="-1701"/>
    </w:pPr>
    <w:r>
      <w:t>UNAIDS SPECTRUM EXTRACT IMPORT PREPARATION GUIDE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D1EBFF" w14:textId="3B7AB7B8" w:rsidR="00A147F8" w:rsidRPr="00D1322C" w:rsidRDefault="00BC271D" w:rsidP="00F3022C">
    <w:pPr>
      <w:pStyle w:val="ChapterLabel"/>
      <w:framePr w:w="1675" w:h="1689" w:hRule="exact" w:wrap="notBeside" w:hAnchor="page" w:x="8766" w:y="898"/>
    </w:pPr>
    <w:r>
      <w:t>1</w:t>
    </w:r>
  </w:p>
  <w:p w14:paraId="45BC4DC9" w14:textId="6896E714" w:rsidR="00A147F8" w:rsidRDefault="00A147F8" w:rsidP="0055426B">
    <w:pPr>
      <w:pStyle w:val="Header"/>
      <w:ind w:left="-1701"/>
    </w:pPr>
    <w:r>
      <w:t>UNAIDS SPECTRUM EXTRACT IMPORT PREPARATION GUIDE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0DF89" w14:textId="139433C8" w:rsidR="00A147F8" w:rsidRPr="00D1322C" w:rsidRDefault="004A093D" w:rsidP="00F3022C">
    <w:pPr>
      <w:pStyle w:val="ChapterLabel"/>
      <w:framePr w:w="1675" w:h="1689" w:hRule="exact" w:wrap="notBeside" w:hAnchor="page" w:x="8766" w:y="898"/>
    </w:pPr>
    <w:r>
      <w:t>2</w:t>
    </w:r>
  </w:p>
  <w:p w14:paraId="043C3CAD" w14:textId="77777777" w:rsidR="00A147F8" w:rsidRDefault="00A147F8" w:rsidP="00200DAA">
    <w:pPr>
      <w:pStyle w:val="Header"/>
      <w:ind w:left="-1701"/>
    </w:pPr>
    <w:r>
      <w:t>UNAIDS SPECTRUM EXTRACT IMPORT PREPARATION GUIDE</w:t>
    </w:r>
  </w:p>
  <w:p w14:paraId="15F06B47" w14:textId="77777777" w:rsidR="00A147F8" w:rsidRDefault="00A147F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2E619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469E7EF4"/>
    <w:lvl w:ilvl="0">
      <w:start w:val="1"/>
      <w:numFmt w:val="decimal"/>
      <w:lvlText w:val="%1."/>
      <w:lvlJc w:val="left"/>
      <w:pPr>
        <w:tabs>
          <w:tab w:val="num" w:pos="1492"/>
        </w:tabs>
        <w:ind w:left="1492" w:hanging="360"/>
      </w:pPr>
    </w:lvl>
  </w:abstractNum>
  <w:abstractNum w:abstractNumId="2">
    <w:nsid w:val="FFFFFF7D"/>
    <w:multiLevelType w:val="singleLevel"/>
    <w:tmpl w:val="FAE02CBC"/>
    <w:lvl w:ilvl="0">
      <w:start w:val="1"/>
      <w:numFmt w:val="decimal"/>
      <w:lvlText w:val="%1."/>
      <w:lvlJc w:val="left"/>
      <w:pPr>
        <w:tabs>
          <w:tab w:val="num" w:pos="1209"/>
        </w:tabs>
        <w:ind w:left="1209" w:hanging="360"/>
      </w:pPr>
    </w:lvl>
  </w:abstractNum>
  <w:abstractNum w:abstractNumId="3">
    <w:nsid w:val="FFFFFF7E"/>
    <w:multiLevelType w:val="singleLevel"/>
    <w:tmpl w:val="93A6F0CC"/>
    <w:lvl w:ilvl="0">
      <w:start w:val="1"/>
      <w:numFmt w:val="decimal"/>
      <w:lvlText w:val="%1."/>
      <w:lvlJc w:val="left"/>
      <w:pPr>
        <w:tabs>
          <w:tab w:val="num" w:pos="926"/>
        </w:tabs>
        <w:ind w:left="926" w:hanging="360"/>
      </w:pPr>
    </w:lvl>
  </w:abstractNum>
  <w:abstractNum w:abstractNumId="4">
    <w:nsid w:val="FFFFFF7F"/>
    <w:multiLevelType w:val="singleLevel"/>
    <w:tmpl w:val="A81E266E"/>
    <w:lvl w:ilvl="0">
      <w:start w:val="1"/>
      <w:numFmt w:val="decimal"/>
      <w:lvlText w:val="%1."/>
      <w:lvlJc w:val="left"/>
      <w:pPr>
        <w:tabs>
          <w:tab w:val="num" w:pos="643"/>
        </w:tabs>
        <w:ind w:left="643" w:hanging="360"/>
      </w:pPr>
    </w:lvl>
  </w:abstractNum>
  <w:abstractNum w:abstractNumId="5">
    <w:nsid w:val="FFFFFF80"/>
    <w:multiLevelType w:val="singleLevel"/>
    <w:tmpl w:val="5CCC910C"/>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808698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E2F0B24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A46061D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03667C4"/>
    <w:lvl w:ilvl="0">
      <w:start w:val="1"/>
      <w:numFmt w:val="decimal"/>
      <w:lvlText w:val="%1."/>
      <w:lvlJc w:val="left"/>
      <w:pPr>
        <w:tabs>
          <w:tab w:val="num" w:pos="360"/>
        </w:tabs>
        <w:ind w:left="360" w:hanging="360"/>
      </w:pPr>
    </w:lvl>
  </w:abstractNum>
  <w:abstractNum w:abstractNumId="10">
    <w:nsid w:val="FFFFFF89"/>
    <w:multiLevelType w:val="singleLevel"/>
    <w:tmpl w:val="A64C5282"/>
    <w:lvl w:ilvl="0">
      <w:start w:val="1"/>
      <w:numFmt w:val="bullet"/>
      <w:lvlText w:val=""/>
      <w:lvlJc w:val="left"/>
      <w:pPr>
        <w:tabs>
          <w:tab w:val="num" w:pos="360"/>
        </w:tabs>
        <w:ind w:left="360" w:hanging="360"/>
      </w:pPr>
      <w:rPr>
        <w:rFonts w:ascii="Symbol" w:hAnsi="Symbol" w:hint="default"/>
      </w:rPr>
    </w:lvl>
  </w:abstractNum>
  <w:abstractNum w:abstractNumId="11">
    <w:nsid w:val="02413931"/>
    <w:multiLevelType w:val="hybridMultilevel"/>
    <w:tmpl w:val="84E6C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2A06D3F"/>
    <w:multiLevelType w:val="hybridMultilevel"/>
    <w:tmpl w:val="AA52B386"/>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CB2D5E"/>
    <w:multiLevelType w:val="hybridMultilevel"/>
    <w:tmpl w:val="3C36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D2F6CCE"/>
    <w:multiLevelType w:val="hybridMultilevel"/>
    <w:tmpl w:val="CF4081F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5">
    <w:nsid w:val="14BF22BF"/>
    <w:multiLevelType w:val="hybridMultilevel"/>
    <w:tmpl w:val="8A348F78"/>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2C6BA1"/>
    <w:multiLevelType w:val="hybridMultilevel"/>
    <w:tmpl w:val="886AD484"/>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B569C1"/>
    <w:multiLevelType w:val="hybridMultilevel"/>
    <w:tmpl w:val="C298BE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nsid w:val="24EE6A17"/>
    <w:multiLevelType w:val="hybridMultilevel"/>
    <w:tmpl w:val="08921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9213F7"/>
    <w:multiLevelType w:val="hybridMultilevel"/>
    <w:tmpl w:val="8E5AB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522447"/>
    <w:multiLevelType w:val="hybridMultilevel"/>
    <w:tmpl w:val="D1B46F8A"/>
    <w:lvl w:ilvl="0" w:tplc="9B42AC42">
      <w:start w:val="1"/>
      <w:numFmt w:val="bullet"/>
      <w:lvlText w:val=""/>
      <w:lvlJc w:val="left"/>
      <w:pPr>
        <w:ind w:left="360" w:hanging="360"/>
      </w:pPr>
      <w:rPr>
        <w:rFonts w:ascii="Wingdings" w:hAnsi="Wingdings" w:hint="default"/>
        <w:color w:val="800000"/>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B714DDC"/>
    <w:multiLevelType w:val="hybridMultilevel"/>
    <w:tmpl w:val="81006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B7F6935"/>
    <w:multiLevelType w:val="hybridMultilevel"/>
    <w:tmpl w:val="D4A2D3D8"/>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D94676"/>
    <w:multiLevelType w:val="hybridMultilevel"/>
    <w:tmpl w:val="AABA2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7D2944"/>
    <w:multiLevelType w:val="hybridMultilevel"/>
    <w:tmpl w:val="90BADC42"/>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A20576"/>
    <w:multiLevelType w:val="multilevel"/>
    <w:tmpl w:val="0DAA6F3A"/>
    <w:lvl w:ilvl="0">
      <w:start w:val="1"/>
      <w:numFmt w:val="bullet"/>
      <w:lvlText w:val=""/>
      <w:lvlJc w:val="left"/>
      <w:pPr>
        <w:ind w:left="720" w:hanging="360"/>
      </w:pPr>
      <w:rPr>
        <w:rFonts w:ascii="Wingdings" w:hAnsi="Wingdings" w:hint="default"/>
        <w:color w:val="1F497D" w:themeColor="text2"/>
      </w:rPr>
    </w:lvl>
    <w:lvl w:ilvl="1">
      <w:start w:val="1"/>
      <w:numFmt w:val="bullet"/>
      <w:lvlText w:val="o"/>
      <w:lvlJc w:val="left"/>
      <w:pPr>
        <w:tabs>
          <w:tab w:val="num" w:pos="1440"/>
        </w:tabs>
        <w:ind w:left="1440" w:hanging="360"/>
      </w:pPr>
      <w:rPr>
        <w:rFonts w:ascii="Courier New" w:hAnsi="Courier New" w:cs="MS Mincho"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MS Mincho"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MS Mincho"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nsid w:val="38085569"/>
    <w:multiLevelType w:val="hybridMultilevel"/>
    <w:tmpl w:val="C588798C"/>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5A176D"/>
    <w:multiLevelType w:val="hybridMultilevel"/>
    <w:tmpl w:val="E05E23D2"/>
    <w:lvl w:ilvl="0" w:tplc="C15A0EC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E020C1B"/>
    <w:multiLevelType w:val="hybridMultilevel"/>
    <w:tmpl w:val="1E66B140"/>
    <w:lvl w:ilvl="0" w:tplc="71CC27C8">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EC00CB2"/>
    <w:multiLevelType w:val="hybridMultilevel"/>
    <w:tmpl w:val="039AA1B2"/>
    <w:lvl w:ilvl="0" w:tplc="5ECC2C1E">
      <w:start w:val="1"/>
      <w:numFmt w:val="bullet"/>
      <w:pStyle w:val="BulletedText"/>
      <w:lvlText w:val=""/>
      <w:lvlJc w:val="left"/>
      <w:pPr>
        <w:ind w:left="720" w:hanging="360"/>
      </w:pPr>
      <w:rPr>
        <w:rFonts w:ascii="Wingdings" w:hAnsi="Wingdings" w:hint="default"/>
        <w:color w:val="1F497D"/>
      </w:rPr>
    </w:lvl>
    <w:lvl w:ilvl="1" w:tplc="08090003" w:tentative="1">
      <w:start w:val="1"/>
      <w:numFmt w:val="bullet"/>
      <w:lvlText w:val="o"/>
      <w:lvlJc w:val="left"/>
      <w:pPr>
        <w:tabs>
          <w:tab w:val="num" w:pos="1440"/>
        </w:tabs>
        <w:ind w:left="1440" w:hanging="360"/>
      </w:pPr>
      <w:rPr>
        <w:rFonts w:ascii="Courier New" w:hAnsi="Courier New" w:cs="MS Mincho"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MS Mincho"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MS Mincho"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nsid w:val="3EE232C3"/>
    <w:multiLevelType w:val="hybridMultilevel"/>
    <w:tmpl w:val="81006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A51DCD"/>
    <w:multiLevelType w:val="hybridMultilevel"/>
    <w:tmpl w:val="D35E71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5D54998"/>
    <w:multiLevelType w:val="hybridMultilevel"/>
    <w:tmpl w:val="19C4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964A8C"/>
    <w:multiLevelType w:val="hybridMultilevel"/>
    <w:tmpl w:val="5A3C42EA"/>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E850856"/>
    <w:multiLevelType w:val="hybridMultilevel"/>
    <w:tmpl w:val="E75AE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0A63C52"/>
    <w:multiLevelType w:val="hybridMultilevel"/>
    <w:tmpl w:val="9B42BCCA"/>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0623E7"/>
    <w:multiLevelType w:val="hybridMultilevel"/>
    <w:tmpl w:val="8E5AB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8A91162"/>
    <w:multiLevelType w:val="hybridMultilevel"/>
    <w:tmpl w:val="0ECC2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F74174"/>
    <w:multiLevelType w:val="multilevel"/>
    <w:tmpl w:val="751C221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MS Mincho"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MS Mincho"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MS Mincho"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nsid w:val="6BA441E3"/>
    <w:multiLevelType w:val="hybridMultilevel"/>
    <w:tmpl w:val="A3A6B9E8"/>
    <w:lvl w:ilvl="0" w:tplc="9B42AC42">
      <w:start w:val="1"/>
      <w:numFmt w:val="bullet"/>
      <w:lvlText w:val=""/>
      <w:lvlJc w:val="left"/>
      <w:pPr>
        <w:ind w:left="1080" w:hanging="360"/>
      </w:pPr>
      <w:rPr>
        <w:rFonts w:ascii="Wingdings" w:hAnsi="Wingdings" w:hint="default"/>
        <w:color w:val="800000"/>
        <w:sz w:val="18"/>
        <w:szCs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C537710"/>
    <w:multiLevelType w:val="hybridMultilevel"/>
    <w:tmpl w:val="3258BB26"/>
    <w:lvl w:ilvl="0" w:tplc="C15A0EC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4D4676"/>
    <w:multiLevelType w:val="hybridMultilevel"/>
    <w:tmpl w:val="C3C29490"/>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nsid w:val="743578A8"/>
    <w:multiLevelType w:val="hybridMultilevel"/>
    <w:tmpl w:val="0D7A8344"/>
    <w:lvl w:ilvl="0" w:tplc="9B42AC42">
      <w:start w:val="1"/>
      <w:numFmt w:val="bullet"/>
      <w:lvlText w:val=""/>
      <w:lvlJc w:val="left"/>
      <w:pPr>
        <w:ind w:left="360" w:hanging="360"/>
      </w:pPr>
      <w:rPr>
        <w:rFonts w:ascii="Wingdings" w:hAnsi="Wingdings" w:hint="default"/>
        <w:color w:val="800000"/>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A585CD6"/>
    <w:multiLevelType w:val="hybridMultilevel"/>
    <w:tmpl w:val="74625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B0829CC"/>
    <w:multiLevelType w:val="hybridMultilevel"/>
    <w:tmpl w:val="791EE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6B16AF"/>
    <w:multiLevelType w:val="hybridMultilevel"/>
    <w:tmpl w:val="C49E88D0"/>
    <w:lvl w:ilvl="0" w:tplc="9B42AC42">
      <w:start w:val="1"/>
      <w:numFmt w:val="bullet"/>
      <w:lvlText w:val=""/>
      <w:lvlJc w:val="left"/>
      <w:pPr>
        <w:ind w:left="720" w:hanging="360"/>
      </w:pPr>
      <w:rPr>
        <w:rFonts w:ascii="Wingdings" w:hAnsi="Wingdings" w:hint="default"/>
        <w:color w:val="800000"/>
        <w:sz w:val="18"/>
        <w:szCs w:val="18"/>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6">
    <w:nsid w:val="7E9E488E"/>
    <w:multiLevelType w:val="hybridMultilevel"/>
    <w:tmpl w:val="42BC7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29"/>
  </w:num>
  <w:num w:numId="13">
    <w:abstractNumId w:val="38"/>
  </w:num>
  <w:num w:numId="14">
    <w:abstractNumId w:val="25"/>
  </w:num>
  <w:num w:numId="15">
    <w:abstractNumId w:val="46"/>
  </w:num>
  <w:num w:numId="16">
    <w:abstractNumId w:val="40"/>
  </w:num>
  <w:num w:numId="17">
    <w:abstractNumId w:val="27"/>
  </w:num>
  <w:num w:numId="18">
    <w:abstractNumId w:val="28"/>
  </w:num>
  <w:num w:numId="19">
    <w:abstractNumId w:val="11"/>
  </w:num>
  <w:num w:numId="20">
    <w:abstractNumId w:val="13"/>
  </w:num>
  <w:num w:numId="21">
    <w:abstractNumId w:val="43"/>
  </w:num>
  <w:num w:numId="22">
    <w:abstractNumId w:val="32"/>
  </w:num>
  <w:num w:numId="23">
    <w:abstractNumId w:val="15"/>
  </w:num>
  <w:num w:numId="24">
    <w:abstractNumId w:val="44"/>
  </w:num>
  <w:num w:numId="25">
    <w:abstractNumId w:val="35"/>
  </w:num>
  <w:num w:numId="26">
    <w:abstractNumId w:val="16"/>
  </w:num>
  <w:num w:numId="27">
    <w:abstractNumId w:val="42"/>
  </w:num>
  <w:num w:numId="28">
    <w:abstractNumId w:val="33"/>
  </w:num>
  <w:num w:numId="29">
    <w:abstractNumId w:val="22"/>
  </w:num>
  <w:num w:numId="30">
    <w:abstractNumId w:val="24"/>
  </w:num>
  <w:num w:numId="31">
    <w:abstractNumId w:val="21"/>
  </w:num>
  <w:num w:numId="32">
    <w:abstractNumId w:val="26"/>
  </w:num>
  <w:num w:numId="33">
    <w:abstractNumId w:val="12"/>
  </w:num>
  <w:num w:numId="34">
    <w:abstractNumId w:val="23"/>
  </w:num>
  <w:num w:numId="35">
    <w:abstractNumId w:val="14"/>
  </w:num>
  <w:num w:numId="36">
    <w:abstractNumId w:val="17"/>
  </w:num>
  <w:num w:numId="37">
    <w:abstractNumId w:val="41"/>
  </w:num>
  <w:num w:numId="38">
    <w:abstractNumId w:val="45"/>
  </w:num>
  <w:num w:numId="39">
    <w:abstractNumId w:val="39"/>
  </w:num>
  <w:num w:numId="40">
    <w:abstractNumId w:val="34"/>
  </w:num>
  <w:num w:numId="41">
    <w:abstractNumId w:val="31"/>
  </w:num>
  <w:num w:numId="42">
    <w:abstractNumId w:val="30"/>
  </w:num>
  <w:num w:numId="43">
    <w:abstractNumId w:val="37"/>
  </w:num>
  <w:num w:numId="44">
    <w:abstractNumId w:val="36"/>
  </w:num>
  <w:num w:numId="45">
    <w:abstractNumId w:val="18"/>
  </w:num>
  <w:num w:numId="46">
    <w:abstractNumId w:val="19"/>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activeWritingStyle w:appName="MSWord" w:lang="en-GB" w:vendorID="64" w:dllVersion="131078" w:nlCheck="1" w:checkStyle="0"/>
  <w:activeWritingStyle w:appName="MSWord" w:lang="en-US" w:vendorID="64" w:dllVersion="131078" w:nlCheck="1" w:checkStyle="0"/>
  <w:activeWritingStyle w:appName="MSWord" w:lang="fr-CH" w:vendorID="64" w:dllVersion="131078"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BC4"/>
    <w:rsid w:val="000059CF"/>
    <w:rsid w:val="00013949"/>
    <w:rsid w:val="0002089E"/>
    <w:rsid w:val="000521C5"/>
    <w:rsid w:val="000546E8"/>
    <w:rsid w:val="0006769A"/>
    <w:rsid w:val="00070E4A"/>
    <w:rsid w:val="00073F1C"/>
    <w:rsid w:val="00084593"/>
    <w:rsid w:val="00093ED1"/>
    <w:rsid w:val="00097D2E"/>
    <w:rsid w:val="000A640A"/>
    <w:rsid w:val="000C03B6"/>
    <w:rsid w:val="000C3232"/>
    <w:rsid w:val="000C4428"/>
    <w:rsid w:val="000C579D"/>
    <w:rsid w:val="000D70EB"/>
    <w:rsid w:val="000F7F22"/>
    <w:rsid w:val="00102BA0"/>
    <w:rsid w:val="00130753"/>
    <w:rsid w:val="00134536"/>
    <w:rsid w:val="00155282"/>
    <w:rsid w:val="00164D7C"/>
    <w:rsid w:val="0016794E"/>
    <w:rsid w:val="0019091C"/>
    <w:rsid w:val="001D24D0"/>
    <w:rsid w:val="001D49D2"/>
    <w:rsid w:val="001D7F8F"/>
    <w:rsid w:val="001E733B"/>
    <w:rsid w:val="00200DAA"/>
    <w:rsid w:val="002131FA"/>
    <w:rsid w:val="00227D65"/>
    <w:rsid w:val="00234142"/>
    <w:rsid w:val="00247239"/>
    <w:rsid w:val="0024744E"/>
    <w:rsid w:val="002527D0"/>
    <w:rsid w:val="00254193"/>
    <w:rsid w:val="0027187B"/>
    <w:rsid w:val="00275E2C"/>
    <w:rsid w:val="00281403"/>
    <w:rsid w:val="0028318C"/>
    <w:rsid w:val="002864AC"/>
    <w:rsid w:val="002C2A23"/>
    <w:rsid w:val="002F65EB"/>
    <w:rsid w:val="003101CA"/>
    <w:rsid w:val="00342633"/>
    <w:rsid w:val="003573E6"/>
    <w:rsid w:val="00383C89"/>
    <w:rsid w:val="00384715"/>
    <w:rsid w:val="003B305C"/>
    <w:rsid w:val="003C5465"/>
    <w:rsid w:val="003D536E"/>
    <w:rsid w:val="004056B2"/>
    <w:rsid w:val="0043670E"/>
    <w:rsid w:val="0044189E"/>
    <w:rsid w:val="004528F6"/>
    <w:rsid w:val="004548C7"/>
    <w:rsid w:val="0046429A"/>
    <w:rsid w:val="00466F8B"/>
    <w:rsid w:val="004766BC"/>
    <w:rsid w:val="004A093D"/>
    <w:rsid w:val="004A49BE"/>
    <w:rsid w:val="004A54F6"/>
    <w:rsid w:val="004B1C57"/>
    <w:rsid w:val="004E33BA"/>
    <w:rsid w:val="004F2DA3"/>
    <w:rsid w:val="005028B4"/>
    <w:rsid w:val="00502E89"/>
    <w:rsid w:val="00510BCD"/>
    <w:rsid w:val="00514C5D"/>
    <w:rsid w:val="00523398"/>
    <w:rsid w:val="00532910"/>
    <w:rsid w:val="00532E17"/>
    <w:rsid w:val="0054115D"/>
    <w:rsid w:val="00543172"/>
    <w:rsid w:val="0055426B"/>
    <w:rsid w:val="005B7EBE"/>
    <w:rsid w:val="005D7D1A"/>
    <w:rsid w:val="005F4AD0"/>
    <w:rsid w:val="00603349"/>
    <w:rsid w:val="006207A1"/>
    <w:rsid w:val="00631E74"/>
    <w:rsid w:val="00637800"/>
    <w:rsid w:val="00641730"/>
    <w:rsid w:val="0065316B"/>
    <w:rsid w:val="00693FEA"/>
    <w:rsid w:val="00695397"/>
    <w:rsid w:val="006962DB"/>
    <w:rsid w:val="006C06EE"/>
    <w:rsid w:val="006E0161"/>
    <w:rsid w:val="006E4805"/>
    <w:rsid w:val="006E640E"/>
    <w:rsid w:val="006E7A1A"/>
    <w:rsid w:val="006F2116"/>
    <w:rsid w:val="006F5CEA"/>
    <w:rsid w:val="00702349"/>
    <w:rsid w:val="0071494F"/>
    <w:rsid w:val="00734073"/>
    <w:rsid w:val="00740477"/>
    <w:rsid w:val="00745642"/>
    <w:rsid w:val="00763E9F"/>
    <w:rsid w:val="007912D2"/>
    <w:rsid w:val="007A59B6"/>
    <w:rsid w:val="007D3457"/>
    <w:rsid w:val="00804625"/>
    <w:rsid w:val="00805927"/>
    <w:rsid w:val="008262FE"/>
    <w:rsid w:val="00842203"/>
    <w:rsid w:val="00845490"/>
    <w:rsid w:val="00857C29"/>
    <w:rsid w:val="008B050A"/>
    <w:rsid w:val="008B0960"/>
    <w:rsid w:val="008F6C4C"/>
    <w:rsid w:val="00906114"/>
    <w:rsid w:val="009129A4"/>
    <w:rsid w:val="00916862"/>
    <w:rsid w:val="00931BD7"/>
    <w:rsid w:val="00932A01"/>
    <w:rsid w:val="00936BF6"/>
    <w:rsid w:val="00947963"/>
    <w:rsid w:val="00951D90"/>
    <w:rsid w:val="00954D80"/>
    <w:rsid w:val="009712AA"/>
    <w:rsid w:val="00974BE1"/>
    <w:rsid w:val="009C0933"/>
    <w:rsid w:val="009D64F5"/>
    <w:rsid w:val="009F0231"/>
    <w:rsid w:val="009F3137"/>
    <w:rsid w:val="00A0713A"/>
    <w:rsid w:val="00A12AA7"/>
    <w:rsid w:val="00A147F8"/>
    <w:rsid w:val="00A234B2"/>
    <w:rsid w:val="00A514C0"/>
    <w:rsid w:val="00A530B7"/>
    <w:rsid w:val="00A6680F"/>
    <w:rsid w:val="00A70284"/>
    <w:rsid w:val="00AA4480"/>
    <w:rsid w:val="00AB7A67"/>
    <w:rsid w:val="00AE2F5A"/>
    <w:rsid w:val="00B03544"/>
    <w:rsid w:val="00B37D48"/>
    <w:rsid w:val="00B73C00"/>
    <w:rsid w:val="00BA1F6D"/>
    <w:rsid w:val="00BC271D"/>
    <w:rsid w:val="00BD039E"/>
    <w:rsid w:val="00BE345B"/>
    <w:rsid w:val="00BF30D8"/>
    <w:rsid w:val="00BF7D34"/>
    <w:rsid w:val="00C04926"/>
    <w:rsid w:val="00C40242"/>
    <w:rsid w:val="00C55DBF"/>
    <w:rsid w:val="00C865F4"/>
    <w:rsid w:val="00CB188D"/>
    <w:rsid w:val="00CD3419"/>
    <w:rsid w:val="00CD77B5"/>
    <w:rsid w:val="00CF6B6A"/>
    <w:rsid w:val="00D54FEA"/>
    <w:rsid w:val="00D65D33"/>
    <w:rsid w:val="00D661A0"/>
    <w:rsid w:val="00D74A23"/>
    <w:rsid w:val="00D774AE"/>
    <w:rsid w:val="00D83FA0"/>
    <w:rsid w:val="00D920E7"/>
    <w:rsid w:val="00D95D89"/>
    <w:rsid w:val="00DA132B"/>
    <w:rsid w:val="00DA1C2F"/>
    <w:rsid w:val="00DA7A78"/>
    <w:rsid w:val="00DB51AB"/>
    <w:rsid w:val="00DD1A89"/>
    <w:rsid w:val="00DE155D"/>
    <w:rsid w:val="00DE3F6D"/>
    <w:rsid w:val="00DE6542"/>
    <w:rsid w:val="00DE6F1C"/>
    <w:rsid w:val="00E114C0"/>
    <w:rsid w:val="00E15A64"/>
    <w:rsid w:val="00E20EA5"/>
    <w:rsid w:val="00E36F21"/>
    <w:rsid w:val="00E37399"/>
    <w:rsid w:val="00E45BBD"/>
    <w:rsid w:val="00E510C7"/>
    <w:rsid w:val="00E525A2"/>
    <w:rsid w:val="00E61EF7"/>
    <w:rsid w:val="00E66C44"/>
    <w:rsid w:val="00EB0BC4"/>
    <w:rsid w:val="00ED021F"/>
    <w:rsid w:val="00EF45EB"/>
    <w:rsid w:val="00EF60BB"/>
    <w:rsid w:val="00F054A1"/>
    <w:rsid w:val="00F15F0E"/>
    <w:rsid w:val="00F17BE1"/>
    <w:rsid w:val="00F21512"/>
    <w:rsid w:val="00F3022C"/>
    <w:rsid w:val="00F36F88"/>
    <w:rsid w:val="00F46CD3"/>
    <w:rsid w:val="00F60B2B"/>
    <w:rsid w:val="00F64525"/>
    <w:rsid w:val="00F70683"/>
    <w:rsid w:val="00F77CC7"/>
    <w:rsid w:val="00F878D2"/>
    <w:rsid w:val="00FA3EA5"/>
    <w:rsid w:val="00FE75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B031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D1A"/>
    <w:rPr>
      <w:color w:val="434343"/>
    </w:rPr>
  </w:style>
  <w:style w:type="paragraph" w:styleId="Heading1">
    <w:name w:val="heading 1"/>
    <w:basedOn w:val="Normal"/>
    <w:next w:val="BodyText"/>
    <w:link w:val="Heading1Char"/>
    <w:uiPriority w:val="9"/>
    <w:qFormat/>
    <w:rsid w:val="005D7D1A"/>
    <w:pPr>
      <w:keepNext/>
      <w:keepLines/>
      <w:spacing w:before="480"/>
      <w:outlineLvl w:val="0"/>
    </w:pPr>
    <w:rPr>
      <w:rFonts w:asciiTheme="majorHAnsi" w:eastAsiaTheme="majorEastAsia" w:hAnsiTheme="majorHAnsi" w:cstheme="majorBidi"/>
      <w:b/>
      <w:bCs/>
      <w:color w:val="7A4E30"/>
      <w:sz w:val="32"/>
      <w:szCs w:val="32"/>
    </w:rPr>
  </w:style>
  <w:style w:type="paragraph" w:styleId="Heading2">
    <w:name w:val="heading 2"/>
    <w:basedOn w:val="Normal"/>
    <w:next w:val="BodyText"/>
    <w:link w:val="Heading2Char"/>
    <w:uiPriority w:val="9"/>
    <w:unhideWhenUsed/>
    <w:qFormat/>
    <w:rsid w:val="005D7D1A"/>
    <w:pPr>
      <w:keepNext/>
      <w:keepLines/>
      <w:spacing w:before="200"/>
      <w:outlineLvl w:val="1"/>
    </w:pPr>
    <w:rPr>
      <w:rFonts w:asciiTheme="majorHAnsi" w:eastAsiaTheme="majorEastAsia" w:hAnsiTheme="majorHAnsi" w:cstheme="majorBidi"/>
      <w:b/>
      <w:bCs/>
      <w:color w:val="7A4E30"/>
      <w:sz w:val="26"/>
      <w:szCs w:val="26"/>
    </w:rPr>
  </w:style>
  <w:style w:type="paragraph" w:styleId="Heading3">
    <w:name w:val="heading 3"/>
    <w:basedOn w:val="Normal"/>
    <w:next w:val="BodyText"/>
    <w:link w:val="Heading3Char"/>
    <w:uiPriority w:val="9"/>
    <w:unhideWhenUsed/>
    <w:qFormat/>
    <w:rsid w:val="00C55DBF"/>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2203"/>
    <w:pPr>
      <w:tabs>
        <w:tab w:val="center" w:pos="4320"/>
        <w:tab w:val="right" w:pos="8640"/>
      </w:tabs>
    </w:pPr>
    <w:rPr>
      <w:caps/>
      <w:spacing w:val="30"/>
    </w:rPr>
  </w:style>
  <w:style w:type="character" w:customStyle="1" w:styleId="HeaderChar">
    <w:name w:val="Header Char"/>
    <w:basedOn w:val="DefaultParagraphFont"/>
    <w:link w:val="Header"/>
    <w:uiPriority w:val="99"/>
    <w:rsid w:val="00842203"/>
    <w:rPr>
      <w:caps/>
      <w:spacing w:val="30"/>
    </w:rPr>
  </w:style>
  <w:style w:type="paragraph" w:styleId="Footer">
    <w:name w:val="footer"/>
    <w:basedOn w:val="Normal"/>
    <w:link w:val="FooterChar"/>
    <w:uiPriority w:val="99"/>
    <w:unhideWhenUsed/>
    <w:rsid w:val="009F3137"/>
    <w:pPr>
      <w:tabs>
        <w:tab w:val="center" w:pos="4320"/>
        <w:tab w:val="right" w:pos="8640"/>
      </w:tabs>
    </w:pPr>
  </w:style>
  <w:style w:type="character" w:customStyle="1" w:styleId="FooterChar">
    <w:name w:val="Footer Char"/>
    <w:basedOn w:val="DefaultParagraphFont"/>
    <w:link w:val="Footer"/>
    <w:uiPriority w:val="99"/>
    <w:rsid w:val="009F3137"/>
  </w:style>
  <w:style w:type="paragraph" w:styleId="NoSpacing">
    <w:name w:val="No Spacing"/>
    <w:link w:val="NoSpacingChar"/>
    <w:qFormat/>
    <w:rsid w:val="009F3137"/>
    <w:rPr>
      <w:rFonts w:ascii="PMingLiU" w:hAnsi="PMingLiU"/>
      <w:sz w:val="22"/>
      <w:szCs w:val="22"/>
    </w:rPr>
  </w:style>
  <w:style w:type="character" w:customStyle="1" w:styleId="NoSpacingChar">
    <w:name w:val="No Spacing Char"/>
    <w:basedOn w:val="DefaultParagraphFont"/>
    <w:link w:val="NoSpacing"/>
    <w:rsid w:val="009F3137"/>
    <w:rPr>
      <w:rFonts w:ascii="PMingLiU" w:hAnsi="PMingLiU"/>
      <w:sz w:val="22"/>
      <w:szCs w:val="22"/>
    </w:rPr>
  </w:style>
  <w:style w:type="table" w:styleId="LightShading-Accent1">
    <w:name w:val="Light Shading Accent 1"/>
    <w:basedOn w:val="TableNormal"/>
    <w:uiPriority w:val="60"/>
    <w:rsid w:val="009F3137"/>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9F31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3137"/>
    <w:rPr>
      <w:rFonts w:ascii="Lucida Grande" w:hAnsi="Lucida Grande" w:cs="Lucida Grande"/>
      <w:sz w:val="18"/>
      <w:szCs w:val="18"/>
    </w:rPr>
  </w:style>
  <w:style w:type="paragraph" w:styleId="Title">
    <w:name w:val="Title"/>
    <w:basedOn w:val="Normal"/>
    <w:next w:val="Normal"/>
    <w:link w:val="TitleChar"/>
    <w:uiPriority w:val="10"/>
    <w:qFormat/>
    <w:rsid w:val="005D7D1A"/>
    <w:pPr>
      <w:pBdr>
        <w:bottom w:val="single" w:sz="8" w:space="4" w:color="7A4E30"/>
      </w:pBdr>
      <w:spacing w:after="300"/>
      <w:contextualSpacing/>
    </w:pPr>
    <w:rPr>
      <w:rFonts w:asciiTheme="majorHAnsi" w:eastAsiaTheme="majorEastAsia" w:hAnsiTheme="majorHAnsi" w:cstheme="majorBidi"/>
      <w:color w:val="7A4E30"/>
      <w:spacing w:val="5"/>
      <w:kern w:val="28"/>
      <w:sz w:val="52"/>
      <w:szCs w:val="52"/>
    </w:rPr>
  </w:style>
  <w:style w:type="character" w:customStyle="1" w:styleId="TitleChar">
    <w:name w:val="Title Char"/>
    <w:basedOn w:val="DefaultParagraphFont"/>
    <w:link w:val="Title"/>
    <w:uiPriority w:val="10"/>
    <w:rsid w:val="005D7D1A"/>
    <w:rPr>
      <w:rFonts w:asciiTheme="majorHAnsi" w:eastAsiaTheme="majorEastAsia" w:hAnsiTheme="majorHAnsi" w:cstheme="majorBidi"/>
      <w:color w:val="7A4E30"/>
      <w:spacing w:val="5"/>
      <w:kern w:val="28"/>
      <w:sz w:val="52"/>
      <w:szCs w:val="52"/>
    </w:rPr>
  </w:style>
  <w:style w:type="paragraph" w:styleId="Subtitle">
    <w:name w:val="Subtitle"/>
    <w:basedOn w:val="Normal"/>
    <w:next w:val="Normal"/>
    <w:link w:val="SubtitleChar"/>
    <w:uiPriority w:val="11"/>
    <w:qFormat/>
    <w:rsid w:val="009F3137"/>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F3137"/>
    <w:rPr>
      <w:rFonts w:asciiTheme="majorHAnsi" w:eastAsiaTheme="majorEastAsia" w:hAnsiTheme="majorHAnsi" w:cstheme="majorBidi"/>
      <w:i/>
      <w:iCs/>
      <w:color w:val="4F81BD" w:themeColor="accent1"/>
      <w:spacing w:val="15"/>
    </w:rPr>
  </w:style>
  <w:style w:type="paragraph" w:customStyle="1" w:styleId="ChapterSubtitle">
    <w:name w:val="Chapter Subtitle"/>
    <w:basedOn w:val="Subtitle"/>
    <w:next w:val="BodyText"/>
    <w:qFormat/>
    <w:rsid w:val="005D7D1A"/>
    <w:pPr>
      <w:spacing w:after="240"/>
    </w:pPr>
    <w:rPr>
      <w:color w:val="7A4E30"/>
    </w:rPr>
  </w:style>
  <w:style w:type="paragraph" w:customStyle="1" w:styleId="ChapterTitle">
    <w:name w:val="Chapter Title"/>
    <w:basedOn w:val="Title"/>
    <w:next w:val="ChapterSubtitle"/>
    <w:qFormat/>
    <w:rsid w:val="009F3137"/>
  </w:style>
  <w:style w:type="paragraph" w:styleId="BodyText">
    <w:name w:val="Body Text"/>
    <w:basedOn w:val="Normal"/>
    <w:link w:val="BodyTextChar"/>
    <w:uiPriority w:val="99"/>
    <w:unhideWhenUsed/>
    <w:qFormat/>
    <w:rsid w:val="00200DAA"/>
    <w:pPr>
      <w:spacing w:before="180" w:after="180"/>
    </w:pPr>
  </w:style>
  <w:style w:type="character" w:customStyle="1" w:styleId="BodyTextChar">
    <w:name w:val="Body Text Char"/>
    <w:basedOn w:val="DefaultParagraphFont"/>
    <w:link w:val="BodyText"/>
    <w:uiPriority w:val="99"/>
    <w:rsid w:val="00200DAA"/>
    <w:rPr>
      <w:color w:val="434343"/>
    </w:rPr>
  </w:style>
  <w:style w:type="character" w:customStyle="1" w:styleId="Heading2Char">
    <w:name w:val="Heading 2 Char"/>
    <w:basedOn w:val="DefaultParagraphFont"/>
    <w:link w:val="Heading2"/>
    <w:uiPriority w:val="9"/>
    <w:rsid w:val="005D7D1A"/>
    <w:rPr>
      <w:rFonts w:asciiTheme="majorHAnsi" w:eastAsiaTheme="majorEastAsia" w:hAnsiTheme="majorHAnsi" w:cstheme="majorBidi"/>
      <w:b/>
      <w:bCs/>
      <w:color w:val="7A4E30"/>
      <w:sz w:val="26"/>
      <w:szCs w:val="26"/>
    </w:rPr>
  </w:style>
  <w:style w:type="paragraph" w:styleId="IntenseQuote">
    <w:name w:val="Intense Quote"/>
    <w:basedOn w:val="Normal"/>
    <w:next w:val="Normal"/>
    <w:link w:val="IntenseQuoteChar"/>
    <w:uiPriority w:val="30"/>
    <w:qFormat/>
    <w:rsid w:val="00D83FA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83FA0"/>
    <w:rPr>
      <w:b/>
      <w:bCs/>
      <w:i/>
      <w:iCs/>
      <w:color w:val="4F81BD" w:themeColor="accent1"/>
    </w:rPr>
  </w:style>
  <w:style w:type="paragraph" w:styleId="Quote">
    <w:name w:val="Quote"/>
    <w:basedOn w:val="Normal"/>
    <w:next w:val="Normal"/>
    <w:link w:val="QuoteChar"/>
    <w:uiPriority w:val="29"/>
    <w:qFormat/>
    <w:rsid w:val="00D83FA0"/>
    <w:rPr>
      <w:i/>
      <w:iCs/>
      <w:color w:val="000000" w:themeColor="text1"/>
    </w:rPr>
  </w:style>
  <w:style w:type="character" w:customStyle="1" w:styleId="QuoteChar">
    <w:name w:val="Quote Char"/>
    <w:basedOn w:val="DefaultParagraphFont"/>
    <w:link w:val="Quote"/>
    <w:uiPriority w:val="29"/>
    <w:rsid w:val="00D83FA0"/>
    <w:rPr>
      <w:i/>
      <w:iCs/>
      <w:color w:val="000000" w:themeColor="text1"/>
    </w:rPr>
  </w:style>
  <w:style w:type="paragraph" w:styleId="BlockText">
    <w:name w:val="Block Text"/>
    <w:basedOn w:val="Normal"/>
    <w:uiPriority w:val="99"/>
    <w:unhideWhenUsed/>
    <w:rsid w:val="00D83FA0"/>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i/>
      <w:iCs/>
      <w:color w:val="4F81BD" w:themeColor="accent1"/>
    </w:rPr>
  </w:style>
  <w:style w:type="paragraph" w:customStyle="1" w:styleId="BlockQuote">
    <w:name w:val="Block Quote"/>
    <w:basedOn w:val="BlockText"/>
    <w:next w:val="BodyText"/>
    <w:qFormat/>
    <w:rsid w:val="005D7D1A"/>
    <w:pPr>
      <w:pBdr>
        <w:top w:val="none" w:sz="0" w:space="0" w:color="auto"/>
        <w:left w:val="none" w:sz="0" w:space="0" w:color="auto"/>
        <w:bottom w:val="none" w:sz="0" w:space="0" w:color="auto"/>
        <w:right w:val="none" w:sz="0" w:space="0" w:color="auto"/>
      </w:pBdr>
      <w:shd w:val="pct5" w:color="auto" w:fill="F3F3F3"/>
    </w:pPr>
    <w:rPr>
      <w:color w:val="7A4E30"/>
    </w:rPr>
  </w:style>
  <w:style w:type="paragraph" w:customStyle="1" w:styleId="ChapterLabel">
    <w:name w:val="Chapter Label"/>
    <w:basedOn w:val="Normal"/>
    <w:next w:val="Normal"/>
    <w:autoRedefine/>
    <w:rsid w:val="005D7D1A"/>
    <w:pPr>
      <w:framePr w:w="2045" w:hSpace="187" w:vSpace="187" w:wrap="notBeside" w:vAnchor="page" w:hAnchor="margin" w:xAlign="right" w:y="966"/>
      <w:shd w:val="pct20" w:color="auto" w:fill="1464B4"/>
      <w:spacing w:before="320" w:line="1560" w:lineRule="exact"/>
      <w:jc w:val="center"/>
    </w:pPr>
    <w:rPr>
      <w:rFonts w:ascii="Arial Black" w:eastAsia="Times New Roman" w:hAnsi="Arial Black" w:cs="Times New Roman"/>
      <w:noProof/>
      <w:color w:val="FFFFFF" w:themeColor="background1"/>
      <w:sz w:val="144"/>
      <w:lang w:val="en-GB"/>
    </w:rPr>
  </w:style>
  <w:style w:type="paragraph" w:styleId="FootnoteText">
    <w:name w:val="footnote text"/>
    <w:basedOn w:val="Normal"/>
    <w:link w:val="FootnoteTextChar"/>
    <w:uiPriority w:val="99"/>
    <w:unhideWhenUsed/>
    <w:rsid w:val="000059CF"/>
    <w:pPr>
      <w:spacing w:before="120" w:after="120"/>
    </w:pPr>
    <w:rPr>
      <w:sz w:val="18"/>
    </w:rPr>
  </w:style>
  <w:style w:type="character" w:customStyle="1" w:styleId="FootnoteTextChar">
    <w:name w:val="Footnote Text Char"/>
    <w:basedOn w:val="DefaultParagraphFont"/>
    <w:link w:val="FootnoteText"/>
    <w:uiPriority w:val="99"/>
    <w:rsid w:val="000059CF"/>
    <w:rPr>
      <w:sz w:val="18"/>
    </w:rPr>
  </w:style>
  <w:style w:type="character" w:styleId="FootnoteReference">
    <w:name w:val="footnote reference"/>
    <w:basedOn w:val="DefaultParagraphFont"/>
    <w:uiPriority w:val="99"/>
    <w:unhideWhenUsed/>
    <w:rsid w:val="00842203"/>
    <w:rPr>
      <w:vertAlign w:val="superscript"/>
    </w:rPr>
  </w:style>
  <w:style w:type="character" w:styleId="PageNumber">
    <w:name w:val="page number"/>
    <w:basedOn w:val="DefaultParagraphFont"/>
    <w:uiPriority w:val="99"/>
    <w:semiHidden/>
    <w:unhideWhenUsed/>
    <w:rsid w:val="00842203"/>
  </w:style>
  <w:style w:type="paragraph" w:customStyle="1" w:styleId="BulletedText">
    <w:name w:val="Bulleted Text"/>
    <w:basedOn w:val="BodyText"/>
    <w:qFormat/>
    <w:rsid w:val="005D7D1A"/>
    <w:pPr>
      <w:numPr>
        <w:numId w:val="12"/>
      </w:numPr>
    </w:pPr>
    <w:rPr>
      <w:lang w:val="en-GB"/>
    </w:rPr>
  </w:style>
  <w:style w:type="character" w:customStyle="1" w:styleId="Heading1Char">
    <w:name w:val="Heading 1 Char"/>
    <w:basedOn w:val="DefaultParagraphFont"/>
    <w:link w:val="Heading1"/>
    <w:uiPriority w:val="9"/>
    <w:rsid w:val="005D7D1A"/>
    <w:rPr>
      <w:rFonts w:asciiTheme="majorHAnsi" w:eastAsiaTheme="majorEastAsia" w:hAnsiTheme="majorHAnsi" w:cstheme="majorBidi"/>
      <w:b/>
      <w:bCs/>
      <w:color w:val="7A4E30"/>
      <w:sz w:val="32"/>
      <w:szCs w:val="32"/>
    </w:rPr>
  </w:style>
  <w:style w:type="paragraph" w:customStyle="1" w:styleId="Sidebarinset">
    <w:name w:val="Sidebar inset"/>
    <w:basedOn w:val="BodyText"/>
    <w:qFormat/>
    <w:rsid w:val="00734073"/>
    <w:rPr>
      <w:color w:val="1464B4"/>
      <w:sz w:val="22"/>
      <w:szCs w:val="28"/>
    </w:rPr>
  </w:style>
  <w:style w:type="table" w:styleId="TableGrid">
    <w:name w:val="Table Grid"/>
    <w:basedOn w:val="TableNormal"/>
    <w:uiPriority w:val="59"/>
    <w:rsid w:val="00DE15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BodyText-CheatSheet">
    <w:name w:val="Body Text - CheatSheet"/>
    <w:basedOn w:val="TableNormal"/>
    <w:uiPriority w:val="99"/>
    <w:rsid w:val="00DE155D"/>
    <w:tblPr>
      <w:tblInd w:w="0" w:type="dxa"/>
      <w:tblCellMar>
        <w:top w:w="0" w:type="dxa"/>
        <w:left w:w="108" w:type="dxa"/>
        <w:bottom w:w="0" w:type="dxa"/>
        <w:right w:w="108" w:type="dxa"/>
      </w:tblCellMar>
    </w:tblPr>
  </w:style>
  <w:style w:type="table" w:customStyle="1" w:styleId="CheatSheet">
    <w:name w:val="Cheat Sheet"/>
    <w:basedOn w:val="TableGrid"/>
    <w:uiPriority w:val="99"/>
    <w:rsid w:val="00974BE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056B2"/>
    <w:pPr>
      <w:spacing w:after="200"/>
    </w:pPr>
    <w:rPr>
      <w:i/>
      <w:iCs/>
      <w:color w:val="1F497D" w:themeColor="text2"/>
      <w:sz w:val="18"/>
      <w:szCs w:val="18"/>
    </w:rPr>
  </w:style>
  <w:style w:type="character" w:styleId="Hyperlink">
    <w:name w:val="Hyperlink"/>
    <w:basedOn w:val="DefaultParagraphFont"/>
    <w:uiPriority w:val="99"/>
    <w:unhideWhenUsed/>
    <w:rsid w:val="00F15F0E"/>
    <w:rPr>
      <w:color w:val="0000FF" w:themeColor="hyperlink"/>
      <w:u w:val="single"/>
    </w:rPr>
  </w:style>
  <w:style w:type="paragraph" w:styleId="ListParagraph">
    <w:name w:val="List Paragraph"/>
    <w:basedOn w:val="Normal"/>
    <w:uiPriority w:val="34"/>
    <w:qFormat/>
    <w:rsid w:val="005B7EBE"/>
    <w:pPr>
      <w:ind w:left="720"/>
      <w:contextualSpacing/>
    </w:pPr>
  </w:style>
  <w:style w:type="paragraph" w:customStyle="1" w:styleId="LeftAlignedPic">
    <w:name w:val="LeftAlignedPic"/>
    <w:basedOn w:val="Normal"/>
    <w:qFormat/>
    <w:rsid w:val="000521C5"/>
    <w:rPr>
      <w:lang w:val="en-GB"/>
    </w:rPr>
  </w:style>
  <w:style w:type="character" w:customStyle="1" w:styleId="Heading3Char">
    <w:name w:val="Heading 3 Char"/>
    <w:basedOn w:val="DefaultParagraphFont"/>
    <w:link w:val="Heading3"/>
    <w:uiPriority w:val="9"/>
    <w:rsid w:val="00C55DBF"/>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2527D0"/>
    <w:rPr>
      <w:sz w:val="18"/>
      <w:szCs w:val="18"/>
    </w:rPr>
  </w:style>
  <w:style w:type="paragraph" w:styleId="CommentText">
    <w:name w:val="annotation text"/>
    <w:basedOn w:val="Normal"/>
    <w:link w:val="CommentTextChar"/>
    <w:uiPriority w:val="99"/>
    <w:semiHidden/>
    <w:unhideWhenUsed/>
    <w:rsid w:val="002527D0"/>
  </w:style>
  <w:style w:type="character" w:customStyle="1" w:styleId="CommentTextChar">
    <w:name w:val="Comment Text Char"/>
    <w:basedOn w:val="DefaultParagraphFont"/>
    <w:link w:val="CommentText"/>
    <w:uiPriority w:val="99"/>
    <w:semiHidden/>
    <w:rsid w:val="002527D0"/>
    <w:rPr>
      <w:color w:val="434343"/>
    </w:rPr>
  </w:style>
  <w:style w:type="paragraph" w:styleId="CommentSubject">
    <w:name w:val="annotation subject"/>
    <w:basedOn w:val="CommentText"/>
    <w:next w:val="CommentText"/>
    <w:link w:val="CommentSubjectChar"/>
    <w:uiPriority w:val="99"/>
    <w:semiHidden/>
    <w:unhideWhenUsed/>
    <w:rsid w:val="002527D0"/>
    <w:rPr>
      <w:b/>
      <w:bCs/>
      <w:sz w:val="20"/>
      <w:szCs w:val="20"/>
    </w:rPr>
  </w:style>
  <w:style w:type="character" w:customStyle="1" w:styleId="CommentSubjectChar">
    <w:name w:val="Comment Subject Char"/>
    <w:basedOn w:val="CommentTextChar"/>
    <w:link w:val="CommentSubject"/>
    <w:uiPriority w:val="99"/>
    <w:semiHidden/>
    <w:rsid w:val="002527D0"/>
    <w:rPr>
      <w:b/>
      <w:bCs/>
      <w:color w:val="434343"/>
      <w:sz w:val="20"/>
      <w:szCs w:val="20"/>
    </w:rPr>
  </w:style>
  <w:style w:type="paragraph" w:styleId="NormalWeb">
    <w:name w:val="Normal (Web)"/>
    <w:basedOn w:val="Normal"/>
    <w:uiPriority w:val="99"/>
    <w:semiHidden/>
    <w:unhideWhenUsed/>
    <w:rsid w:val="003C5465"/>
    <w:pPr>
      <w:spacing w:before="100" w:beforeAutospacing="1" w:after="100" w:afterAutospacing="1"/>
    </w:pPr>
    <w:rPr>
      <w:rFonts w:ascii="Times New Roman" w:hAnsi="Times New Roman" w:cs="Times New Roman"/>
      <w:color w:val="auto"/>
    </w:rPr>
  </w:style>
  <w:style w:type="table" w:styleId="PlainTable2">
    <w:name w:val="Plain Table 2"/>
    <w:basedOn w:val="TableNormal"/>
    <w:uiPriority w:val="42"/>
    <w:rsid w:val="00A70284"/>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66376">
      <w:bodyDiv w:val="1"/>
      <w:marLeft w:val="0"/>
      <w:marRight w:val="0"/>
      <w:marTop w:val="0"/>
      <w:marBottom w:val="0"/>
      <w:divBdr>
        <w:top w:val="none" w:sz="0" w:space="0" w:color="auto"/>
        <w:left w:val="none" w:sz="0" w:space="0" w:color="auto"/>
        <w:bottom w:val="none" w:sz="0" w:space="0" w:color="auto"/>
        <w:right w:val="none" w:sz="0" w:space="0" w:color="auto"/>
      </w:divBdr>
    </w:div>
    <w:div w:id="181668115">
      <w:bodyDiv w:val="1"/>
      <w:marLeft w:val="0"/>
      <w:marRight w:val="0"/>
      <w:marTop w:val="0"/>
      <w:marBottom w:val="0"/>
      <w:divBdr>
        <w:top w:val="none" w:sz="0" w:space="0" w:color="auto"/>
        <w:left w:val="none" w:sz="0" w:space="0" w:color="auto"/>
        <w:bottom w:val="none" w:sz="0" w:space="0" w:color="auto"/>
        <w:right w:val="none" w:sz="0" w:space="0" w:color="auto"/>
      </w:divBdr>
    </w:div>
    <w:div w:id="296766878">
      <w:bodyDiv w:val="1"/>
      <w:marLeft w:val="0"/>
      <w:marRight w:val="0"/>
      <w:marTop w:val="0"/>
      <w:marBottom w:val="0"/>
      <w:divBdr>
        <w:top w:val="none" w:sz="0" w:space="0" w:color="auto"/>
        <w:left w:val="none" w:sz="0" w:space="0" w:color="auto"/>
        <w:bottom w:val="none" w:sz="0" w:space="0" w:color="auto"/>
        <w:right w:val="none" w:sz="0" w:space="0" w:color="auto"/>
      </w:divBdr>
    </w:div>
    <w:div w:id="358433653">
      <w:bodyDiv w:val="1"/>
      <w:marLeft w:val="0"/>
      <w:marRight w:val="0"/>
      <w:marTop w:val="0"/>
      <w:marBottom w:val="0"/>
      <w:divBdr>
        <w:top w:val="none" w:sz="0" w:space="0" w:color="auto"/>
        <w:left w:val="none" w:sz="0" w:space="0" w:color="auto"/>
        <w:bottom w:val="none" w:sz="0" w:space="0" w:color="auto"/>
        <w:right w:val="none" w:sz="0" w:space="0" w:color="auto"/>
      </w:divBdr>
    </w:div>
    <w:div w:id="406347218">
      <w:bodyDiv w:val="1"/>
      <w:marLeft w:val="0"/>
      <w:marRight w:val="0"/>
      <w:marTop w:val="0"/>
      <w:marBottom w:val="0"/>
      <w:divBdr>
        <w:top w:val="none" w:sz="0" w:space="0" w:color="auto"/>
        <w:left w:val="none" w:sz="0" w:space="0" w:color="auto"/>
        <w:bottom w:val="none" w:sz="0" w:space="0" w:color="auto"/>
        <w:right w:val="none" w:sz="0" w:space="0" w:color="auto"/>
      </w:divBdr>
    </w:div>
    <w:div w:id="489294379">
      <w:bodyDiv w:val="1"/>
      <w:marLeft w:val="0"/>
      <w:marRight w:val="0"/>
      <w:marTop w:val="0"/>
      <w:marBottom w:val="0"/>
      <w:divBdr>
        <w:top w:val="none" w:sz="0" w:space="0" w:color="auto"/>
        <w:left w:val="none" w:sz="0" w:space="0" w:color="auto"/>
        <w:bottom w:val="none" w:sz="0" w:space="0" w:color="auto"/>
        <w:right w:val="none" w:sz="0" w:space="0" w:color="auto"/>
      </w:divBdr>
    </w:div>
    <w:div w:id="537548286">
      <w:bodyDiv w:val="1"/>
      <w:marLeft w:val="0"/>
      <w:marRight w:val="0"/>
      <w:marTop w:val="0"/>
      <w:marBottom w:val="0"/>
      <w:divBdr>
        <w:top w:val="none" w:sz="0" w:space="0" w:color="auto"/>
        <w:left w:val="none" w:sz="0" w:space="0" w:color="auto"/>
        <w:bottom w:val="none" w:sz="0" w:space="0" w:color="auto"/>
        <w:right w:val="none" w:sz="0" w:space="0" w:color="auto"/>
      </w:divBdr>
    </w:div>
    <w:div w:id="539057010">
      <w:bodyDiv w:val="1"/>
      <w:marLeft w:val="0"/>
      <w:marRight w:val="0"/>
      <w:marTop w:val="0"/>
      <w:marBottom w:val="0"/>
      <w:divBdr>
        <w:top w:val="none" w:sz="0" w:space="0" w:color="auto"/>
        <w:left w:val="none" w:sz="0" w:space="0" w:color="auto"/>
        <w:bottom w:val="none" w:sz="0" w:space="0" w:color="auto"/>
        <w:right w:val="none" w:sz="0" w:space="0" w:color="auto"/>
      </w:divBdr>
    </w:div>
    <w:div w:id="641540583">
      <w:bodyDiv w:val="1"/>
      <w:marLeft w:val="0"/>
      <w:marRight w:val="0"/>
      <w:marTop w:val="0"/>
      <w:marBottom w:val="0"/>
      <w:divBdr>
        <w:top w:val="none" w:sz="0" w:space="0" w:color="auto"/>
        <w:left w:val="none" w:sz="0" w:space="0" w:color="auto"/>
        <w:bottom w:val="none" w:sz="0" w:space="0" w:color="auto"/>
        <w:right w:val="none" w:sz="0" w:space="0" w:color="auto"/>
      </w:divBdr>
    </w:div>
    <w:div w:id="699206442">
      <w:bodyDiv w:val="1"/>
      <w:marLeft w:val="0"/>
      <w:marRight w:val="0"/>
      <w:marTop w:val="0"/>
      <w:marBottom w:val="0"/>
      <w:divBdr>
        <w:top w:val="none" w:sz="0" w:space="0" w:color="auto"/>
        <w:left w:val="none" w:sz="0" w:space="0" w:color="auto"/>
        <w:bottom w:val="none" w:sz="0" w:space="0" w:color="auto"/>
        <w:right w:val="none" w:sz="0" w:space="0" w:color="auto"/>
      </w:divBdr>
    </w:div>
    <w:div w:id="858661612">
      <w:bodyDiv w:val="1"/>
      <w:marLeft w:val="0"/>
      <w:marRight w:val="0"/>
      <w:marTop w:val="0"/>
      <w:marBottom w:val="0"/>
      <w:divBdr>
        <w:top w:val="none" w:sz="0" w:space="0" w:color="auto"/>
        <w:left w:val="none" w:sz="0" w:space="0" w:color="auto"/>
        <w:bottom w:val="none" w:sz="0" w:space="0" w:color="auto"/>
        <w:right w:val="none" w:sz="0" w:space="0" w:color="auto"/>
      </w:divBdr>
    </w:div>
    <w:div w:id="1067654850">
      <w:bodyDiv w:val="1"/>
      <w:marLeft w:val="0"/>
      <w:marRight w:val="0"/>
      <w:marTop w:val="0"/>
      <w:marBottom w:val="0"/>
      <w:divBdr>
        <w:top w:val="none" w:sz="0" w:space="0" w:color="auto"/>
        <w:left w:val="none" w:sz="0" w:space="0" w:color="auto"/>
        <w:bottom w:val="none" w:sz="0" w:space="0" w:color="auto"/>
        <w:right w:val="none" w:sz="0" w:space="0" w:color="auto"/>
      </w:divBdr>
    </w:div>
    <w:div w:id="1363238960">
      <w:bodyDiv w:val="1"/>
      <w:marLeft w:val="0"/>
      <w:marRight w:val="0"/>
      <w:marTop w:val="0"/>
      <w:marBottom w:val="0"/>
      <w:divBdr>
        <w:top w:val="none" w:sz="0" w:space="0" w:color="auto"/>
        <w:left w:val="none" w:sz="0" w:space="0" w:color="auto"/>
        <w:bottom w:val="none" w:sz="0" w:space="0" w:color="auto"/>
        <w:right w:val="none" w:sz="0" w:space="0" w:color="auto"/>
      </w:divBdr>
    </w:div>
    <w:div w:id="1373338886">
      <w:bodyDiv w:val="1"/>
      <w:marLeft w:val="0"/>
      <w:marRight w:val="0"/>
      <w:marTop w:val="0"/>
      <w:marBottom w:val="0"/>
      <w:divBdr>
        <w:top w:val="none" w:sz="0" w:space="0" w:color="auto"/>
        <w:left w:val="none" w:sz="0" w:space="0" w:color="auto"/>
        <w:bottom w:val="none" w:sz="0" w:space="0" w:color="auto"/>
        <w:right w:val="none" w:sz="0" w:space="0" w:color="auto"/>
      </w:divBdr>
    </w:div>
    <w:div w:id="1408266607">
      <w:bodyDiv w:val="1"/>
      <w:marLeft w:val="0"/>
      <w:marRight w:val="0"/>
      <w:marTop w:val="0"/>
      <w:marBottom w:val="0"/>
      <w:divBdr>
        <w:top w:val="none" w:sz="0" w:space="0" w:color="auto"/>
        <w:left w:val="none" w:sz="0" w:space="0" w:color="auto"/>
        <w:bottom w:val="none" w:sz="0" w:space="0" w:color="auto"/>
        <w:right w:val="none" w:sz="0" w:space="0" w:color="auto"/>
      </w:divBdr>
    </w:div>
    <w:div w:id="1649745974">
      <w:bodyDiv w:val="1"/>
      <w:marLeft w:val="0"/>
      <w:marRight w:val="0"/>
      <w:marTop w:val="0"/>
      <w:marBottom w:val="0"/>
      <w:divBdr>
        <w:top w:val="none" w:sz="0" w:space="0" w:color="auto"/>
        <w:left w:val="none" w:sz="0" w:space="0" w:color="auto"/>
        <w:bottom w:val="none" w:sz="0" w:space="0" w:color="auto"/>
        <w:right w:val="none" w:sz="0" w:space="0" w:color="auto"/>
      </w:divBdr>
    </w:div>
    <w:div w:id="1717074658">
      <w:bodyDiv w:val="1"/>
      <w:marLeft w:val="0"/>
      <w:marRight w:val="0"/>
      <w:marTop w:val="0"/>
      <w:marBottom w:val="0"/>
      <w:divBdr>
        <w:top w:val="none" w:sz="0" w:space="0" w:color="auto"/>
        <w:left w:val="none" w:sz="0" w:space="0" w:color="auto"/>
        <w:bottom w:val="none" w:sz="0" w:space="0" w:color="auto"/>
        <w:right w:val="none" w:sz="0" w:space="0" w:color="auto"/>
      </w:divBdr>
    </w:div>
    <w:div w:id="1727606576">
      <w:bodyDiv w:val="1"/>
      <w:marLeft w:val="0"/>
      <w:marRight w:val="0"/>
      <w:marTop w:val="0"/>
      <w:marBottom w:val="0"/>
      <w:divBdr>
        <w:top w:val="none" w:sz="0" w:space="0" w:color="auto"/>
        <w:left w:val="none" w:sz="0" w:space="0" w:color="auto"/>
        <w:bottom w:val="none" w:sz="0" w:space="0" w:color="auto"/>
        <w:right w:val="none" w:sz="0" w:space="0" w:color="auto"/>
      </w:divBdr>
    </w:div>
    <w:div w:id="1821457042">
      <w:bodyDiv w:val="1"/>
      <w:marLeft w:val="0"/>
      <w:marRight w:val="0"/>
      <w:marTop w:val="0"/>
      <w:marBottom w:val="0"/>
      <w:divBdr>
        <w:top w:val="none" w:sz="0" w:space="0" w:color="auto"/>
        <w:left w:val="none" w:sz="0" w:space="0" w:color="auto"/>
        <w:bottom w:val="none" w:sz="0" w:space="0" w:color="auto"/>
        <w:right w:val="none" w:sz="0" w:space="0" w:color="auto"/>
      </w:divBdr>
    </w:div>
    <w:div w:id="1906330075">
      <w:bodyDiv w:val="1"/>
      <w:marLeft w:val="0"/>
      <w:marRight w:val="0"/>
      <w:marTop w:val="0"/>
      <w:marBottom w:val="0"/>
      <w:divBdr>
        <w:top w:val="none" w:sz="0" w:space="0" w:color="auto"/>
        <w:left w:val="none" w:sz="0" w:space="0" w:color="auto"/>
        <w:bottom w:val="none" w:sz="0" w:space="0" w:color="auto"/>
        <w:right w:val="none" w:sz="0" w:space="0" w:color="auto"/>
      </w:divBdr>
    </w:div>
    <w:div w:id="1924146868">
      <w:bodyDiv w:val="1"/>
      <w:marLeft w:val="0"/>
      <w:marRight w:val="0"/>
      <w:marTop w:val="0"/>
      <w:marBottom w:val="0"/>
      <w:divBdr>
        <w:top w:val="none" w:sz="0" w:space="0" w:color="auto"/>
        <w:left w:val="none" w:sz="0" w:space="0" w:color="auto"/>
        <w:bottom w:val="none" w:sz="0" w:space="0" w:color="auto"/>
        <w:right w:val="none" w:sz="0" w:space="0" w:color="auto"/>
      </w:divBdr>
    </w:div>
    <w:div w:id="211258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header" Target="header4.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eader" Target="header1.xml"/><Relationship Id="rId31" Type="http://schemas.openxmlformats.org/officeDocument/2006/relationships/header" Target="header2.xml"/><Relationship Id="rId32" Type="http://schemas.openxmlformats.org/officeDocument/2006/relationships/footer" Target="footer1.xml"/><Relationship Id="rId33" Type="http://schemas.openxmlformats.org/officeDocument/2006/relationships/footer" Target="footer2.xml"/><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tiff"/><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tiff"/></Relationships>
</file>

<file path=word/_rels/footnotes.xml.rels><?xml version="1.0" encoding="UTF-8" standalone="yes"?>
<Relationships xmlns="http://schemas.openxmlformats.org/package/2006/relationships"><Relationship Id="rId1" Type="http://schemas.openxmlformats.org/officeDocument/2006/relationships/hyperlink" Target="http://dhis2.github.io/dhis2-docs/master/en/user/html/dhis2_user_manual_en_full.html" TargetMode="External"/><Relationship Id="rId2" Type="http://schemas.openxmlformats.org/officeDocument/2006/relationships/hyperlink" Target="http://dhis2.github.io/dhis2-docs/master/en/user/html/dhis2_user_manual_en_full.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davidhagan:Library:Application%20Support:Microsoft:Office:User%20Templates:My%20Templates:eShiftWorkbookStyle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E15244A-9A6B-3C4D-9256-5738EABC3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Macintosh HD:Users:davidhagan:Library:Application Support:Microsoft:Office:User Templates:My Templates:eShiftWorkbookStyle01.dotx</Template>
  <TotalTime>1</TotalTime>
  <Pages>23</Pages>
  <Words>2917</Words>
  <Characters>16631</Characters>
  <Application>Microsoft Macintosh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SageHagan GmbH</Company>
  <LinksUpToDate>false</LinksUpToDate>
  <CharactersWithSpaces>19509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Hagan</dc:creator>
  <cp:keywords/>
  <dc:description/>
  <cp:lastModifiedBy>David John Hagan</cp:lastModifiedBy>
  <cp:revision>3</cp:revision>
  <cp:lastPrinted>2016-03-07T10:54:00Z</cp:lastPrinted>
  <dcterms:created xsi:type="dcterms:W3CDTF">2016-03-07T10:54:00Z</dcterms:created>
  <dcterms:modified xsi:type="dcterms:W3CDTF">2016-03-07T10:58:00Z</dcterms:modified>
</cp:coreProperties>
</file>